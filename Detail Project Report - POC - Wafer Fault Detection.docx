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320F69" w14:textId="77777777" w:rsidR="00C6554A" w:rsidRPr="008B5277" w:rsidRDefault="002554CD" w:rsidP="00C6554A">
      <w:pPr>
        <w:pStyle w:val="Photo"/>
      </w:pPr>
      <w:bookmarkStart w:id="0" w:name="_Toc321147149"/>
      <w:bookmarkStart w:id="1" w:name="_Toc318188227"/>
      <w:bookmarkStart w:id="2" w:name="_Toc318188327"/>
      <w:bookmarkStart w:id="3" w:name="_Toc318189312"/>
      <w:bookmarkStart w:id="4" w:name="_Toc321147011"/>
      <w:r w:rsidRPr="008B5277">
        <w:rPr>
          <w:noProof/>
        </w:rPr>
        <w:drawing>
          <wp:inline distT="0" distB="0" distL="0" distR="0" wp14:anchorId="7ADC6B73" wp14:editId="75130EB0">
            <wp:extent cx="3657600" cy="5486400"/>
            <wp:effectExtent l="0" t="0" r="0" b="0"/>
            <wp:docPr id="22" name="Picture 1" descr="Bright blue glacial lake surrounded by white ice on a dark mounta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a:picLocks noChangeAspect="1" noChangeArrowheads="1"/>
                    </pic:cNvPicPr>
                  </pic:nvPicPr>
                  <pic:blipFill>
                    <a:blip r:embed="rId7" cstate="print">
                      <a:extLst>
                        <a:ext uri="{28A0092B-C50C-407E-A947-70E740481C1C}">
                          <a14:useLocalDpi xmlns:a14="http://schemas.microsoft.com/office/drawing/2010/main" val="0"/>
                        </a:ext>
                      </a:extLst>
                    </a:blip>
                    <a:stretch>
                      <a:fillRect/>
                    </a:stretch>
                  </pic:blipFill>
                  <pic:spPr bwMode="auto">
                    <a:xfrm>
                      <a:off x="0" y="0"/>
                      <a:ext cx="3657600" cy="5486400"/>
                    </a:xfrm>
                    <a:prstGeom prst="rect">
                      <a:avLst/>
                    </a:prstGeom>
                    <a:noFill/>
                    <a:ln w="254000" cap="rnd">
                      <a:noFill/>
                    </a:ln>
                    <a:effectLst/>
                  </pic:spPr>
                </pic:pic>
              </a:graphicData>
            </a:graphic>
          </wp:inline>
        </w:drawing>
      </w:r>
    </w:p>
    <w:bookmarkEnd w:id="0"/>
    <w:bookmarkEnd w:id="1"/>
    <w:bookmarkEnd w:id="2"/>
    <w:bookmarkEnd w:id="3"/>
    <w:bookmarkEnd w:id="4"/>
    <w:p w14:paraId="1885E193" w14:textId="30418CD9" w:rsidR="00C6554A" w:rsidRDefault="001C37CD" w:rsidP="00C6554A">
      <w:pPr>
        <w:pStyle w:val="Title"/>
      </w:pPr>
      <w:r>
        <w:t>Detail Project Report</w:t>
      </w:r>
    </w:p>
    <w:p w14:paraId="632B813E" w14:textId="106EA004" w:rsidR="00C6554A" w:rsidRPr="004D66A8" w:rsidRDefault="007358A8" w:rsidP="00C6554A">
      <w:pPr>
        <w:pStyle w:val="Subtitle"/>
        <w:rPr>
          <w:sz w:val="32"/>
          <w:szCs w:val="32"/>
        </w:rPr>
      </w:pPr>
      <w:r>
        <w:rPr>
          <w:sz w:val="32"/>
          <w:szCs w:val="32"/>
        </w:rPr>
        <w:t>wafer fault detection</w:t>
      </w:r>
    </w:p>
    <w:p w14:paraId="170A143F" w14:textId="2FB4BBC6" w:rsidR="00C6554A" w:rsidRPr="004D66A8" w:rsidRDefault="001C37CD" w:rsidP="00C6554A">
      <w:pPr>
        <w:pStyle w:val="ContactInfo"/>
        <w:rPr>
          <w:sz w:val="28"/>
          <w:szCs w:val="28"/>
        </w:rPr>
      </w:pPr>
      <w:r w:rsidRPr="004D66A8">
        <w:rPr>
          <w:sz w:val="28"/>
          <w:szCs w:val="28"/>
        </w:rPr>
        <w:t>Dinesh Kumar Naik</w:t>
      </w:r>
      <w:r w:rsidR="00C6554A" w:rsidRPr="004D66A8">
        <w:rPr>
          <w:sz w:val="28"/>
          <w:szCs w:val="28"/>
        </w:rPr>
        <w:t xml:space="preserve"> | </w:t>
      </w:r>
      <w:r w:rsidR="008007DB">
        <w:rPr>
          <w:sz w:val="28"/>
          <w:szCs w:val="28"/>
        </w:rPr>
        <w:t>Wafer Sensors Fault Identifier</w:t>
      </w:r>
      <w:r w:rsidR="00C6554A" w:rsidRPr="004D66A8">
        <w:rPr>
          <w:sz w:val="28"/>
          <w:szCs w:val="28"/>
        </w:rPr>
        <w:t xml:space="preserve"> | </w:t>
      </w:r>
      <w:r w:rsidR="00B77C3E" w:rsidRPr="004D66A8">
        <w:rPr>
          <w:sz w:val="28"/>
          <w:szCs w:val="28"/>
        </w:rPr>
        <w:t>0</w:t>
      </w:r>
      <w:r w:rsidR="002B6FAF">
        <w:rPr>
          <w:sz w:val="28"/>
          <w:szCs w:val="28"/>
        </w:rPr>
        <w:t>3</w:t>
      </w:r>
      <w:r w:rsidR="00B77C3E" w:rsidRPr="004D66A8">
        <w:rPr>
          <w:sz w:val="28"/>
          <w:szCs w:val="28"/>
        </w:rPr>
        <w:t>-Aug-2021</w:t>
      </w:r>
      <w:r w:rsidR="00C6554A" w:rsidRPr="004D66A8">
        <w:rPr>
          <w:sz w:val="28"/>
          <w:szCs w:val="28"/>
        </w:rPr>
        <w:br w:type="page"/>
      </w:r>
    </w:p>
    <w:p w14:paraId="51BD0D06" w14:textId="6BD243AD" w:rsidR="00C6554A" w:rsidRDefault="009B6B84" w:rsidP="00C6554A">
      <w:pPr>
        <w:pStyle w:val="Heading2"/>
        <w:rPr>
          <w:caps w:val="0"/>
          <w:sz w:val="32"/>
        </w:rPr>
      </w:pPr>
      <w:r w:rsidRPr="009B6B84">
        <w:rPr>
          <w:caps w:val="0"/>
          <w:sz w:val="32"/>
        </w:rPr>
        <w:lastRenderedPageBreak/>
        <w:t>Pr</w:t>
      </w:r>
      <w:r>
        <w:rPr>
          <w:caps w:val="0"/>
          <w:sz w:val="32"/>
        </w:rPr>
        <w:t>oblem Statement:</w:t>
      </w:r>
    </w:p>
    <w:p w14:paraId="7C7B34FC" w14:textId="7A3F721D" w:rsidR="009B6B84" w:rsidRDefault="00B754B2" w:rsidP="00B07C8E">
      <w:pPr>
        <w:ind w:left="720"/>
      </w:pPr>
      <w:r>
        <w:t xml:space="preserve">Most of the industrial process, company use sensor to automate their process. But to predict the quality of the wafer manually is very difficult. </w:t>
      </w:r>
      <w:proofErr w:type="gramStart"/>
      <w:r>
        <w:t>So</w:t>
      </w:r>
      <w:proofErr w:type="gramEnd"/>
      <w:r>
        <w:t xml:space="preserve"> we wanted to build the machine learning model, which can predict the wafer quality before it got damaged completed.</w:t>
      </w:r>
    </w:p>
    <w:p w14:paraId="50843554" w14:textId="169ABC86" w:rsidR="00384842" w:rsidRDefault="00384842" w:rsidP="00384842">
      <w:pPr>
        <w:pStyle w:val="Heading2"/>
        <w:rPr>
          <w:caps w:val="0"/>
          <w:sz w:val="32"/>
        </w:rPr>
      </w:pPr>
      <w:r>
        <w:rPr>
          <w:caps w:val="0"/>
          <w:sz w:val="32"/>
        </w:rPr>
        <w:t>Value of the Project:</w:t>
      </w:r>
    </w:p>
    <w:p w14:paraId="088C5849" w14:textId="77777777" w:rsidR="00625F7E" w:rsidRDefault="00625F7E" w:rsidP="00E55123">
      <w:pPr>
        <w:ind w:left="720"/>
      </w:pPr>
      <w:r>
        <w:t xml:space="preserve">Wafer are electronic device having with photo voltaic cells, this is used in production line to automate the process. If any sensor </w:t>
      </w:r>
      <w:proofErr w:type="gramStart"/>
      <w:r>
        <w:t>fail</w:t>
      </w:r>
      <w:proofErr w:type="gramEnd"/>
      <w:r>
        <w:t xml:space="preserve"> then entire production line needs to stop and then change the wafer manually. </w:t>
      </w:r>
    </w:p>
    <w:p w14:paraId="358761F4" w14:textId="193AD70A" w:rsidR="00131CAD" w:rsidRDefault="00625F7E" w:rsidP="00E55123">
      <w:pPr>
        <w:ind w:left="720"/>
      </w:pPr>
      <w:r>
        <w:t xml:space="preserve">We build the machine learning model to identify the faulty wafer and give alarm, which any issue </w:t>
      </w:r>
      <w:r w:rsidR="00A233B2">
        <w:t>detects</w:t>
      </w:r>
      <w:r>
        <w:t xml:space="preserve"> on wafer, so only that unit can be stopped to change the wafer and other unit runs without any </w:t>
      </w:r>
      <w:r w:rsidR="00A233B2">
        <w:t>hassle.</w:t>
      </w:r>
      <w:r>
        <w:t xml:space="preserve"> </w:t>
      </w:r>
    </w:p>
    <w:p w14:paraId="110B88BA" w14:textId="77777777" w:rsidR="00131CAD" w:rsidRDefault="00131CAD" w:rsidP="00A233B2"/>
    <w:p w14:paraId="1C8A4BE4" w14:textId="26DCEED6" w:rsidR="00A57846" w:rsidRDefault="00A57846" w:rsidP="00A57846">
      <w:pPr>
        <w:pStyle w:val="Heading2"/>
        <w:rPr>
          <w:caps w:val="0"/>
          <w:sz w:val="32"/>
        </w:rPr>
      </w:pPr>
      <w:r>
        <w:rPr>
          <w:caps w:val="0"/>
          <w:sz w:val="32"/>
        </w:rPr>
        <w:t>System Architecture:</w:t>
      </w:r>
    </w:p>
    <w:p w14:paraId="43AC629C" w14:textId="511FC5F0" w:rsidR="00F474AA" w:rsidRDefault="00560A6B" w:rsidP="00A57846">
      <w:r>
        <w:rPr>
          <w:noProof/>
        </w:rPr>
        <w:drawing>
          <wp:inline distT="0" distB="0" distL="0" distR="0" wp14:anchorId="4AF96B8B" wp14:editId="2EC19E8C">
            <wp:extent cx="5486400" cy="3505835"/>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5486400" cy="3505835"/>
                    </a:xfrm>
                    <a:prstGeom prst="rect">
                      <a:avLst/>
                    </a:prstGeom>
                  </pic:spPr>
                </pic:pic>
              </a:graphicData>
            </a:graphic>
          </wp:inline>
        </w:drawing>
      </w:r>
    </w:p>
    <w:p w14:paraId="44359760" w14:textId="252A95E7" w:rsidR="00F474AA" w:rsidRDefault="00F474AA" w:rsidP="00A57846"/>
    <w:p w14:paraId="6A4C69F6" w14:textId="1089FEC0" w:rsidR="00836A3F" w:rsidRDefault="00836A3F" w:rsidP="00A57846"/>
    <w:p w14:paraId="18FED34F" w14:textId="7C800F1F" w:rsidR="00836A3F" w:rsidRDefault="003659CA" w:rsidP="00A57846">
      <w:pPr>
        <w:rPr>
          <w:color w:val="auto"/>
          <w:sz w:val="24"/>
          <w:szCs w:val="24"/>
        </w:rPr>
      </w:pPr>
      <w:r w:rsidRPr="003659CA">
        <w:rPr>
          <w:b/>
          <w:bCs/>
          <w:color w:val="00A0B8" w:themeColor="accent1"/>
          <w:sz w:val="24"/>
          <w:szCs w:val="24"/>
        </w:rPr>
        <w:lastRenderedPageBreak/>
        <w:t>Storage:</w:t>
      </w:r>
      <w:r>
        <w:rPr>
          <w:color w:val="auto"/>
          <w:sz w:val="24"/>
          <w:szCs w:val="24"/>
        </w:rPr>
        <w:t xml:space="preserve"> </w:t>
      </w:r>
      <w:proofErr w:type="spellStart"/>
      <w:r w:rsidR="00FB4D84">
        <w:t>Mongodb</w:t>
      </w:r>
      <w:proofErr w:type="spellEnd"/>
    </w:p>
    <w:p w14:paraId="796133EC" w14:textId="7B85329C" w:rsidR="003659CA" w:rsidRDefault="003659CA" w:rsidP="003659CA">
      <w:pPr>
        <w:rPr>
          <w:b/>
          <w:bCs/>
          <w:color w:val="00A0B8" w:themeColor="accent1"/>
          <w:sz w:val="24"/>
          <w:szCs w:val="24"/>
        </w:rPr>
      </w:pPr>
      <w:r>
        <w:rPr>
          <w:b/>
          <w:bCs/>
          <w:color w:val="00A0B8" w:themeColor="accent1"/>
          <w:sz w:val="24"/>
          <w:szCs w:val="24"/>
        </w:rPr>
        <w:t xml:space="preserve">Cloud: IBM </w:t>
      </w:r>
      <w:r w:rsidR="00460349">
        <w:rPr>
          <w:b/>
          <w:bCs/>
          <w:color w:val="00A0B8" w:themeColor="accent1"/>
          <w:sz w:val="24"/>
          <w:szCs w:val="24"/>
        </w:rPr>
        <w:t xml:space="preserve">Watson </w:t>
      </w:r>
      <w:r>
        <w:rPr>
          <w:b/>
          <w:bCs/>
          <w:color w:val="00A0B8" w:themeColor="accent1"/>
          <w:sz w:val="24"/>
          <w:szCs w:val="24"/>
        </w:rPr>
        <w:t>Cloud:</w:t>
      </w:r>
      <w:r w:rsidR="00571987">
        <w:rPr>
          <w:b/>
          <w:bCs/>
          <w:color w:val="00A0B8" w:themeColor="accent1"/>
          <w:sz w:val="24"/>
          <w:szCs w:val="24"/>
        </w:rPr>
        <w:t xml:space="preserve"> </w:t>
      </w:r>
    </w:p>
    <w:p w14:paraId="7126ADB6" w14:textId="57D10069" w:rsidR="00571987" w:rsidRDefault="00571987" w:rsidP="003659CA">
      <w:pPr>
        <w:rPr>
          <w:b/>
          <w:bCs/>
          <w:color w:val="00A0B8" w:themeColor="accent1"/>
          <w:sz w:val="24"/>
          <w:szCs w:val="24"/>
        </w:rPr>
      </w:pPr>
      <w:r>
        <w:rPr>
          <w:b/>
          <w:bCs/>
          <w:color w:val="00A0B8" w:themeColor="accent1"/>
          <w:sz w:val="24"/>
          <w:szCs w:val="24"/>
        </w:rPr>
        <w:t>API:</w:t>
      </w:r>
      <w:r w:rsidR="00A12BBB">
        <w:rPr>
          <w:b/>
          <w:bCs/>
          <w:color w:val="00A0B8" w:themeColor="accent1"/>
          <w:sz w:val="24"/>
          <w:szCs w:val="24"/>
        </w:rPr>
        <w:t xml:space="preserve"> </w:t>
      </w:r>
    </w:p>
    <w:p w14:paraId="393EE044" w14:textId="704306DF" w:rsidR="00274904" w:rsidRDefault="003659CA" w:rsidP="00274904">
      <w:r>
        <w:rPr>
          <w:b/>
          <w:bCs/>
          <w:color w:val="00A0B8" w:themeColor="accent1"/>
          <w:sz w:val="24"/>
          <w:szCs w:val="24"/>
        </w:rPr>
        <w:t>Core tech Stack:</w:t>
      </w:r>
      <w:r w:rsidR="00923B2F">
        <w:rPr>
          <w:b/>
          <w:bCs/>
          <w:color w:val="00A0B8" w:themeColor="accent1"/>
          <w:sz w:val="24"/>
          <w:szCs w:val="24"/>
        </w:rPr>
        <w:t xml:space="preserve"> </w:t>
      </w:r>
      <w:r w:rsidR="00274904">
        <w:t xml:space="preserve">In wafer detection model, we get data in multiple sets of csv file as input in specific </w:t>
      </w:r>
      <w:r w:rsidR="00222B5F">
        <w:t>format, data</w:t>
      </w:r>
      <w:r w:rsidR="00274904">
        <w:t xml:space="preserve"> will contain wafer names and 590 columns of different sensors, last column have +1 and -1 value, which denotes +1 wafer means bad wafer and -1 wafer means good wafer.</w:t>
      </w:r>
    </w:p>
    <w:p w14:paraId="4CF9548A" w14:textId="322B30B8" w:rsidR="00542330" w:rsidRDefault="00274904" w:rsidP="00274904">
      <w:r>
        <w:t xml:space="preserve"> </w:t>
      </w:r>
      <w:r w:rsidR="00542330">
        <w:t xml:space="preserve">In these files, we perform different type of data validation and based on the validation we segregate bad data or good data. We move these files in different folder based on the good data and bad data, </w:t>
      </w:r>
      <w:proofErr w:type="gramStart"/>
      <w:r w:rsidR="00542330">
        <w:t>similarly</w:t>
      </w:r>
      <w:proofErr w:type="gramEnd"/>
      <w:r w:rsidR="00542330">
        <w:t xml:space="preserve"> </w:t>
      </w:r>
      <w:r w:rsidR="000A797E">
        <w:t>store the</w:t>
      </w:r>
      <w:r w:rsidR="00542330">
        <w:t xml:space="preserve"> data in different folder</w:t>
      </w:r>
      <w:r w:rsidR="000A797E">
        <w:t>s on the basis of good and bad</w:t>
      </w:r>
      <w:r w:rsidR="00542330">
        <w:t>.</w:t>
      </w:r>
    </w:p>
    <w:p w14:paraId="3617EE5D" w14:textId="7437885F" w:rsidR="000A797E" w:rsidRPr="009C6C65" w:rsidRDefault="000A797E" w:rsidP="000A797E">
      <w:r w:rsidRPr="009C6C65">
        <w:t xml:space="preserve">The data stored </w:t>
      </w:r>
      <w:r w:rsidRPr="009C6C65">
        <w:t xml:space="preserve">in </w:t>
      </w:r>
      <w:r w:rsidRPr="009C6C65">
        <w:t xml:space="preserve">database is exported as a CSV file to be used for </w:t>
      </w:r>
      <w:r w:rsidRPr="009C6C65">
        <w:t>pre-processing and model training.</w:t>
      </w:r>
    </w:p>
    <w:p w14:paraId="5A5D5BEE" w14:textId="1AB585F4" w:rsidR="000A797E" w:rsidRDefault="000A797E" w:rsidP="00274904">
      <w:proofErr w:type="spellStart"/>
      <w:r w:rsidRPr="009C6C65">
        <w:t>KMeans</w:t>
      </w:r>
      <w:proofErr w:type="spellEnd"/>
      <w:r w:rsidRPr="009C6C65">
        <w:t xml:space="preserve"> algorithm is used to create clusters in the preprocessed data. The optimum number of clusters is selected by plotting the elbow plot, and for the dynamic selection of the number of clusters, we are using "</w:t>
      </w:r>
      <w:proofErr w:type="spellStart"/>
      <w:r w:rsidRPr="009C6C65">
        <w:t>KneeLocator</w:t>
      </w:r>
      <w:proofErr w:type="spellEnd"/>
      <w:r w:rsidRPr="009C6C65">
        <w:t>" function. The idea behind clustering is to implement different algorithms</w:t>
      </w:r>
      <w:r w:rsidR="0011475D" w:rsidRPr="009C6C65">
        <w:t>.</w:t>
      </w:r>
    </w:p>
    <w:p w14:paraId="10A8FBAB" w14:textId="77777777" w:rsidR="00D43FA8" w:rsidRPr="009E4771" w:rsidRDefault="00D43FA8" w:rsidP="00D43FA8">
      <w:r w:rsidRPr="009E4771">
        <w:t>After clusters are created, we find the best model for each cluster. We are using two algorithms, "Random Forest" and "</w:t>
      </w:r>
      <w:proofErr w:type="spellStart"/>
      <w:r w:rsidRPr="009E4771">
        <w:t>XGBoost</w:t>
      </w:r>
      <w:proofErr w:type="spellEnd"/>
      <w:r w:rsidRPr="009E4771">
        <w:t xml:space="preserve">". For each cluster, both the algorithms are passed with the best parameters derived from </w:t>
      </w:r>
      <w:proofErr w:type="spellStart"/>
      <w:r w:rsidRPr="009E4771">
        <w:t>GridSearch</w:t>
      </w:r>
      <w:proofErr w:type="spellEnd"/>
      <w:r w:rsidRPr="009E4771">
        <w:t>. We calculate the AUC scores for both models and select the model with the best score. Similarly, the model is selected for each cluster. All the models for every cluster are saved for use in prediction.</w:t>
      </w:r>
    </w:p>
    <w:p w14:paraId="40E092B8" w14:textId="77777777" w:rsidR="009C6C65" w:rsidRPr="009C6C65" w:rsidRDefault="009C6C65" w:rsidP="00274904"/>
    <w:p w14:paraId="21C8771B" w14:textId="33627633" w:rsidR="00C814CD" w:rsidRDefault="00C814CD" w:rsidP="00274904">
      <w:pPr>
        <w:rPr>
          <w:b/>
          <w:bCs/>
        </w:rPr>
      </w:pPr>
      <w:r w:rsidRPr="00763706">
        <w:rPr>
          <w:b/>
          <w:bCs/>
          <w:sz w:val="24"/>
          <w:szCs w:val="24"/>
        </w:rPr>
        <w:t>Data Pre-Processing</w:t>
      </w:r>
      <w:r>
        <w:rPr>
          <w:b/>
          <w:bCs/>
        </w:rPr>
        <w:t xml:space="preserve">: </w:t>
      </w:r>
    </w:p>
    <w:p w14:paraId="635D6116" w14:textId="5B1C6970" w:rsidR="006012F3" w:rsidRDefault="006012F3" w:rsidP="006012F3">
      <w:pPr>
        <w:pStyle w:val="ListParagraph"/>
        <w:numPr>
          <w:ilvl w:val="0"/>
          <w:numId w:val="26"/>
        </w:numPr>
        <w:rPr>
          <w:b/>
          <w:bCs/>
          <w:sz w:val="24"/>
          <w:szCs w:val="24"/>
        </w:rPr>
      </w:pPr>
      <w:r w:rsidRPr="006012F3">
        <w:rPr>
          <w:b/>
          <w:bCs/>
          <w:sz w:val="24"/>
          <w:szCs w:val="24"/>
        </w:rPr>
        <w:t>Data Validation</w:t>
      </w:r>
      <w:r w:rsidR="000C6494">
        <w:rPr>
          <w:b/>
          <w:bCs/>
          <w:sz w:val="24"/>
          <w:szCs w:val="24"/>
        </w:rPr>
        <w:t xml:space="preserve"> &amp; Preprocessing</w:t>
      </w:r>
      <w:r w:rsidRPr="006012F3">
        <w:rPr>
          <w:b/>
          <w:bCs/>
          <w:sz w:val="24"/>
          <w:szCs w:val="24"/>
        </w:rPr>
        <w:t>:</w:t>
      </w:r>
    </w:p>
    <w:p w14:paraId="36759B68" w14:textId="494C43E0" w:rsidR="006012F3" w:rsidRDefault="006012F3" w:rsidP="006012F3">
      <w:pPr>
        <w:pStyle w:val="ListParagraph"/>
        <w:numPr>
          <w:ilvl w:val="1"/>
          <w:numId w:val="26"/>
        </w:numPr>
        <w:rPr>
          <w:b/>
          <w:bCs/>
        </w:rPr>
      </w:pPr>
      <w:r w:rsidRPr="006012F3">
        <w:rPr>
          <w:b/>
          <w:bCs/>
        </w:rPr>
        <w:t xml:space="preserve">We perform </w:t>
      </w:r>
      <w:r>
        <w:rPr>
          <w:b/>
          <w:bCs/>
        </w:rPr>
        <w:t xml:space="preserve">different sets of validation </w:t>
      </w:r>
      <w:r w:rsidR="000A5313">
        <w:rPr>
          <w:b/>
          <w:bCs/>
        </w:rPr>
        <w:t xml:space="preserve">&amp; preprocessing </w:t>
      </w:r>
      <w:r>
        <w:rPr>
          <w:b/>
          <w:bCs/>
        </w:rPr>
        <w:t>on the given set of training files.</w:t>
      </w:r>
    </w:p>
    <w:p w14:paraId="5792FFDE" w14:textId="7F9A3BAC" w:rsidR="006012F3" w:rsidRDefault="006012F3" w:rsidP="006012F3">
      <w:pPr>
        <w:pStyle w:val="ListParagraph"/>
        <w:numPr>
          <w:ilvl w:val="2"/>
          <w:numId w:val="26"/>
        </w:numPr>
      </w:pPr>
      <w:r w:rsidRPr="006012F3">
        <w:t xml:space="preserve">CSV File Name </w:t>
      </w:r>
    </w:p>
    <w:p w14:paraId="54F96CB7" w14:textId="5AF03FA7" w:rsidR="006012F3" w:rsidRDefault="006012F3" w:rsidP="006012F3">
      <w:pPr>
        <w:pStyle w:val="ListParagraph"/>
        <w:numPr>
          <w:ilvl w:val="2"/>
          <w:numId w:val="26"/>
        </w:numPr>
      </w:pPr>
      <w:r>
        <w:t xml:space="preserve">No of Column </w:t>
      </w:r>
    </w:p>
    <w:p w14:paraId="4DC6C169" w14:textId="01D69714" w:rsidR="006012F3" w:rsidRDefault="006012F3" w:rsidP="006012F3">
      <w:pPr>
        <w:pStyle w:val="ListParagraph"/>
        <w:numPr>
          <w:ilvl w:val="2"/>
          <w:numId w:val="26"/>
        </w:numPr>
      </w:pPr>
      <w:r>
        <w:t>Name of Columns</w:t>
      </w:r>
    </w:p>
    <w:p w14:paraId="4130A27E" w14:textId="5DF3980D" w:rsidR="006012F3" w:rsidRDefault="00950AD2" w:rsidP="006012F3">
      <w:pPr>
        <w:pStyle w:val="ListParagraph"/>
        <w:numPr>
          <w:ilvl w:val="2"/>
          <w:numId w:val="26"/>
        </w:numPr>
      </w:pPr>
      <w:r>
        <w:t>Datatype of Columns</w:t>
      </w:r>
    </w:p>
    <w:p w14:paraId="50C42E2A" w14:textId="6C05D90F" w:rsidR="00950AD2" w:rsidRDefault="00FA5F84" w:rsidP="006012F3">
      <w:pPr>
        <w:pStyle w:val="ListParagraph"/>
        <w:numPr>
          <w:ilvl w:val="2"/>
          <w:numId w:val="26"/>
        </w:numPr>
      </w:pPr>
      <w:r>
        <w:t>Null Value imputation</w:t>
      </w:r>
    </w:p>
    <w:p w14:paraId="4231E8AF" w14:textId="77777777" w:rsidR="000C6494" w:rsidRDefault="000C6494" w:rsidP="000C6494">
      <w:pPr>
        <w:pStyle w:val="ListParagraph"/>
        <w:numPr>
          <w:ilvl w:val="2"/>
          <w:numId w:val="26"/>
        </w:numPr>
      </w:pPr>
      <w:r>
        <w:t xml:space="preserve">Remove columns, which doesn’t impact the model result during </w:t>
      </w:r>
      <w:proofErr w:type="gramStart"/>
      <w:r>
        <w:t>training(</w:t>
      </w:r>
      <w:proofErr w:type="gramEnd"/>
      <w:r>
        <w:t>Zero Std. Deviation)</w:t>
      </w:r>
    </w:p>
    <w:p w14:paraId="3764F974" w14:textId="77777777" w:rsidR="000C6494" w:rsidRDefault="000C6494" w:rsidP="000C6494">
      <w:pPr>
        <w:pStyle w:val="ListParagraph"/>
        <w:ind w:left="2160"/>
      </w:pPr>
    </w:p>
    <w:p w14:paraId="78CDF654" w14:textId="77777777" w:rsidR="00C36C68" w:rsidRPr="006012F3" w:rsidRDefault="00C36C68" w:rsidP="00C36C68"/>
    <w:p w14:paraId="2CFFCE84" w14:textId="77777777" w:rsidR="00C814CD" w:rsidRDefault="00C814CD" w:rsidP="006012F3">
      <w:pPr>
        <w:pStyle w:val="ListParagraph"/>
        <w:ind w:left="1500"/>
        <w:rPr>
          <w:b/>
          <w:bCs/>
        </w:rPr>
      </w:pPr>
    </w:p>
    <w:p w14:paraId="7DC2992A" w14:textId="2B41639D" w:rsidR="00C36C68" w:rsidRDefault="00C36C68" w:rsidP="003F334A">
      <w:pPr>
        <w:pStyle w:val="ListParagraph"/>
        <w:numPr>
          <w:ilvl w:val="0"/>
          <w:numId w:val="17"/>
        </w:numPr>
        <w:rPr>
          <w:b/>
          <w:bCs/>
        </w:rPr>
      </w:pPr>
      <w:r w:rsidRPr="00425216">
        <w:rPr>
          <w:b/>
          <w:bCs/>
          <w:sz w:val="24"/>
          <w:szCs w:val="24"/>
        </w:rPr>
        <w:t>Database Insertion</w:t>
      </w:r>
      <w:r>
        <w:rPr>
          <w:b/>
          <w:bCs/>
        </w:rPr>
        <w:t>:</w:t>
      </w:r>
    </w:p>
    <w:p w14:paraId="0697399B" w14:textId="4A973D94" w:rsidR="00C36C68" w:rsidRPr="00C36C68" w:rsidRDefault="00C36C68" w:rsidP="00C36C68">
      <w:pPr>
        <w:pStyle w:val="ListParagraph"/>
        <w:numPr>
          <w:ilvl w:val="1"/>
          <w:numId w:val="17"/>
        </w:numPr>
      </w:pPr>
      <w:r w:rsidRPr="00C36C68">
        <w:t>Insert Bad Data</w:t>
      </w:r>
    </w:p>
    <w:p w14:paraId="159A912F" w14:textId="41684954" w:rsidR="00425216" w:rsidRPr="00C36C68" w:rsidRDefault="00C36C68" w:rsidP="00DB4174">
      <w:pPr>
        <w:pStyle w:val="ListParagraph"/>
        <w:numPr>
          <w:ilvl w:val="1"/>
          <w:numId w:val="17"/>
        </w:numPr>
      </w:pPr>
      <w:r w:rsidRPr="00C36C68">
        <w:t>Insert Good Data</w:t>
      </w:r>
    </w:p>
    <w:p w14:paraId="28A00F2F" w14:textId="77777777" w:rsidR="007440D3" w:rsidRDefault="007440D3" w:rsidP="007440D3">
      <w:pPr>
        <w:pStyle w:val="ListParagraph"/>
        <w:ind w:left="2160"/>
      </w:pPr>
    </w:p>
    <w:p w14:paraId="2C681A91" w14:textId="6C8697D6" w:rsidR="008367C7" w:rsidRDefault="00E73452" w:rsidP="008367C7">
      <w:pPr>
        <w:pStyle w:val="ListParagraph"/>
        <w:numPr>
          <w:ilvl w:val="0"/>
          <w:numId w:val="17"/>
        </w:numPr>
        <w:rPr>
          <w:b/>
          <w:bCs/>
          <w:sz w:val="24"/>
          <w:szCs w:val="24"/>
        </w:rPr>
      </w:pPr>
      <w:r w:rsidRPr="00E73452">
        <w:rPr>
          <w:b/>
          <w:bCs/>
          <w:sz w:val="24"/>
          <w:szCs w:val="24"/>
        </w:rPr>
        <w:t>Algorithms</w:t>
      </w:r>
      <w:r>
        <w:rPr>
          <w:b/>
          <w:bCs/>
          <w:sz w:val="24"/>
          <w:szCs w:val="24"/>
        </w:rPr>
        <w:t>:</w:t>
      </w:r>
    </w:p>
    <w:p w14:paraId="027BE35C" w14:textId="5A031E0F" w:rsidR="00E73452" w:rsidRDefault="00F76626" w:rsidP="00E73452">
      <w:pPr>
        <w:pStyle w:val="ListParagraph"/>
        <w:numPr>
          <w:ilvl w:val="1"/>
          <w:numId w:val="17"/>
        </w:numPr>
      </w:pPr>
      <w:proofErr w:type="spellStart"/>
      <w:r>
        <w:t>KMeanse</w:t>
      </w:r>
      <w:proofErr w:type="spellEnd"/>
      <w:r>
        <w:t xml:space="preserve"> Clustering</w:t>
      </w:r>
    </w:p>
    <w:p w14:paraId="12F67665" w14:textId="2C996A1F" w:rsidR="00E73452" w:rsidRDefault="00F76626" w:rsidP="00E73452">
      <w:pPr>
        <w:pStyle w:val="ListParagraph"/>
        <w:numPr>
          <w:ilvl w:val="1"/>
          <w:numId w:val="17"/>
        </w:numPr>
      </w:pPr>
      <w:r>
        <w:t>Random Forest</w:t>
      </w:r>
    </w:p>
    <w:p w14:paraId="721F82ED" w14:textId="2434F9B4" w:rsidR="00E351A1" w:rsidRDefault="00F76626" w:rsidP="00E73452">
      <w:pPr>
        <w:pStyle w:val="ListParagraph"/>
        <w:numPr>
          <w:ilvl w:val="1"/>
          <w:numId w:val="17"/>
        </w:numPr>
      </w:pPr>
      <w:proofErr w:type="spellStart"/>
      <w:r>
        <w:t>XGBo</w:t>
      </w:r>
      <w:r w:rsidR="000A5313">
        <w:t>o</w:t>
      </w:r>
      <w:r>
        <w:t>st</w:t>
      </w:r>
      <w:proofErr w:type="spellEnd"/>
    </w:p>
    <w:p w14:paraId="0652C7F1" w14:textId="3E7227FC" w:rsidR="003659CA" w:rsidRDefault="003659CA" w:rsidP="003659CA">
      <w:pPr>
        <w:rPr>
          <w:b/>
          <w:bCs/>
          <w:color w:val="00A0B8" w:themeColor="accent1"/>
          <w:sz w:val="24"/>
          <w:szCs w:val="24"/>
        </w:rPr>
      </w:pPr>
      <w:r>
        <w:rPr>
          <w:b/>
          <w:bCs/>
          <w:color w:val="00A0B8" w:themeColor="accent1"/>
          <w:sz w:val="24"/>
          <w:szCs w:val="24"/>
        </w:rPr>
        <w:t>Hosting:</w:t>
      </w:r>
    </w:p>
    <w:p w14:paraId="3C74B581" w14:textId="02088DD4" w:rsidR="003659CA" w:rsidRPr="00613E70" w:rsidRDefault="003659CA" w:rsidP="003659CA">
      <w:r>
        <w:rPr>
          <w:b/>
          <w:bCs/>
          <w:color w:val="00A0B8" w:themeColor="accent1"/>
          <w:sz w:val="24"/>
          <w:szCs w:val="24"/>
        </w:rPr>
        <w:t>Dashboarding:</w:t>
      </w:r>
      <w:r w:rsidR="009641C0">
        <w:rPr>
          <w:b/>
          <w:bCs/>
          <w:color w:val="00A0B8" w:themeColor="accent1"/>
          <w:sz w:val="24"/>
          <w:szCs w:val="24"/>
        </w:rPr>
        <w:t xml:space="preserve"> </w:t>
      </w:r>
      <w:r w:rsidR="008922D6">
        <w:t>Flask</w:t>
      </w:r>
    </w:p>
    <w:p w14:paraId="0FCA6E0B" w14:textId="3160F953" w:rsidR="003659CA" w:rsidRDefault="003659CA" w:rsidP="003659CA">
      <w:pPr>
        <w:rPr>
          <w:b/>
          <w:bCs/>
          <w:color w:val="00A0B8" w:themeColor="accent1"/>
          <w:sz w:val="24"/>
          <w:szCs w:val="24"/>
        </w:rPr>
      </w:pPr>
      <w:r>
        <w:rPr>
          <w:b/>
          <w:bCs/>
          <w:color w:val="00A0B8" w:themeColor="accent1"/>
          <w:sz w:val="24"/>
          <w:szCs w:val="24"/>
        </w:rPr>
        <w:t>Monitoring:</w:t>
      </w:r>
    </w:p>
    <w:p w14:paraId="7049C49C" w14:textId="1E1C888B" w:rsidR="003659CA" w:rsidRDefault="003659CA" w:rsidP="003659CA">
      <w:pPr>
        <w:rPr>
          <w:b/>
          <w:bCs/>
          <w:color w:val="00A0B8" w:themeColor="accent1"/>
          <w:sz w:val="24"/>
          <w:szCs w:val="24"/>
        </w:rPr>
      </w:pPr>
      <w:r>
        <w:rPr>
          <w:b/>
          <w:bCs/>
          <w:color w:val="00A0B8" w:themeColor="accent1"/>
          <w:sz w:val="24"/>
          <w:szCs w:val="24"/>
        </w:rPr>
        <w:t>Hypercare:</w:t>
      </w:r>
    </w:p>
    <w:p w14:paraId="47AEEE79" w14:textId="1CFF77B8" w:rsidR="00CA45B9" w:rsidRDefault="00CA45B9" w:rsidP="003659CA">
      <w:pPr>
        <w:rPr>
          <w:b/>
          <w:bCs/>
          <w:color w:val="00A0B8" w:themeColor="accent1"/>
          <w:sz w:val="24"/>
          <w:szCs w:val="24"/>
        </w:rPr>
      </w:pPr>
    </w:p>
    <w:p w14:paraId="0FA08691" w14:textId="1C572F69" w:rsidR="00CA45B9" w:rsidRDefault="00CA45B9" w:rsidP="003659CA">
      <w:pPr>
        <w:rPr>
          <w:b/>
          <w:bCs/>
          <w:color w:val="00A0B8" w:themeColor="accent1"/>
          <w:sz w:val="24"/>
          <w:szCs w:val="24"/>
        </w:rPr>
      </w:pPr>
    </w:p>
    <w:p w14:paraId="57C2949A" w14:textId="460F7EF2" w:rsidR="00CA45B9" w:rsidRDefault="00CA45B9" w:rsidP="003659CA">
      <w:pPr>
        <w:rPr>
          <w:b/>
          <w:bCs/>
          <w:color w:val="00A0B8" w:themeColor="accent1"/>
          <w:sz w:val="36"/>
          <w:szCs w:val="36"/>
        </w:rPr>
      </w:pPr>
      <w:r w:rsidRPr="00CA45B9">
        <w:rPr>
          <w:b/>
          <w:bCs/>
          <w:color w:val="00A0B8" w:themeColor="accent1"/>
          <w:sz w:val="36"/>
          <w:szCs w:val="36"/>
        </w:rPr>
        <w:t>Question Answers:</w:t>
      </w:r>
    </w:p>
    <w:p w14:paraId="5B85EC72" w14:textId="74AEFDF7" w:rsidR="00CA45B9" w:rsidRDefault="00CA45B9" w:rsidP="003659CA">
      <w:pPr>
        <w:rPr>
          <w:b/>
          <w:bCs/>
          <w:color w:val="00A0B8" w:themeColor="accent1"/>
          <w:sz w:val="24"/>
          <w:szCs w:val="24"/>
        </w:rPr>
      </w:pPr>
      <w:r>
        <w:rPr>
          <w:b/>
          <w:bCs/>
          <w:color w:val="00A0B8" w:themeColor="accent1"/>
          <w:sz w:val="36"/>
          <w:szCs w:val="36"/>
        </w:rPr>
        <w:tab/>
      </w:r>
      <w:r w:rsidR="00F43472" w:rsidRPr="00F43472">
        <w:rPr>
          <w:b/>
          <w:bCs/>
          <w:color w:val="00A0B8" w:themeColor="accent1"/>
          <w:sz w:val="24"/>
          <w:szCs w:val="24"/>
        </w:rPr>
        <w:t>Q1. Tell me about your current project.</w:t>
      </w:r>
    </w:p>
    <w:p w14:paraId="41C42859" w14:textId="749102F2" w:rsidR="000A5313" w:rsidRDefault="00283A33" w:rsidP="000A5313">
      <w:pPr>
        <w:ind w:left="720"/>
      </w:pPr>
      <w:r>
        <w:t>In this POC, we build the automation process to predict the wafer, if it is working fine are any issue</w:t>
      </w:r>
      <w:r w:rsidR="000A5313">
        <w:t xml:space="preserve"> detected. </w:t>
      </w:r>
      <w:r w:rsidR="000A5313">
        <w:t>We build the machine learning model to identify the faulty wafer and give alarm, which</w:t>
      </w:r>
      <w:r w:rsidR="000A5313">
        <w:t xml:space="preserve"> has</w:t>
      </w:r>
      <w:r w:rsidR="000A5313">
        <w:t xml:space="preserve"> any issue detects on wafer, so only that unit can be stopped to change the wafer and other unit runs without any hassle. </w:t>
      </w:r>
    </w:p>
    <w:p w14:paraId="167C4126" w14:textId="0392CFE4" w:rsidR="00BF46B5" w:rsidRDefault="000A5313" w:rsidP="000A5313">
      <w:pPr>
        <w:ind w:left="720"/>
      </w:pPr>
      <w:r>
        <w:t xml:space="preserve">We have used </w:t>
      </w:r>
      <w:proofErr w:type="spellStart"/>
      <w:r>
        <w:t>Kmeans</w:t>
      </w:r>
      <w:proofErr w:type="spellEnd"/>
      <w:r>
        <w:t xml:space="preserve"> Clustering for clustering the data and execute that clustering on Random Forest and </w:t>
      </w:r>
      <w:proofErr w:type="spellStart"/>
      <w:r>
        <w:t>XGBoost</w:t>
      </w:r>
      <w:proofErr w:type="spellEnd"/>
      <w:r>
        <w:t xml:space="preserve"> model to get the better performance.</w:t>
      </w:r>
    </w:p>
    <w:p w14:paraId="22116B1F" w14:textId="05C53420" w:rsidR="00FF4BD1" w:rsidRDefault="00FF4BD1" w:rsidP="00FF4BD1">
      <w:pPr>
        <w:ind w:firstLine="720"/>
        <w:rPr>
          <w:b/>
          <w:bCs/>
          <w:color w:val="00A0B8" w:themeColor="accent1"/>
          <w:sz w:val="24"/>
          <w:szCs w:val="24"/>
        </w:rPr>
      </w:pPr>
      <w:r w:rsidRPr="00F43472">
        <w:rPr>
          <w:b/>
          <w:bCs/>
          <w:color w:val="00A0B8" w:themeColor="accent1"/>
          <w:sz w:val="24"/>
          <w:szCs w:val="24"/>
        </w:rPr>
        <w:t>Q</w:t>
      </w:r>
      <w:r w:rsidR="000A5313">
        <w:rPr>
          <w:b/>
          <w:bCs/>
          <w:color w:val="00A0B8" w:themeColor="accent1"/>
          <w:sz w:val="24"/>
          <w:szCs w:val="24"/>
        </w:rPr>
        <w:t>3</w:t>
      </w:r>
      <w:r w:rsidRPr="00F43472">
        <w:rPr>
          <w:b/>
          <w:bCs/>
          <w:color w:val="00A0B8" w:themeColor="accent1"/>
          <w:sz w:val="24"/>
          <w:szCs w:val="24"/>
        </w:rPr>
        <w:t xml:space="preserve">. </w:t>
      </w:r>
      <w:r>
        <w:rPr>
          <w:b/>
          <w:bCs/>
          <w:color w:val="00A0B8" w:themeColor="accent1"/>
          <w:sz w:val="24"/>
          <w:szCs w:val="24"/>
        </w:rPr>
        <w:t xml:space="preserve">What was the </w:t>
      </w:r>
      <w:r w:rsidR="00CA2222">
        <w:rPr>
          <w:b/>
          <w:bCs/>
          <w:color w:val="00A0B8" w:themeColor="accent1"/>
          <w:sz w:val="24"/>
          <w:szCs w:val="24"/>
        </w:rPr>
        <w:t xml:space="preserve">data </w:t>
      </w:r>
      <w:proofErr w:type="gramStart"/>
      <w:r w:rsidR="00CA2222">
        <w:rPr>
          <w:b/>
          <w:bCs/>
          <w:color w:val="00A0B8" w:themeColor="accent1"/>
          <w:sz w:val="24"/>
          <w:szCs w:val="24"/>
        </w:rPr>
        <w:t>type</w:t>
      </w:r>
      <w:r w:rsidRPr="00F43472">
        <w:rPr>
          <w:b/>
          <w:bCs/>
          <w:color w:val="00A0B8" w:themeColor="accent1"/>
          <w:sz w:val="24"/>
          <w:szCs w:val="24"/>
        </w:rPr>
        <w:t>.</w:t>
      </w:r>
      <w:proofErr w:type="gramEnd"/>
    </w:p>
    <w:p w14:paraId="12FE43D0" w14:textId="11367E57" w:rsidR="00AE405F" w:rsidRPr="00461234" w:rsidRDefault="000A5313" w:rsidP="00FF4BD1">
      <w:pPr>
        <w:ind w:firstLine="720"/>
      </w:pPr>
      <w:r>
        <w:t>All the data is numeric (Int. Float)</w:t>
      </w:r>
    </w:p>
    <w:p w14:paraId="4755DEFF" w14:textId="5A4724C2" w:rsidR="00CA054F" w:rsidRDefault="00CA054F" w:rsidP="00CA054F">
      <w:pPr>
        <w:ind w:firstLine="720"/>
        <w:rPr>
          <w:b/>
          <w:bCs/>
          <w:color w:val="00A0B8" w:themeColor="accent1"/>
          <w:sz w:val="24"/>
          <w:szCs w:val="24"/>
        </w:rPr>
      </w:pPr>
      <w:r w:rsidRPr="00F43472">
        <w:rPr>
          <w:b/>
          <w:bCs/>
          <w:color w:val="00A0B8" w:themeColor="accent1"/>
          <w:sz w:val="24"/>
          <w:szCs w:val="24"/>
        </w:rPr>
        <w:t>Q</w:t>
      </w:r>
      <w:r w:rsidR="000A5313">
        <w:rPr>
          <w:b/>
          <w:bCs/>
          <w:color w:val="00A0B8" w:themeColor="accent1"/>
          <w:sz w:val="24"/>
          <w:szCs w:val="24"/>
        </w:rPr>
        <w:t>3</w:t>
      </w:r>
      <w:r w:rsidRPr="00F43472">
        <w:rPr>
          <w:b/>
          <w:bCs/>
          <w:color w:val="00A0B8" w:themeColor="accent1"/>
          <w:sz w:val="24"/>
          <w:szCs w:val="24"/>
        </w:rPr>
        <w:t xml:space="preserve">. </w:t>
      </w:r>
      <w:r w:rsidR="00AE405F">
        <w:rPr>
          <w:b/>
          <w:bCs/>
          <w:color w:val="00A0B8" w:themeColor="accent1"/>
          <w:sz w:val="24"/>
          <w:szCs w:val="24"/>
        </w:rPr>
        <w:t>What technique for data preprocessing, could you please explain the method</w:t>
      </w:r>
      <w:r w:rsidR="00AE405F" w:rsidRPr="00F43472">
        <w:rPr>
          <w:b/>
          <w:bCs/>
          <w:color w:val="00A0B8" w:themeColor="accent1"/>
          <w:sz w:val="24"/>
          <w:szCs w:val="24"/>
        </w:rPr>
        <w:t>?</w:t>
      </w:r>
    </w:p>
    <w:p w14:paraId="765A0CD3" w14:textId="77777777" w:rsidR="000A5313" w:rsidRPr="000A5313" w:rsidRDefault="000A5313" w:rsidP="000A5313">
      <w:pPr>
        <w:ind w:left="1440"/>
      </w:pPr>
      <w:r w:rsidRPr="000A5313">
        <w:t>We perform different sets of validation &amp; preprocessing on the given set of training files.</w:t>
      </w:r>
    </w:p>
    <w:p w14:paraId="77AAFF7F" w14:textId="77777777" w:rsidR="000A5313" w:rsidRDefault="000A5313" w:rsidP="000A5313">
      <w:pPr>
        <w:pStyle w:val="ListParagraph"/>
        <w:numPr>
          <w:ilvl w:val="2"/>
          <w:numId w:val="26"/>
        </w:numPr>
      </w:pPr>
      <w:r w:rsidRPr="006012F3">
        <w:lastRenderedPageBreak/>
        <w:t xml:space="preserve">CSV File Name </w:t>
      </w:r>
    </w:p>
    <w:p w14:paraId="7618AD49" w14:textId="77777777" w:rsidR="000A5313" w:rsidRDefault="000A5313" w:rsidP="000A5313">
      <w:pPr>
        <w:pStyle w:val="ListParagraph"/>
        <w:numPr>
          <w:ilvl w:val="2"/>
          <w:numId w:val="26"/>
        </w:numPr>
      </w:pPr>
      <w:r>
        <w:t xml:space="preserve">No of Column </w:t>
      </w:r>
    </w:p>
    <w:p w14:paraId="2BBCB6FE" w14:textId="77777777" w:rsidR="000A5313" w:rsidRDefault="000A5313" w:rsidP="000A5313">
      <w:pPr>
        <w:pStyle w:val="ListParagraph"/>
        <w:numPr>
          <w:ilvl w:val="2"/>
          <w:numId w:val="26"/>
        </w:numPr>
      </w:pPr>
      <w:r>
        <w:t>Name of Columns</w:t>
      </w:r>
    </w:p>
    <w:p w14:paraId="01C4F04A" w14:textId="77777777" w:rsidR="000A5313" w:rsidRDefault="000A5313" w:rsidP="000A5313">
      <w:pPr>
        <w:pStyle w:val="ListParagraph"/>
        <w:numPr>
          <w:ilvl w:val="2"/>
          <w:numId w:val="26"/>
        </w:numPr>
      </w:pPr>
      <w:r>
        <w:t>Datatype of Columns</w:t>
      </w:r>
    </w:p>
    <w:p w14:paraId="7B42FB54" w14:textId="77777777" w:rsidR="000A5313" w:rsidRDefault="000A5313" w:rsidP="000A5313">
      <w:pPr>
        <w:pStyle w:val="ListParagraph"/>
        <w:numPr>
          <w:ilvl w:val="2"/>
          <w:numId w:val="26"/>
        </w:numPr>
      </w:pPr>
      <w:r>
        <w:t>Null Value imputation</w:t>
      </w:r>
    </w:p>
    <w:p w14:paraId="53B0CB6A" w14:textId="77777777" w:rsidR="000A5313" w:rsidRDefault="000A5313" w:rsidP="000A5313">
      <w:pPr>
        <w:pStyle w:val="ListParagraph"/>
        <w:numPr>
          <w:ilvl w:val="2"/>
          <w:numId w:val="26"/>
        </w:numPr>
      </w:pPr>
      <w:r>
        <w:t xml:space="preserve">Remove columns, which doesn’t impact the model result during </w:t>
      </w:r>
      <w:proofErr w:type="gramStart"/>
      <w:r>
        <w:t>training(</w:t>
      </w:r>
      <w:proofErr w:type="gramEnd"/>
      <w:r>
        <w:t>Zero Std. Deviation)</w:t>
      </w:r>
    </w:p>
    <w:p w14:paraId="22BC69FB" w14:textId="4B221FCE" w:rsidR="007C3A8D" w:rsidRDefault="007C3A8D" w:rsidP="007C3A8D">
      <w:pPr>
        <w:ind w:firstLine="720"/>
        <w:rPr>
          <w:b/>
          <w:bCs/>
          <w:color w:val="00A0B8" w:themeColor="accent1"/>
          <w:sz w:val="24"/>
          <w:szCs w:val="24"/>
        </w:rPr>
      </w:pPr>
      <w:r w:rsidRPr="00F43472">
        <w:rPr>
          <w:b/>
          <w:bCs/>
          <w:color w:val="00A0B8" w:themeColor="accent1"/>
          <w:sz w:val="24"/>
          <w:szCs w:val="24"/>
        </w:rPr>
        <w:t>Q</w:t>
      </w:r>
      <w:r w:rsidR="000B11FA">
        <w:rPr>
          <w:b/>
          <w:bCs/>
          <w:color w:val="00A0B8" w:themeColor="accent1"/>
          <w:sz w:val="24"/>
          <w:szCs w:val="24"/>
        </w:rPr>
        <w:t>4</w:t>
      </w:r>
      <w:r w:rsidRPr="00F43472">
        <w:rPr>
          <w:b/>
          <w:bCs/>
          <w:color w:val="00A0B8" w:themeColor="accent1"/>
          <w:sz w:val="24"/>
          <w:szCs w:val="24"/>
        </w:rPr>
        <w:t xml:space="preserve">. </w:t>
      </w:r>
      <w:r w:rsidR="000B11FA">
        <w:rPr>
          <w:b/>
          <w:bCs/>
          <w:color w:val="00A0B8" w:themeColor="accent1"/>
          <w:sz w:val="24"/>
          <w:szCs w:val="24"/>
        </w:rPr>
        <w:t>What is clustering and why it is needed</w:t>
      </w:r>
      <w:r>
        <w:rPr>
          <w:b/>
          <w:bCs/>
          <w:color w:val="00A0B8" w:themeColor="accent1"/>
          <w:sz w:val="24"/>
          <w:szCs w:val="24"/>
        </w:rPr>
        <w:t>?</w:t>
      </w:r>
    </w:p>
    <w:p w14:paraId="3B988357" w14:textId="3F54FFC0" w:rsidR="009B78E8" w:rsidRDefault="000B11FA" w:rsidP="007C3A8D">
      <w:pPr>
        <w:ind w:firstLine="720"/>
      </w:pPr>
      <w:r>
        <w:t xml:space="preserve">Clustering is group of datasets, which has similar kind of characteristics. </w:t>
      </w:r>
      <w:proofErr w:type="gramStart"/>
      <w:r>
        <w:t>So</w:t>
      </w:r>
      <w:proofErr w:type="gramEnd"/>
      <w:r>
        <w:t xml:space="preserve"> we do execute to divide the datasets in cluster. </w:t>
      </w:r>
      <w:proofErr w:type="gramStart"/>
      <w:r>
        <w:t>These cluster dataset</w:t>
      </w:r>
      <w:proofErr w:type="gramEnd"/>
      <w:r>
        <w:t xml:space="preserve"> </w:t>
      </w:r>
      <w:r w:rsidR="000931AC">
        <w:t>could better performance on different machine learning model, So get the better performance we do clustering on datasets.</w:t>
      </w:r>
    </w:p>
    <w:p w14:paraId="6C87AF41" w14:textId="40F8F8B7" w:rsidR="009B78E8" w:rsidRDefault="009B78E8" w:rsidP="009B78E8">
      <w:pPr>
        <w:ind w:firstLine="720"/>
        <w:rPr>
          <w:b/>
          <w:bCs/>
          <w:color w:val="00A0B8" w:themeColor="accent1"/>
          <w:sz w:val="24"/>
          <w:szCs w:val="24"/>
        </w:rPr>
      </w:pPr>
      <w:r w:rsidRPr="00F43472">
        <w:rPr>
          <w:b/>
          <w:bCs/>
          <w:color w:val="00A0B8" w:themeColor="accent1"/>
          <w:sz w:val="24"/>
          <w:szCs w:val="24"/>
        </w:rPr>
        <w:t>Q</w:t>
      </w:r>
      <w:r w:rsidR="000931AC">
        <w:rPr>
          <w:b/>
          <w:bCs/>
          <w:color w:val="00A0B8" w:themeColor="accent1"/>
          <w:sz w:val="24"/>
          <w:szCs w:val="24"/>
        </w:rPr>
        <w:t>5</w:t>
      </w:r>
      <w:r w:rsidRPr="00F43472">
        <w:rPr>
          <w:b/>
          <w:bCs/>
          <w:color w:val="00A0B8" w:themeColor="accent1"/>
          <w:sz w:val="24"/>
          <w:szCs w:val="24"/>
        </w:rPr>
        <w:t xml:space="preserve">. </w:t>
      </w:r>
      <w:r w:rsidR="004E3FE3">
        <w:rPr>
          <w:b/>
          <w:bCs/>
          <w:color w:val="00A0B8" w:themeColor="accent1"/>
          <w:sz w:val="24"/>
          <w:szCs w:val="24"/>
        </w:rPr>
        <w:t xml:space="preserve">Please tell us other clustering </w:t>
      </w:r>
      <w:proofErr w:type="gramStart"/>
      <w:r w:rsidR="004E3FE3">
        <w:rPr>
          <w:b/>
          <w:bCs/>
          <w:color w:val="00A0B8" w:themeColor="accent1"/>
          <w:sz w:val="24"/>
          <w:szCs w:val="24"/>
        </w:rPr>
        <w:t>model?</w:t>
      </w:r>
      <w:proofErr w:type="gramEnd"/>
    </w:p>
    <w:p w14:paraId="69D5243A" w14:textId="7C3F6613" w:rsidR="007C3A8D" w:rsidRDefault="004E3FE3" w:rsidP="009D7657">
      <w:pPr>
        <w:pStyle w:val="ListParagraph"/>
        <w:numPr>
          <w:ilvl w:val="0"/>
          <w:numId w:val="20"/>
        </w:numPr>
      </w:pPr>
      <w:r>
        <w:t>DBSCAN (Density based Spatial Clustering of Application with Noise)</w:t>
      </w:r>
    </w:p>
    <w:p w14:paraId="6376F4AE" w14:textId="77777777" w:rsidR="00056511" w:rsidRDefault="00056511" w:rsidP="009D7657">
      <w:pPr>
        <w:pStyle w:val="ListParagraph"/>
        <w:numPr>
          <w:ilvl w:val="0"/>
          <w:numId w:val="20"/>
        </w:numPr>
      </w:pPr>
      <w:r>
        <w:t>Hierarchical Clustering</w:t>
      </w:r>
    </w:p>
    <w:p w14:paraId="273BD2E0" w14:textId="4D13F4AF" w:rsidR="004E3FE3" w:rsidRDefault="00056511" w:rsidP="009D7657">
      <w:pPr>
        <w:pStyle w:val="ListParagraph"/>
        <w:numPr>
          <w:ilvl w:val="0"/>
          <w:numId w:val="20"/>
        </w:numPr>
      </w:pPr>
      <w:proofErr w:type="spellStart"/>
      <w:r>
        <w:t>KMeanse</w:t>
      </w:r>
      <w:proofErr w:type="spellEnd"/>
      <w:r>
        <w:t xml:space="preserve"> Clustering </w:t>
      </w:r>
    </w:p>
    <w:p w14:paraId="2BFF6E0E" w14:textId="77777777" w:rsidR="00296E23" w:rsidRPr="007C3A8D" w:rsidRDefault="00296E23" w:rsidP="00296E23">
      <w:pPr>
        <w:ind w:left="1440"/>
      </w:pPr>
    </w:p>
    <w:p w14:paraId="465B9F1B" w14:textId="0383875E" w:rsidR="00BA4E31" w:rsidRDefault="007B3027" w:rsidP="00056511">
      <w:pPr>
        <w:ind w:firstLine="720"/>
      </w:pPr>
      <w:r w:rsidRPr="00F43472">
        <w:rPr>
          <w:b/>
          <w:bCs/>
          <w:color w:val="00A0B8" w:themeColor="accent1"/>
          <w:sz w:val="24"/>
          <w:szCs w:val="24"/>
        </w:rPr>
        <w:t>Q</w:t>
      </w:r>
      <w:r w:rsidR="00056511">
        <w:rPr>
          <w:b/>
          <w:bCs/>
          <w:color w:val="00A0B8" w:themeColor="accent1"/>
          <w:sz w:val="24"/>
          <w:szCs w:val="24"/>
        </w:rPr>
        <w:t>6</w:t>
      </w:r>
      <w:r w:rsidRPr="00F43472">
        <w:rPr>
          <w:b/>
          <w:bCs/>
          <w:color w:val="00A0B8" w:themeColor="accent1"/>
          <w:sz w:val="24"/>
          <w:szCs w:val="24"/>
        </w:rPr>
        <w:t xml:space="preserve">. </w:t>
      </w:r>
      <w:r w:rsidR="00056511">
        <w:rPr>
          <w:b/>
          <w:bCs/>
          <w:color w:val="00A0B8" w:themeColor="accent1"/>
          <w:sz w:val="24"/>
          <w:szCs w:val="24"/>
        </w:rPr>
        <w:t xml:space="preserve">What is </w:t>
      </w:r>
      <w:proofErr w:type="spellStart"/>
      <w:r w:rsidR="00056511">
        <w:rPr>
          <w:b/>
          <w:bCs/>
          <w:color w:val="00A0B8" w:themeColor="accent1"/>
          <w:sz w:val="24"/>
          <w:szCs w:val="24"/>
        </w:rPr>
        <w:t>KMeanse</w:t>
      </w:r>
      <w:proofErr w:type="spellEnd"/>
      <w:r w:rsidR="00056511">
        <w:rPr>
          <w:b/>
          <w:bCs/>
          <w:color w:val="00A0B8" w:themeColor="accent1"/>
          <w:sz w:val="24"/>
          <w:szCs w:val="24"/>
        </w:rPr>
        <w:t xml:space="preserve"> clustering and how it works?</w:t>
      </w:r>
    </w:p>
    <w:p w14:paraId="775BA659" w14:textId="179D925C" w:rsidR="003217A5" w:rsidRDefault="00D3122F" w:rsidP="00E96D11">
      <w:r>
        <w:tab/>
      </w:r>
      <w:proofErr w:type="spellStart"/>
      <w:r>
        <w:t>KMeanse</w:t>
      </w:r>
      <w:proofErr w:type="spellEnd"/>
      <w:r>
        <w:t xml:space="preserve"> clustering is unsupervised machine learning algorithms. K-means algorithm identifies k number of centroids and then allocate every datapoint to the nearest cluster.  </w:t>
      </w:r>
    </w:p>
    <w:p w14:paraId="65D3B045" w14:textId="435A1A3D" w:rsidR="00E96D11" w:rsidRDefault="00E96D11" w:rsidP="00814BC4">
      <w:pPr>
        <w:ind w:firstLine="720"/>
        <w:rPr>
          <w:b/>
          <w:bCs/>
          <w:color w:val="00A0B8" w:themeColor="accent1"/>
          <w:sz w:val="24"/>
          <w:szCs w:val="24"/>
        </w:rPr>
      </w:pPr>
      <w:r w:rsidRPr="00F43472">
        <w:rPr>
          <w:b/>
          <w:bCs/>
          <w:color w:val="00A0B8" w:themeColor="accent1"/>
          <w:sz w:val="24"/>
          <w:szCs w:val="24"/>
        </w:rPr>
        <w:t>Q</w:t>
      </w:r>
      <w:r w:rsidR="00D3122F">
        <w:rPr>
          <w:b/>
          <w:bCs/>
          <w:color w:val="00A0B8" w:themeColor="accent1"/>
          <w:sz w:val="24"/>
          <w:szCs w:val="24"/>
        </w:rPr>
        <w:t>7</w:t>
      </w:r>
      <w:r w:rsidRPr="00F43472">
        <w:rPr>
          <w:b/>
          <w:bCs/>
          <w:color w:val="00A0B8" w:themeColor="accent1"/>
          <w:sz w:val="24"/>
          <w:szCs w:val="24"/>
        </w:rPr>
        <w:t xml:space="preserve">. </w:t>
      </w:r>
      <w:r w:rsidR="00D3122F">
        <w:rPr>
          <w:b/>
          <w:bCs/>
          <w:color w:val="00A0B8" w:themeColor="accent1"/>
          <w:sz w:val="24"/>
          <w:szCs w:val="24"/>
        </w:rPr>
        <w:t>In your project how you identify the no of cluster</w:t>
      </w:r>
      <w:r>
        <w:rPr>
          <w:b/>
          <w:bCs/>
          <w:color w:val="00A0B8" w:themeColor="accent1"/>
          <w:sz w:val="24"/>
          <w:szCs w:val="24"/>
        </w:rPr>
        <w:t>.</w:t>
      </w:r>
    </w:p>
    <w:p w14:paraId="531624FA" w14:textId="5862FFD9" w:rsidR="003E7F8E" w:rsidRDefault="00D3122F" w:rsidP="00E96D11">
      <w:r>
        <w:tab/>
        <w:t xml:space="preserve">To identify the K, we run the loop from k=1 to k&lt;=40 and pass the K value to the </w:t>
      </w:r>
      <w:proofErr w:type="spellStart"/>
      <w:r>
        <w:t>KMeanse</w:t>
      </w:r>
      <w:proofErr w:type="spellEnd"/>
      <w:r>
        <w:t xml:space="preserve"> algorithms. </w:t>
      </w:r>
      <w:r w:rsidR="00F935C6" w:rsidRPr="00F935C6">
        <w:t>The optimum number of clusters is selected by plotting the elbow plot, and for the dynamic selection of the number of clusters, we are using "</w:t>
      </w:r>
      <w:proofErr w:type="spellStart"/>
      <w:r w:rsidR="00F935C6" w:rsidRPr="00F935C6">
        <w:t>KneeLocator</w:t>
      </w:r>
      <w:proofErr w:type="spellEnd"/>
      <w:r w:rsidR="00F935C6" w:rsidRPr="00F935C6">
        <w:t>" function.</w:t>
      </w:r>
    </w:p>
    <w:p w14:paraId="3724C977" w14:textId="28E93366" w:rsidR="00814BC4" w:rsidRDefault="00814BC4" w:rsidP="00814BC4">
      <w:pPr>
        <w:ind w:firstLine="720"/>
        <w:rPr>
          <w:b/>
          <w:bCs/>
          <w:color w:val="00A0B8" w:themeColor="accent1"/>
          <w:sz w:val="24"/>
          <w:szCs w:val="24"/>
        </w:rPr>
      </w:pPr>
      <w:r w:rsidRPr="00F43472">
        <w:rPr>
          <w:b/>
          <w:bCs/>
          <w:color w:val="00A0B8" w:themeColor="accent1"/>
          <w:sz w:val="24"/>
          <w:szCs w:val="24"/>
        </w:rPr>
        <w:t>Q</w:t>
      </w:r>
      <w:r w:rsidR="00701B2A">
        <w:rPr>
          <w:b/>
          <w:bCs/>
          <w:color w:val="00A0B8" w:themeColor="accent1"/>
          <w:sz w:val="24"/>
          <w:szCs w:val="24"/>
        </w:rPr>
        <w:t>8</w:t>
      </w:r>
      <w:r w:rsidRPr="00F43472">
        <w:rPr>
          <w:b/>
          <w:bCs/>
          <w:color w:val="00A0B8" w:themeColor="accent1"/>
          <w:sz w:val="24"/>
          <w:szCs w:val="24"/>
        </w:rPr>
        <w:t xml:space="preserve">. </w:t>
      </w:r>
      <w:r w:rsidR="00701B2A">
        <w:rPr>
          <w:b/>
          <w:bCs/>
          <w:color w:val="00A0B8" w:themeColor="accent1"/>
          <w:sz w:val="24"/>
          <w:szCs w:val="24"/>
        </w:rPr>
        <w:t>What is elbow plot</w:t>
      </w:r>
      <w:r w:rsidR="00E34BAB">
        <w:rPr>
          <w:b/>
          <w:bCs/>
          <w:color w:val="00A0B8" w:themeColor="accent1"/>
          <w:sz w:val="24"/>
          <w:szCs w:val="24"/>
        </w:rPr>
        <w:t xml:space="preserve"> and what is the purpose</w:t>
      </w:r>
      <w:r w:rsidR="00701B2A">
        <w:rPr>
          <w:b/>
          <w:bCs/>
          <w:color w:val="00A0B8" w:themeColor="accent1"/>
          <w:sz w:val="24"/>
          <w:szCs w:val="24"/>
        </w:rPr>
        <w:t>?</w:t>
      </w:r>
    </w:p>
    <w:p w14:paraId="76A5E92E" w14:textId="6A19B4AE" w:rsidR="00040977" w:rsidRPr="00040977" w:rsidRDefault="00E34BAB" w:rsidP="00814BC4">
      <w:pPr>
        <w:ind w:firstLine="720"/>
      </w:pPr>
      <w:r>
        <w:t>Elbow plot is graph, which is used to see the deviation of the data point move through graph.</w:t>
      </w:r>
    </w:p>
    <w:p w14:paraId="24C275D7" w14:textId="6C5BEA58" w:rsidR="007A07BF" w:rsidRDefault="007A07BF" w:rsidP="007A07BF">
      <w:pPr>
        <w:ind w:firstLine="720"/>
        <w:rPr>
          <w:b/>
          <w:bCs/>
          <w:color w:val="00A0B8" w:themeColor="accent1"/>
          <w:sz w:val="24"/>
          <w:szCs w:val="24"/>
        </w:rPr>
      </w:pPr>
      <w:r w:rsidRPr="00F43472">
        <w:rPr>
          <w:b/>
          <w:bCs/>
          <w:color w:val="00A0B8" w:themeColor="accent1"/>
          <w:sz w:val="24"/>
          <w:szCs w:val="24"/>
        </w:rPr>
        <w:t>Q</w:t>
      </w:r>
      <w:r w:rsidR="009B2641">
        <w:rPr>
          <w:b/>
          <w:bCs/>
          <w:color w:val="00A0B8" w:themeColor="accent1"/>
          <w:sz w:val="24"/>
          <w:szCs w:val="24"/>
        </w:rPr>
        <w:t>9</w:t>
      </w:r>
      <w:r w:rsidRPr="00F43472">
        <w:rPr>
          <w:b/>
          <w:bCs/>
          <w:color w:val="00A0B8" w:themeColor="accent1"/>
          <w:sz w:val="24"/>
          <w:szCs w:val="24"/>
        </w:rPr>
        <w:t xml:space="preserve">. </w:t>
      </w:r>
      <w:r w:rsidR="009B2641">
        <w:rPr>
          <w:b/>
          <w:bCs/>
          <w:color w:val="00A0B8" w:themeColor="accent1"/>
          <w:sz w:val="24"/>
          <w:szCs w:val="24"/>
        </w:rPr>
        <w:t xml:space="preserve">What is </w:t>
      </w:r>
      <w:proofErr w:type="spellStart"/>
      <w:r w:rsidR="009B2641">
        <w:rPr>
          <w:b/>
          <w:bCs/>
          <w:color w:val="00A0B8" w:themeColor="accent1"/>
          <w:sz w:val="24"/>
          <w:szCs w:val="24"/>
        </w:rPr>
        <w:t>kneeLocator</w:t>
      </w:r>
      <w:proofErr w:type="spellEnd"/>
      <w:r w:rsidR="009B2641">
        <w:rPr>
          <w:b/>
          <w:bCs/>
          <w:color w:val="00A0B8" w:themeColor="accent1"/>
          <w:sz w:val="24"/>
          <w:szCs w:val="24"/>
        </w:rPr>
        <w:t xml:space="preserve"> in </w:t>
      </w:r>
      <w:proofErr w:type="spellStart"/>
      <w:r w:rsidR="009B2641">
        <w:rPr>
          <w:b/>
          <w:bCs/>
          <w:color w:val="00A0B8" w:themeColor="accent1"/>
          <w:sz w:val="24"/>
          <w:szCs w:val="24"/>
        </w:rPr>
        <w:t>KMeanse</w:t>
      </w:r>
      <w:proofErr w:type="spellEnd"/>
      <w:r w:rsidR="009B2641">
        <w:rPr>
          <w:b/>
          <w:bCs/>
          <w:color w:val="00A0B8" w:themeColor="accent1"/>
          <w:sz w:val="24"/>
          <w:szCs w:val="24"/>
        </w:rPr>
        <w:t xml:space="preserve"> clustering</w:t>
      </w:r>
      <w:r>
        <w:rPr>
          <w:b/>
          <w:bCs/>
          <w:color w:val="00A0B8" w:themeColor="accent1"/>
          <w:sz w:val="24"/>
          <w:szCs w:val="24"/>
        </w:rPr>
        <w:t>?</w:t>
      </w:r>
    </w:p>
    <w:p w14:paraId="1D3A194C" w14:textId="75428067" w:rsidR="009B2641" w:rsidRPr="002376A2" w:rsidRDefault="002376A2" w:rsidP="007A07BF">
      <w:pPr>
        <w:ind w:firstLine="720"/>
      </w:pPr>
      <w:r w:rsidRPr="002376A2">
        <w:t>Th</w:t>
      </w:r>
      <w:r w:rsidR="001C4D5D">
        <w:t>e knee point is loosely defined as the point of maximum curvature in as system. In machine learning, it is used to select</w:t>
      </w:r>
      <w:r w:rsidR="00D52F1C">
        <w:t xml:space="preserve"> appropriate value of K in K-means clustering. </w:t>
      </w:r>
    </w:p>
    <w:p w14:paraId="18A4263E" w14:textId="77777777" w:rsidR="009B2641" w:rsidRDefault="009B2641" w:rsidP="00872D06">
      <w:pPr>
        <w:ind w:firstLine="720"/>
        <w:rPr>
          <w:b/>
          <w:bCs/>
          <w:color w:val="00A0B8" w:themeColor="accent1"/>
        </w:rPr>
      </w:pPr>
    </w:p>
    <w:p w14:paraId="2D2FB2E7" w14:textId="39AF2567" w:rsidR="00A2483C" w:rsidRDefault="00872D06" w:rsidP="00A2483C">
      <w:pPr>
        <w:ind w:firstLine="720"/>
        <w:rPr>
          <w:b/>
          <w:bCs/>
          <w:color w:val="00A0B8" w:themeColor="accent1"/>
          <w:sz w:val="24"/>
          <w:szCs w:val="24"/>
        </w:rPr>
      </w:pPr>
      <w:r w:rsidRPr="00F43472">
        <w:rPr>
          <w:b/>
          <w:bCs/>
          <w:color w:val="00A0B8" w:themeColor="accent1"/>
          <w:sz w:val="24"/>
          <w:szCs w:val="24"/>
        </w:rPr>
        <w:t>Q</w:t>
      </w:r>
      <w:r>
        <w:rPr>
          <w:b/>
          <w:bCs/>
          <w:color w:val="00A0B8" w:themeColor="accent1"/>
          <w:sz w:val="24"/>
          <w:szCs w:val="24"/>
        </w:rPr>
        <w:t>1</w:t>
      </w:r>
      <w:r w:rsidR="00663074">
        <w:rPr>
          <w:b/>
          <w:bCs/>
          <w:color w:val="00A0B8" w:themeColor="accent1"/>
          <w:sz w:val="24"/>
          <w:szCs w:val="24"/>
        </w:rPr>
        <w:t>0</w:t>
      </w:r>
      <w:r w:rsidRPr="00F43472">
        <w:rPr>
          <w:b/>
          <w:bCs/>
          <w:color w:val="00A0B8" w:themeColor="accent1"/>
          <w:sz w:val="24"/>
          <w:szCs w:val="24"/>
        </w:rPr>
        <w:t xml:space="preserve">. </w:t>
      </w:r>
      <w:r>
        <w:rPr>
          <w:b/>
          <w:bCs/>
          <w:color w:val="00A0B8" w:themeColor="accent1"/>
          <w:sz w:val="24"/>
          <w:szCs w:val="24"/>
        </w:rPr>
        <w:t xml:space="preserve">What is </w:t>
      </w:r>
      <w:r w:rsidR="00663074">
        <w:rPr>
          <w:b/>
          <w:bCs/>
          <w:color w:val="00A0B8" w:themeColor="accent1"/>
          <w:sz w:val="24"/>
          <w:szCs w:val="24"/>
        </w:rPr>
        <w:t>random forest and how it works</w:t>
      </w:r>
      <w:r>
        <w:rPr>
          <w:b/>
          <w:bCs/>
          <w:color w:val="00A0B8" w:themeColor="accent1"/>
          <w:sz w:val="24"/>
          <w:szCs w:val="24"/>
        </w:rPr>
        <w:t>?</w:t>
      </w:r>
    </w:p>
    <w:p w14:paraId="7F414CDC" w14:textId="77777777" w:rsidR="00A2483C" w:rsidRPr="00A2483C" w:rsidRDefault="00A2483C" w:rsidP="00A2483C">
      <w:pPr>
        <w:ind w:firstLine="720"/>
      </w:pPr>
      <w:r w:rsidRPr="00A2483C">
        <w:t>A random forest is a machine learning technique that’s used to solve regression and classification problems. It utilizes ensemble learning, which is a technique that combines many classifiers to provide solutions to complex problems.</w:t>
      </w:r>
    </w:p>
    <w:p w14:paraId="22FE3D8F" w14:textId="582E40D9" w:rsidR="003A5A1E" w:rsidRDefault="00A2483C" w:rsidP="00A2483C">
      <w:pPr>
        <w:ind w:firstLine="720"/>
      </w:pPr>
      <w:r w:rsidRPr="00A2483C">
        <w:t>A random forest algorithm consists of many decision trees. The ‘forest’ generated by the random forest algorithm is trained through bagging</w:t>
      </w:r>
      <w:r>
        <w:t xml:space="preserve">. </w:t>
      </w:r>
      <w:r w:rsidRPr="00A2483C">
        <w:t>Bagging is an ensemble meta-algorithm that improves the accuracy of machine learning algorithms.</w:t>
      </w:r>
    </w:p>
    <w:p w14:paraId="1E120EF9" w14:textId="76D6D2A5" w:rsidR="003A5A1E" w:rsidRDefault="003A5A1E" w:rsidP="003A5A1E">
      <w:pPr>
        <w:ind w:firstLine="720"/>
        <w:rPr>
          <w:b/>
          <w:bCs/>
          <w:color w:val="00A0B8" w:themeColor="accent1"/>
          <w:sz w:val="24"/>
          <w:szCs w:val="24"/>
        </w:rPr>
      </w:pPr>
      <w:r w:rsidRPr="00F43472">
        <w:rPr>
          <w:b/>
          <w:bCs/>
          <w:color w:val="00A0B8" w:themeColor="accent1"/>
          <w:sz w:val="24"/>
          <w:szCs w:val="24"/>
        </w:rPr>
        <w:t>Q</w:t>
      </w:r>
      <w:r>
        <w:rPr>
          <w:b/>
          <w:bCs/>
          <w:color w:val="00A0B8" w:themeColor="accent1"/>
          <w:sz w:val="24"/>
          <w:szCs w:val="24"/>
        </w:rPr>
        <w:t>1</w:t>
      </w:r>
      <w:r w:rsidR="00D356DE">
        <w:rPr>
          <w:b/>
          <w:bCs/>
          <w:color w:val="00A0B8" w:themeColor="accent1"/>
          <w:sz w:val="24"/>
          <w:szCs w:val="24"/>
        </w:rPr>
        <w:t>2</w:t>
      </w:r>
      <w:r w:rsidRPr="00F43472">
        <w:rPr>
          <w:b/>
          <w:bCs/>
          <w:color w:val="00A0B8" w:themeColor="accent1"/>
          <w:sz w:val="24"/>
          <w:szCs w:val="24"/>
        </w:rPr>
        <w:t xml:space="preserve">. </w:t>
      </w:r>
      <w:r w:rsidR="00862314">
        <w:rPr>
          <w:b/>
          <w:bCs/>
          <w:color w:val="00A0B8" w:themeColor="accent1"/>
          <w:sz w:val="24"/>
          <w:szCs w:val="24"/>
        </w:rPr>
        <w:t>What is the feature of random forest algorithm</w:t>
      </w:r>
      <w:r>
        <w:rPr>
          <w:b/>
          <w:bCs/>
          <w:color w:val="00A0B8" w:themeColor="accent1"/>
          <w:sz w:val="24"/>
          <w:szCs w:val="24"/>
        </w:rPr>
        <w:t>?</w:t>
      </w:r>
    </w:p>
    <w:p w14:paraId="6748297E" w14:textId="77777777" w:rsidR="00826F00" w:rsidRDefault="00826F00" w:rsidP="001B3A6B">
      <w:pPr>
        <w:pStyle w:val="ListParagraph"/>
        <w:numPr>
          <w:ilvl w:val="0"/>
          <w:numId w:val="27"/>
        </w:numPr>
        <w:spacing w:before="0" w:after="0"/>
      </w:pPr>
      <w:r>
        <w:t>It’s more accurate than the decision tree algorithm.</w:t>
      </w:r>
    </w:p>
    <w:p w14:paraId="566CB537" w14:textId="77777777" w:rsidR="00826F00" w:rsidRDefault="00826F00" w:rsidP="001B3A6B">
      <w:pPr>
        <w:pStyle w:val="ListParagraph"/>
        <w:numPr>
          <w:ilvl w:val="0"/>
          <w:numId w:val="27"/>
        </w:numPr>
        <w:spacing w:before="0" w:after="0"/>
      </w:pPr>
      <w:r>
        <w:t>It provides an effective way of handling missing data.</w:t>
      </w:r>
    </w:p>
    <w:p w14:paraId="2370F525" w14:textId="77777777" w:rsidR="00826F00" w:rsidRDefault="00826F00" w:rsidP="001B3A6B">
      <w:pPr>
        <w:pStyle w:val="ListParagraph"/>
        <w:numPr>
          <w:ilvl w:val="0"/>
          <w:numId w:val="27"/>
        </w:numPr>
        <w:spacing w:before="0" w:after="0"/>
      </w:pPr>
      <w:r>
        <w:t>It can produce a reasonable prediction without hyper-parameter tuning.</w:t>
      </w:r>
    </w:p>
    <w:p w14:paraId="3F795113" w14:textId="77777777" w:rsidR="00826F00" w:rsidRDefault="00826F00" w:rsidP="001B3A6B">
      <w:pPr>
        <w:pStyle w:val="ListParagraph"/>
        <w:numPr>
          <w:ilvl w:val="0"/>
          <w:numId w:val="27"/>
        </w:numPr>
        <w:spacing w:before="0" w:after="0"/>
      </w:pPr>
      <w:r>
        <w:t>It solves the issue of overfitting in decision trees.</w:t>
      </w:r>
    </w:p>
    <w:p w14:paraId="736FD19F" w14:textId="77777777" w:rsidR="00826F00" w:rsidRDefault="00826F00" w:rsidP="001B3A6B">
      <w:pPr>
        <w:pStyle w:val="ListParagraph"/>
        <w:numPr>
          <w:ilvl w:val="0"/>
          <w:numId w:val="27"/>
        </w:numPr>
        <w:spacing w:before="0" w:after="0"/>
      </w:pPr>
      <w:r>
        <w:t>In every random forest tree, a subset of features is selected randomly at the node’s splitting point.</w:t>
      </w:r>
    </w:p>
    <w:p w14:paraId="2E7D2530" w14:textId="0BADC00C" w:rsidR="00355578" w:rsidRDefault="00355578" w:rsidP="00355578">
      <w:pPr>
        <w:ind w:firstLine="720"/>
        <w:rPr>
          <w:b/>
          <w:bCs/>
          <w:color w:val="00A0B8" w:themeColor="accent1"/>
          <w:sz w:val="24"/>
          <w:szCs w:val="24"/>
        </w:rPr>
      </w:pPr>
      <w:r w:rsidRPr="00F43472">
        <w:rPr>
          <w:b/>
          <w:bCs/>
          <w:color w:val="00A0B8" w:themeColor="accent1"/>
          <w:sz w:val="24"/>
          <w:szCs w:val="24"/>
        </w:rPr>
        <w:t>Q</w:t>
      </w:r>
      <w:r>
        <w:rPr>
          <w:b/>
          <w:bCs/>
          <w:color w:val="00A0B8" w:themeColor="accent1"/>
          <w:sz w:val="24"/>
          <w:szCs w:val="24"/>
        </w:rPr>
        <w:t>13</w:t>
      </w:r>
      <w:r w:rsidRPr="00F43472">
        <w:rPr>
          <w:b/>
          <w:bCs/>
          <w:color w:val="00A0B8" w:themeColor="accent1"/>
          <w:sz w:val="24"/>
          <w:szCs w:val="24"/>
        </w:rPr>
        <w:t xml:space="preserve">. </w:t>
      </w:r>
      <w:r w:rsidR="007A735E">
        <w:rPr>
          <w:b/>
          <w:bCs/>
          <w:color w:val="00A0B8" w:themeColor="accent1"/>
          <w:sz w:val="24"/>
          <w:szCs w:val="24"/>
        </w:rPr>
        <w:t xml:space="preserve">What is </w:t>
      </w:r>
      <w:proofErr w:type="spellStart"/>
      <w:r w:rsidR="007A735E">
        <w:rPr>
          <w:b/>
          <w:bCs/>
          <w:color w:val="00A0B8" w:themeColor="accent1"/>
          <w:sz w:val="24"/>
          <w:szCs w:val="24"/>
        </w:rPr>
        <w:t>XGBoost</w:t>
      </w:r>
      <w:proofErr w:type="spellEnd"/>
      <w:r>
        <w:rPr>
          <w:b/>
          <w:bCs/>
          <w:color w:val="00A0B8" w:themeColor="accent1"/>
          <w:sz w:val="24"/>
          <w:szCs w:val="24"/>
        </w:rPr>
        <w:t>?</w:t>
      </w:r>
    </w:p>
    <w:p w14:paraId="6A1F8796" w14:textId="5BF0B025" w:rsidR="00C02CBC" w:rsidRPr="00F43472" w:rsidRDefault="00536CBD" w:rsidP="00CA7B76">
      <w:pPr>
        <w:ind w:left="720"/>
      </w:pPr>
      <w:proofErr w:type="spellStart"/>
      <w:r w:rsidRPr="00536CBD">
        <w:t>XGBoost</w:t>
      </w:r>
      <w:proofErr w:type="spellEnd"/>
      <w:r w:rsidRPr="00536CBD">
        <w:t xml:space="preserve"> is </w:t>
      </w:r>
      <w:r w:rsidRPr="00536CBD">
        <w:t xml:space="preserve">supervised machine learning algorithm, </w:t>
      </w:r>
      <w:r w:rsidRPr="00536CBD">
        <w:t>implementation of gradient boosted decision trees designed for speed and performance</w:t>
      </w:r>
    </w:p>
    <w:sectPr w:rsidR="00C02CBC" w:rsidRPr="00F43472">
      <w:footerReference w:type="default" r:id="rId9"/>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186E39E" w14:textId="77777777" w:rsidR="007F5DFB" w:rsidRDefault="007F5DFB" w:rsidP="00C6554A">
      <w:pPr>
        <w:spacing w:before="0" w:after="0" w:line="240" w:lineRule="auto"/>
      </w:pPr>
      <w:r>
        <w:separator/>
      </w:r>
    </w:p>
  </w:endnote>
  <w:endnote w:type="continuationSeparator" w:id="0">
    <w:p w14:paraId="1666188C" w14:textId="77777777" w:rsidR="007F5DFB" w:rsidRDefault="007F5DFB"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C5983C" w14:textId="77777777" w:rsidR="002163EE" w:rsidRDefault="00ED7C44">
    <w:pPr>
      <w:pStyle w:val="Footer"/>
    </w:pPr>
    <w:r>
      <w:t xml:space="preserve">Page </w:t>
    </w:r>
    <w:r>
      <w:fldChar w:fldCharType="begin"/>
    </w:r>
    <w:r>
      <w:instrText xml:space="preserve"> PAGE  \* Arabic  \* MERGEFORMAT </w:instrText>
    </w:r>
    <w:r>
      <w:fldChar w:fldCharType="separate"/>
    </w:r>
    <w:r w:rsidR="002B4294">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6FB1E9D" w14:textId="77777777" w:rsidR="007F5DFB" w:rsidRDefault="007F5DFB" w:rsidP="00C6554A">
      <w:pPr>
        <w:spacing w:before="0" w:after="0" w:line="240" w:lineRule="auto"/>
      </w:pPr>
      <w:r>
        <w:separator/>
      </w:r>
    </w:p>
  </w:footnote>
  <w:footnote w:type="continuationSeparator" w:id="0">
    <w:p w14:paraId="3E8021DC" w14:textId="77777777" w:rsidR="007F5DFB" w:rsidRDefault="007F5DFB"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9C91F67"/>
    <w:multiLevelType w:val="hybridMultilevel"/>
    <w:tmpl w:val="EDAA2DE8"/>
    <w:lvl w:ilvl="0" w:tplc="4009000B">
      <w:start w:val="1"/>
      <w:numFmt w:val="bullet"/>
      <w:lvlText w:val=""/>
      <w:lvlJc w:val="left"/>
      <w:pPr>
        <w:ind w:left="720" w:hanging="360"/>
      </w:pPr>
      <w:rPr>
        <w:rFonts w:ascii="Wingdings" w:hAnsi="Wingdings" w:hint="default"/>
      </w:rPr>
    </w:lvl>
    <w:lvl w:ilvl="1" w:tplc="4009000D">
      <w:start w:val="1"/>
      <w:numFmt w:val="bullet"/>
      <w:lvlText w:val=""/>
      <w:lvlJc w:val="left"/>
      <w:pPr>
        <w:ind w:left="1440" w:hanging="360"/>
      </w:pPr>
      <w:rPr>
        <w:rFonts w:ascii="Wingdings" w:hAnsi="Wingdings"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20FF7DA7"/>
    <w:multiLevelType w:val="hybridMultilevel"/>
    <w:tmpl w:val="AF7E19F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15:restartNumberingAfterBreak="0">
    <w:nsid w:val="26CB7CFE"/>
    <w:multiLevelType w:val="hybridMultilevel"/>
    <w:tmpl w:val="E0001838"/>
    <w:lvl w:ilvl="0" w:tplc="40090009">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297E7C97"/>
    <w:multiLevelType w:val="hybridMultilevel"/>
    <w:tmpl w:val="377048E0"/>
    <w:lvl w:ilvl="0" w:tplc="4009000B">
      <w:start w:val="1"/>
      <w:numFmt w:val="bullet"/>
      <w:lvlText w:val=""/>
      <w:lvlJc w:val="left"/>
      <w:pPr>
        <w:ind w:left="720" w:hanging="360"/>
      </w:pPr>
      <w:rPr>
        <w:rFonts w:ascii="Wingdings" w:hAnsi="Wingdings" w:hint="default"/>
      </w:rPr>
    </w:lvl>
    <w:lvl w:ilvl="1" w:tplc="4009000D">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3A25625D"/>
    <w:multiLevelType w:val="hybridMultilevel"/>
    <w:tmpl w:val="91B8CE34"/>
    <w:lvl w:ilvl="0" w:tplc="4009000B">
      <w:start w:val="1"/>
      <w:numFmt w:val="bullet"/>
      <w:lvlText w:val=""/>
      <w:lvlJc w:val="left"/>
      <w:pPr>
        <w:ind w:left="720" w:hanging="360"/>
      </w:pPr>
      <w:rPr>
        <w:rFonts w:ascii="Wingdings" w:hAnsi="Wingdings" w:hint="default"/>
      </w:rPr>
    </w:lvl>
    <w:lvl w:ilvl="1" w:tplc="4009000D">
      <w:start w:val="1"/>
      <w:numFmt w:val="bullet"/>
      <w:lvlText w:val=""/>
      <w:lvlJc w:val="left"/>
      <w:pPr>
        <w:ind w:left="1440" w:hanging="360"/>
      </w:pPr>
      <w:rPr>
        <w:rFonts w:ascii="Wingdings" w:hAnsi="Wingdings"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43123986"/>
    <w:multiLevelType w:val="hybridMultilevel"/>
    <w:tmpl w:val="171A8A4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8" w15:restartNumberingAfterBreak="0">
    <w:nsid w:val="4350180F"/>
    <w:multiLevelType w:val="hybridMultilevel"/>
    <w:tmpl w:val="345AC77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9"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5DD03F89"/>
    <w:multiLevelType w:val="hybridMultilevel"/>
    <w:tmpl w:val="9FECA6C0"/>
    <w:lvl w:ilvl="0" w:tplc="4009000B">
      <w:start w:val="1"/>
      <w:numFmt w:val="bullet"/>
      <w:lvlText w:val=""/>
      <w:lvlJc w:val="left"/>
      <w:pPr>
        <w:ind w:left="720" w:hanging="360"/>
      </w:pPr>
      <w:rPr>
        <w:rFonts w:ascii="Wingdings" w:hAnsi="Wingdings" w:hint="default"/>
      </w:rPr>
    </w:lvl>
    <w:lvl w:ilvl="1" w:tplc="4009000D">
      <w:start w:val="1"/>
      <w:numFmt w:val="bullet"/>
      <w:lvlText w:val=""/>
      <w:lvlJc w:val="left"/>
      <w:pPr>
        <w:ind w:left="1440" w:hanging="360"/>
      </w:pPr>
      <w:rPr>
        <w:rFonts w:ascii="Wingdings" w:hAnsi="Wingdings"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614F6966"/>
    <w:multiLevelType w:val="hybridMultilevel"/>
    <w:tmpl w:val="0EBCBEF0"/>
    <w:lvl w:ilvl="0" w:tplc="40090005">
      <w:start w:val="1"/>
      <w:numFmt w:val="bullet"/>
      <w:lvlText w:val=""/>
      <w:lvlJc w:val="left"/>
      <w:pPr>
        <w:ind w:left="2160" w:hanging="360"/>
      </w:pPr>
      <w:rPr>
        <w:rFonts w:ascii="Wingdings" w:hAnsi="Wingdings" w:hint="default"/>
      </w:rPr>
    </w:lvl>
    <w:lvl w:ilvl="1" w:tplc="40090001">
      <w:start w:val="1"/>
      <w:numFmt w:val="bullet"/>
      <w:lvlText w:val=""/>
      <w:lvlJc w:val="left"/>
      <w:pPr>
        <w:ind w:left="2880" w:hanging="360"/>
      </w:pPr>
      <w:rPr>
        <w:rFonts w:ascii="Symbol" w:hAnsi="Symbol"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2" w15:restartNumberingAfterBreak="0">
    <w:nsid w:val="6A341930"/>
    <w:multiLevelType w:val="hybridMultilevel"/>
    <w:tmpl w:val="D5C20736"/>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hint="default"/>
      </w:rPr>
    </w:lvl>
    <w:lvl w:ilvl="3" w:tplc="40090001">
      <w:start w:val="1"/>
      <w:numFmt w:val="bullet"/>
      <w:lvlText w:val=""/>
      <w:lvlJc w:val="left"/>
      <w:pPr>
        <w:ind w:left="3600" w:hanging="360"/>
      </w:pPr>
      <w:rPr>
        <w:rFonts w:ascii="Symbol" w:hAnsi="Symbol" w:hint="default"/>
      </w:rPr>
    </w:lvl>
    <w:lvl w:ilvl="4" w:tplc="40090003">
      <w:start w:val="1"/>
      <w:numFmt w:val="bullet"/>
      <w:lvlText w:val="o"/>
      <w:lvlJc w:val="left"/>
      <w:pPr>
        <w:ind w:left="4320" w:hanging="360"/>
      </w:pPr>
      <w:rPr>
        <w:rFonts w:ascii="Courier New" w:hAnsi="Courier New" w:cs="Courier New" w:hint="default"/>
      </w:rPr>
    </w:lvl>
    <w:lvl w:ilvl="5" w:tplc="40090005">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3" w15:restartNumberingAfterBreak="0">
    <w:nsid w:val="78011648"/>
    <w:multiLevelType w:val="hybridMultilevel"/>
    <w:tmpl w:val="A1F25B52"/>
    <w:lvl w:ilvl="0" w:tplc="40090009">
      <w:start w:val="1"/>
      <w:numFmt w:val="bullet"/>
      <w:lvlText w:val=""/>
      <w:lvlJc w:val="left"/>
      <w:pPr>
        <w:ind w:left="780" w:hanging="360"/>
      </w:pPr>
      <w:rPr>
        <w:rFonts w:ascii="Wingdings" w:hAnsi="Wingdings" w:hint="default"/>
      </w:rPr>
    </w:lvl>
    <w:lvl w:ilvl="1" w:tplc="40090003">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num w:numId="1">
    <w:abstractNumId w:val="9"/>
  </w:num>
  <w:num w:numId="2">
    <w:abstractNumId w:val="8"/>
  </w:num>
  <w:num w:numId="3">
    <w:abstractNumId w:val="8"/>
  </w:num>
  <w:num w:numId="4">
    <w:abstractNumId w:val="9"/>
  </w:num>
  <w:num w:numId="5">
    <w:abstractNumId w:val="19"/>
  </w:num>
  <w:num w:numId="6">
    <w:abstractNumId w:val="10"/>
  </w:num>
  <w:num w:numId="7">
    <w:abstractNumId w:val="12"/>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9"/>
  </w:num>
  <w:num w:numId="17">
    <w:abstractNumId w:val="23"/>
  </w:num>
  <w:num w:numId="18">
    <w:abstractNumId w:val="18"/>
  </w:num>
  <w:num w:numId="19">
    <w:abstractNumId w:val="17"/>
  </w:num>
  <w:num w:numId="20">
    <w:abstractNumId w:val="22"/>
  </w:num>
  <w:num w:numId="21">
    <w:abstractNumId w:val="15"/>
  </w:num>
  <w:num w:numId="22">
    <w:abstractNumId w:val="20"/>
  </w:num>
  <w:num w:numId="23">
    <w:abstractNumId w:val="21"/>
  </w:num>
  <w:num w:numId="24">
    <w:abstractNumId w:val="11"/>
  </w:num>
  <w:num w:numId="25">
    <w:abstractNumId w:val="16"/>
  </w:num>
  <w:num w:numId="26">
    <w:abstractNumId w:val="14"/>
  </w:num>
  <w:num w:numId="2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37CD"/>
    <w:rsid w:val="00020599"/>
    <w:rsid w:val="00025201"/>
    <w:rsid w:val="00040977"/>
    <w:rsid w:val="00044558"/>
    <w:rsid w:val="00051955"/>
    <w:rsid w:val="00053865"/>
    <w:rsid w:val="00056511"/>
    <w:rsid w:val="0008461A"/>
    <w:rsid w:val="0009064C"/>
    <w:rsid w:val="000931AC"/>
    <w:rsid w:val="00093D0D"/>
    <w:rsid w:val="000940D6"/>
    <w:rsid w:val="000A5313"/>
    <w:rsid w:val="000A797E"/>
    <w:rsid w:val="000B11FA"/>
    <w:rsid w:val="000B478D"/>
    <w:rsid w:val="000C4575"/>
    <w:rsid w:val="000C6494"/>
    <w:rsid w:val="000F33F8"/>
    <w:rsid w:val="0011475D"/>
    <w:rsid w:val="00122A1F"/>
    <w:rsid w:val="00131CAD"/>
    <w:rsid w:val="001514CA"/>
    <w:rsid w:val="00170F08"/>
    <w:rsid w:val="00187F8E"/>
    <w:rsid w:val="001B3A6B"/>
    <w:rsid w:val="001C37CD"/>
    <w:rsid w:val="001C3914"/>
    <w:rsid w:val="001C4D5D"/>
    <w:rsid w:val="001D490C"/>
    <w:rsid w:val="001E256C"/>
    <w:rsid w:val="001F2837"/>
    <w:rsid w:val="001F7E88"/>
    <w:rsid w:val="00201B01"/>
    <w:rsid w:val="00207E0F"/>
    <w:rsid w:val="002170C3"/>
    <w:rsid w:val="00222B5F"/>
    <w:rsid w:val="00227A93"/>
    <w:rsid w:val="002376A2"/>
    <w:rsid w:val="00253CBB"/>
    <w:rsid w:val="002554CD"/>
    <w:rsid w:val="002729BE"/>
    <w:rsid w:val="00274904"/>
    <w:rsid w:val="00276E44"/>
    <w:rsid w:val="00280EB8"/>
    <w:rsid w:val="00283A33"/>
    <w:rsid w:val="00293B83"/>
    <w:rsid w:val="00296E23"/>
    <w:rsid w:val="002B2439"/>
    <w:rsid w:val="002B4294"/>
    <w:rsid w:val="002B6FAF"/>
    <w:rsid w:val="002D5B3A"/>
    <w:rsid w:val="003217A5"/>
    <w:rsid w:val="003219FA"/>
    <w:rsid w:val="00333ACB"/>
    <w:rsid w:val="00333D0D"/>
    <w:rsid w:val="00355578"/>
    <w:rsid w:val="00363069"/>
    <w:rsid w:val="003659CA"/>
    <w:rsid w:val="00373386"/>
    <w:rsid w:val="00382B7C"/>
    <w:rsid w:val="00384842"/>
    <w:rsid w:val="003A5A1E"/>
    <w:rsid w:val="003B0F89"/>
    <w:rsid w:val="003D3B59"/>
    <w:rsid w:val="003E7F8E"/>
    <w:rsid w:val="003F334A"/>
    <w:rsid w:val="004049F0"/>
    <w:rsid w:val="004075D7"/>
    <w:rsid w:val="004171D5"/>
    <w:rsid w:val="00417E77"/>
    <w:rsid w:val="00417FD0"/>
    <w:rsid w:val="00425216"/>
    <w:rsid w:val="00460349"/>
    <w:rsid w:val="00461234"/>
    <w:rsid w:val="00467CAE"/>
    <w:rsid w:val="004C049F"/>
    <w:rsid w:val="004C09D6"/>
    <w:rsid w:val="004D66A8"/>
    <w:rsid w:val="004E3FE3"/>
    <w:rsid w:val="005000E2"/>
    <w:rsid w:val="005028E5"/>
    <w:rsid w:val="005275CF"/>
    <w:rsid w:val="00536CBD"/>
    <w:rsid w:val="00542330"/>
    <w:rsid w:val="00560A6B"/>
    <w:rsid w:val="00570492"/>
    <w:rsid w:val="00571987"/>
    <w:rsid w:val="005838A0"/>
    <w:rsid w:val="005A1BA4"/>
    <w:rsid w:val="005C16BD"/>
    <w:rsid w:val="005D0C26"/>
    <w:rsid w:val="005D1E96"/>
    <w:rsid w:val="005F3070"/>
    <w:rsid w:val="006012F3"/>
    <w:rsid w:val="00613E70"/>
    <w:rsid w:val="00625F7E"/>
    <w:rsid w:val="00661E7D"/>
    <w:rsid w:val="00663074"/>
    <w:rsid w:val="00667800"/>
    <w:rsid w:val="006846F5"/>
    <w:rsid w:val="00697B93"/>
    <w:rsid w:val="006A3CE7"/>
    <w:rsid w:val="006B0CFB"/>
    <w:rsid w:val="006B6B50"/>
    <w:rsid w:val="007014FB"/>
    <w:rsid w:val="00701B2A"/>
    <w:rsid w:val="00706941"/>
    <w:rsid w:val="007358A8"/>
    <w:rsid w:val="007402C1"/>
    <w:rsid w:val="00741708"/>
    <w:rsid w:val="00743B67"/>
    <w:rsid w:val="007440D3"/>
    <w:rsid w:val="00763706"/>
    <w:rsid w:val="007803B1"/>
    <w:rsid w:val="00783A3D"/>
    <w:rsid w:val="007A07BF"/>
    <w:rsid w:val="007A1A79"/>
    <w:rsid w:val="007A735E"/>
    <w:rsid w:val="007B3027"/>
    <w:rsid w:val="007C3A8D"/>
    <w:rsid w:val="007D0277"/>
    <w:rsid w:val="007D3A9D"/>
    <w:rsid w:val="007F43C5"/>
    <w:rsid w:val="007F5DFB"/>
    <w:rsid w:val="008007DB"/>
    <w:rsid w:val="00814BC4"/>
    <w:rsid w:val="00826F00"/>
    <w:rsid w:val="008327E9"/>
    <w:rsid w:val="008367C7"/>
    <w:rsid w:val="00836A3F"/>
    <w:rsid w:val="00842891"/>
    <w:rsid w:val="00862314"/>
    <w:rsid w:val="00872D06"/>
    <w:rsid w:val="008744FF"/>
    <w:rsid w:val="00880AD6"/>
    <w:rsid w:val="008922D6"/>
    <w:rsid w:val="008A5686"/>
    <w:rsid w:val="00920875"/>
    <w:rsid w:val="009211BC"/>
    <w:rsid w:val="00923B2F"/>
    <w:rsid w:val="00924C9A"/>
    <w:rsid w:val="00925A1D"/>
    <w:rsid w:val="00950AD2"/>
    <w:rsid w:val="009641C0"/>
    <w:rsid w:val="00967665"/>
    <w:rsid w:val="00994D75"/>
    <w:rsid w:val="009B2641"/>
    <w:rsid w:val="009B6B84"/>
    <w:rsid w:val="009B78E8"/>
    <w:rsid w:val="009C6C65"/>
    <w:rsid w:val="009D7657"/>
    <w:rsid w:val="009E4771"/>
    <w:rsid w:val="00A12BBB"/>
    <w:rsid w:val="00A2034A"/>
    <w:rsid w:val="00A233B2"/>
    <w:rsid w:val="00A2483C"/>
    <w:rsid w:val="00A32C70"/>
    <w:rsid w:val="00A40EF2"/>
    <w:rsid w:val="00A54034"/>
    <w:rsid w:val="00A5728B"/>
    <w:rsid w:val="00A57846"/>
    <w:rsid w:val="00A6610D"/>
    <w:rsid w:val="00A77627"/>
    <w:rsid w:val="00AA3124"/>
    <w:rsid w:val="00AC5A9C"/>
    <w:rsid w:val="00AC63FC"/>
    <w:rsid w:val="00AE405F"/>
    <w:rsid w:val="00B06BA4"/>
    <w:rsid w:val="00B07C8E"/>
    <w:rsid w:val="00B25D85"/>
    <w:rsid w:val="00B41C52"/>
    <w:rsid w:val="00B45DC1"/>
    <w:rsid w:val="00B56130"/>
    <w:rsid w:val="00B754B2"/>
    <w:rsid w:val="00B77C3E"/>
    <w:rsid w:val="00B84307"/>
    <w:rsid w:val="00B84B38"/>
    <w:rsid w:val="00B85827"/>
    <w:rsid w:val="00BA2AE5"/>
    <w:rsid w:val="00BA4E31"/>
    <w:rsid w:val="00BB5ADD"/>
    <w:rsid w:val="00BF46B5"/>
    <w:rsid w:val="00C00AEA"/>
    <w:rsid w:val="00C02CBC"/>
    <w:rsid w:val="00C115F9"/>
    <w:rsid w:val="00C30216"/>
    <w:rsid w:val="00C30F9C"/>
    <w:rsid w:val="00C36C68"/>
    <w:rsid w:val="00C6554A"/>
    <w:rsid w:val="00C814CD"/>
    <w:rsid w:val="00C86AC9"/>
    <w:rsid w:val="00C91211"/>
    <w:rsid w:val="00CA054F"/>
    <w:rsid w:val="00CA2222"/>
    <w:rsid w:val="00CA45B9"/>
    <w:rsid w:val="00CA7B76"/>
    <w:rsid w:val="00CC5584"/>
    <w:rsid w:val="00CC661D"/>
    <w:rsid w:val="00CE2163"/>
    <w:rsid w:val="00CE4CF7"/>
    <w:rsid w:val="00D3122F"/>
    <w:rsid w:val="00D356DE"/>
    <w:rsid w:val="00D413E7"/>
    <w:rsid w:val="00D43FA8"/>
    <w:rsid w:val="00D46CC7"/>
    <w:rsid w:val="00D509E6"/>
    <w:rsid w:val="00D52F1C"/>
    <w:rsid w:val="00DA10B7"/>
    <w:rsid w:val="00DB4174"/>
    <w:rsid w:val="00DE1FA6"/>
    <w:rsid w:val="00DE2B81"/>
    <w:rsid w:val="00E00314"/>
    <w:rsid w:val="00E13B9A"/>
    <w:rsid w:val="00E21AA2"/>
    <w:rsid w:val="00E23967"/>
    <w:rsid w:val="00E34BAB"/>
    <w:rsid w:val="00E351A1"/>
    <w:rsid w:val="00E55123"/>
    <w:rsid w:val="00E73452"/>
    <w:rsid w:val="00E74300"/>
    <w:rsid w:val="00E96D11"/>
    <w:rsid w:val="00EC10F4"/>
    <w:rsid w:val="00ED3016"/>
    <w:rsid w:val="00ED7C44"/>
    <w:rsid w:val="00EE3F80"/>
    <w:rsid w:val="00EF20F2"/>
    <w:rsid w:val="00F01C1E"/>
    <w:rsid w:val="00F43472"/>
    <w:rsid w:val="00F474AA"/>
    <w:rsid w:val="00F52974"/>
    <w:rsid w:val="00F61E3C"/>
    <w:rsid w:val="00F76626"/>
    <w:rsid w:val="00F77194"/>
    <w:rsid w:val="00F823C2"/>
    <w:rsid w:val="00F8525C"/>
    <w:rsid w:val="00F935C6"/>
    <w:rsid w:val="00FA133B"/>
    <w:rsid w:val="00FA5F84"/>
    <w:rsid w:val="00FB4D84"/>
    <w:rsid w:val="00FE4F60"/>
    <w:rsid w:val="00FF4B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363A21"/>
  <w15:chartTrackingRefBased/>
  <w15:docId w15:val="{1FD42068-91FA-4FD5-86DE-6C8236BFD3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3D0D"/>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semiHidden/>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007789" w:themeColor="accent1" w:themeShade="BF"/>
      <w:sz w:val="24"/>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semiHidden/>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semiHidden/>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 w:type="paragraph" w:customStyle="1" w:styleId="A136949A0B0D486CB2F9884E19120D4D">
    <w:name w:val="A136949A0B0D486CB2F9884E19120D4D"/>
    <w:rsid w:val="005A1BA4"/>
    <w:pPr>
      <w:spacing w:before="0" w:after="160" w:line="259" w:lineRule="auto"/>
    </w:pPr>
    <w:rPr>
      <w:rFonts w:eastAsiaTheme="minorEastAsia"/>
      <w:color w:val="auto"/>
      <w:lang w:val="en-IN" w:eastAsia="en-IN"/>
    </w:rPr>
  </w:style>
  <w:style w:type="paragraph" w:styleId="ListParagraph">
    <w:name w:val="List Paragraph"/>
    <w:basedOn w:val="Normal"/>
    <w:uiPriority w:val="34"/>
    <w:unhideWhenUsed/>
    <w:qFormat/>
    <w:rsid w:val="003F334A"/>
    <w:pPr>
      <w:ind w:left="720"/>
      <w:contextualSpacing/>
    </w:pPr>
  </w:style>
  <w:style w:type="paragraph" w:styleId="NormalWeb">
    <w:name w:val="Normal (Web)"/>
    <w:basedOn w:val="Normal"/>
    <w:uiPriority w:val="99"/>
    <w:semiHidden/>
    <w:unhideWhenUsed/>
    <w:rsid w:val="00A2483C"/>
    <w:pPr>
      <w:spacing w:before="100" w:beforeAutospacing="1" w:after="100" w:afterAutospacing="1" w:line="240" w:lineRule="auto"/>
    </w:pPr>
    <w:rPr>
      <w:rFonts w:ascii="Times New Roman" w:eastAsia="Times New Roman" w:hAnsi="Times New Roman" w:cs="Times New Roman"/>
      <w:color w:val="auto"/>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25001708">
      <w:bodyDiv w:val="1"/>
      <w:marLeft w:val="0"/>
      <w:marRight w:val="0"/>
      <w:marTop w:val="0"/>
      <w:marBottom w:val="0"/>
      <w:divBdr>
        <w:top w:val="none" w:sz="0" w:space="0" w:color="auto"/>
        <w:left w:val="none" w:sz="0" w:space="0" w:color="auto"/>
        <w:bottom w:val="none" w:sz="0" w:space="0" w:color="auto"/>
        <w:right w:val="none" w:sz="0" w:space="0" w:color="auto"/>
      </w:divBdr>
    </w:div>
    <w:div w:id="738864374">
      <w:bodyDiv w:val="1"/>
      <w:marLeft w:val="0"/>
      <w:marRight w:val="0"/>
      <w:marTop w:val="0"/>
      <w:marBottom w:val="0"/>
      <w:divBdr>
        <w:top w:val="none" w:sz="0" w:space="0" w:color="auto"/>
        <w:left w:val="none" w:sz="0" w:space="0" w:color="auto"/>
        <w:bottom w:val="none" w:sz="0" w:space="0" w:color="auto"/>
        <w:right w:val="none" w:sz="0" w:space="0" w:color="auto"/>
      </w:divBdr>
    </w:div>
    <w:div w:id="752049930">
      <w:bodyDiv w:val="1"/>
      <w:marLeft w:val="0"/>
      <w:marRight w:val="0"/>
      <w:marTop w:val="0"/>
      <w:marBottom w:val="0"/>
      <w:divBdr>
        <w:top w:val="none" w:sz="0" w:space="0" w:color="auto"/>
        <w:left w:val="none" w:sz="0" w:space="0" w:color="auto"/>
        <w:bottom w:val="none" w:sz="0" w:space="0" w:color="auto"/>
        <w:right w:val="none" w:sz="0" w:space="0" w:color="auto"/>
      </w:divBdr>
    </w:div>
    <w:div w:id="1373994669">
      <w:bodyDiv w:val="1"/>
      <w:marLeft w:val="0"/>
      <w:marRight w:val="0"/>
      <w:marTop w:val="0"/>
      <w:marBottom w:val="0"/>
      <w:divBdr>
        <w:top w:val="none" w:sz="0" w:space="0" w:color="auto"/>
        <w:left w:val="none" w:sz="0" w:space="0" w:color="auto"/>
        <w:bottom w:val="none" w:sz="0" w:space="0" w:color="auto"/>
        <w:right w:val="none" w:sz="0" w:space="0" w:color="auto"/>
      </w:divBdr>
    </w:div>
    <w:div w:id="1845516215">
      <w:bodyDiv w:val="1"/>
      <w:marLeft w:val="0"/>
      <w:marRight w:val="0"/>
      <w:marTop w:val="0"/>
      <w:marBottom w:val="0"/>
      <w:divBdr>
        <w:top w:val="none" w:sz="0" w:space="0" w:color="auto"/>
        <w:left w:val="none" w:sz="0" w:space="0" w:color="auto"/>
        <w:bottom w:val="none" w:sz="0" w:space="0" w:color="auto"/>
        <w:right w:val="none" w:sz="0" w:space="0" w:color="auto"/>
      </w:divBdr>
    </w:div>
    <w:div w:id="1907373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ineshNaik\AppData\Local\Microsoft\Office\16.0\DTS\en-US%7bDD1629CF-571E-4059-82A3-0AF3A15A922D%7d\%7b9F07A3CA-81E7-41A0-96E2-18749A3C0E98%7dtf02835058_win32.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{9F07A3CA-81E7-41A0-96E2-18749A3C0E98}tf02835058_win32.dotx</Template>
  <TotalTime>1638</TotalTime>
  <Pages>6</Pages>
  <Words>925</Words>
  <Characters>5275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Dinesh Naik</dc:creator>
  <cp:keywords/>
  <dc:description/>
  <cp:lastModifiedBy>Dinesh K Naik</cp:lastModifiedBy>
  <cp:revision>198</cp:revision>
  <dcterms:created xsi:type="dcterms:W3CDTF">2021-08-02T05:53:00Z</dcterms:created>
  <dcterms:modified xsi:type="dcterms:W3CDTF">2021-08-04T17:42:00Z</dcterms:modified>
</cp:coreProperties>
</file>