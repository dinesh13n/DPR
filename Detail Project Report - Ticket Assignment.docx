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20F69"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ADC6B73" wp14:editId="75130EB0">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885E193" w14:textId="30418CD9" w:rsidR="00C6554A" w:rsidRDefault="001C37CD" w:rsidP="00C6554A">
      <w:pPr>
        <w:pStyle w:val="Title"/>
      </w:pPr>
      <w:r>
        <w:t>Detail Project Report</w:t>
      </w:r>
    </w:p>
    <w:p w14:paraId="632B813E" w14:textId="218E9206" w:rsidR="00C6554A" w:rsidRPr="004D66A8" w:rsidRDefault="00B77C3E" w:rsidP="00C6554A">
      <w:pPr>
        <w:pStyle w:val="Subtitle"/>
        <w:rPr>
          <w:sz w:val="32"/>
          <w:szCs w:val="32"/>
        </w:rPr>
      </w:pPr>
      <w:r w:rsidRPr="004D66A8">
        <w:rPr>
          <w:sz w:val="32"/>
          <w:szCs w:val="32"/>
        </w:rPr>
        <w:t>Sentiment analysis</w:t>
      </w:r>
    </w:p>
    <w:p w14:paraId="170A143F" w14:textId="27BBB5F4" w:rsidR="00C6554A" w:rsidRPr="004D66A8" w:rsidRDefault="001C37CD" w:rsidP="00C6554A">
      <w:pPr>
        <w:pStyle w:val="ContactInfo"/>
        <w:rPr>
          <w:sz w:val="28"/>
          <w:szCs w:val="28"/>
        </w:rPr>
      </w:pPr>
      <w:r w:rsidRPr="004D66A8">
        <w:rPr>
          <w:sz w:val="28"/>
          <w:szCs w:val="28"/>
        </w:rPr>
        <w:t>Dinesh Kumar Naik</w:t>
      </w:r>
      <w:r w:rsidR="00C6554A" w:rsidRPr="004D66A8">
        <w:rPr>
          <w:sz w:val="28"/>
          <w:szCs w:val="28"/>
        </w:rPr>
        <w:t xml:space="preserve"> | </w:t>
      </w:r>
      <w:r w:rsidR="002B6FAF">
        <w:rPr>
          <w:sz w:val="28"/>
          <w:szCs w:val="28"/>
        </w:rPr>
        <w:t>Ticket Assignment</w:t>
      </w:r>
      <w:r w:rsidR="00C6554A" w:rsidRPr="004D66A8">
        <w:rPr>
          <w:sz w:val="28"/>
          <w:szCs w:val="28"/>
        </w:rPr>
        <w:t xml:space="preserve"> | </w:t>
      </w:r>
      <w:r w:rsidR="00B77C3E" w:rsidRPr="004D66A8">
        <w:rPr>
          <w:sz w:val="28"/>
          <w:szCs w:val="28"/>
        </w:rPr>
        <w:t>0</w:t>
      </w:r>
      <w:r w:rsidR="002B6FAF">
        <w:rPr>
          <w:sz w:val="28"/>
          <w:szCs w:val="28"/>
        </w:rPr>
        <w:t>3</w:t>
      </w:r>
      <w:r w:rsidR="00B77C3E" w:rsidRPr="004D66A8">
        <w:rPr>
          <w:sz w:val="28"/>
          <w:szCs w:val="28"/>
        </w:rPr>
        <w:t>-Aug-2021</w:t>
      </w:r>
      <w:r w:rsidR="00C6554A" w:rsidRPr="004D66A8">
        <w:rPr>
          <w:sz w:val="28"/>
          <w:szCs w:val="28"/>
        </w:rPr>
        <w:br w:type="page"/>
      </w:r>
    </w:p>
    <w:p w14:paraId="78B77DDD" w14:textId="495EF8BA" w:rsidR="00C6554A" w:rsidRDefault="005A1BA4" w:rsidP="00C6554A">
      <w:pPr>
        <w:pStyle w:val="Heading1"/>
      </w:pPr>
      <w:r>
        <w:lastRenderedPageBreak/>
        <w:t>About the Project: -</w:t>
      </w:r>
    </w:p>
    <w:p w14:paraId="09F33175" w14:textId="5EF56595" w:rsidR="00C6554A" w:rsidRPr="00514122" w:rsidRDefault="00C00AEA" w:rsidP="009B6B84">
      <w:pPr>
        <w:pStyle w:val="ListBullet"/>
        <w:numPr>
          <w:ilvl w:val="0"/>
          <w:numId w:val="0"/>
        </w:numPr>
        <w:ind w:left="720"/>
      </w:pPr>
      <w:r>
        <w:t xml:space="preserve">Indian Oil is an Indian public sector oil and gas company. </w:t>
      </w:r>
      <w:r w:rsidR="005A1BA4" w:rsidRPr="005A1BA4">
        <w:t xml:space="preserve">Project </w:t>
      </w:r>
      <w:proofErr w:type="spellStart"/>
      <w:r w:rsidR="005A1BA4" w:rsidRPr="005A1BA4">
        <w:t>ePIC</w:t>
      </w:r>
      <w:proofErr w:type="spellEnd"/>
      <w:r w:rsidR="005A1BA4" w:rsidRPr="005A1BA4">
        <w:t xml:space="preserve"> (e-Platform for Indian Oil Customers) is a project which attempts to establish a digital platform for devising and executing customer relationships and distributor/dealer management strategies and processes which leverage latest technological innovations enabling us to engage with our customers in better ways</w:t>
      </w:r>
      <w:r w:rsidR="005A1BA4">
        <w:t>.</w:t>
      </w:r>
    </w:p>
    <w:p w14:paraId="51BD0D06" w14:textId="6BD243AD" w:rsidR="00C6554A" w:rsidRDefault="009B6B84" w:rsidP="00C6554A">
      <w:pPr>
        <w:pStyle w:val="Heading2"/>
        <w:rPr>
          <w:caps w:val="0"/>
          <w:sz w:val="32"/>
        </w:rPr>
      </w:pPr>
      <w:r w:rsidRPr="009B6B84">
        <w:rPr>
          <w:caps w:val="0"/>
          <w:sz w:val="32"/>
        </w:rPr>
        <w:t>Pr</w:t>
      </w:r>
      <w:r>
        <w:rPr>
          <w:caps w:val="0"/>
          <w:sz w:val="32"/>
        </w:rPr>
        <w:t>oblem Statement:</w:t>
      </w:r>
    </w:p>
    <w:p w14:paraId="7C7B34FC" w14:textId="10F01F95" w:rsidR="009B6B84" w:rsidRDefault="002B6FAF" w:rsidP="00B07C8E">
      <w:pPr>
        <w:ind w:left="720"/>
      </w:pPr>
      <w:r>
        <w:t xml:space="preserve">Manual ticket assignment is time consuming and require human efforts, as it requires to read all the ticket description carefully. There may be mistake due to human error and resource consumption is carried out ineffectively because of misaddressing. </w:t>
      </w:r>
    </w:p>
    <w:p w14:paraId="50843554" w14:textId="169ABC86" w:rsidR="00384842" w:rsidRDefault="00384842" w:rsidP="00384842">
      <w:pPr>
        <w:pStyle w:val="Heading2"/>
        <w:rPr>
          <w:caps w:val="0"/>
          <w:sz w:val="32"/>
        </w:rPr>
      </w:pPr>
      <w:r>
        <w:rPr>
          <w:caps w:val="0"/>
          <w:sz w:val="32"/>
        </w:rPr>
        <w:t>Value of the Project:</w:t>
      </w:r>
    </w:p>
    <w:p w14:paraId="55194007" w14:textId="3FBABABA" w:rsidR="00131CAD" w:rsidRDefault="00333ACB" w:rsidP="00333ACB">
      <w:pPr>
        <w:pStyle w:val="ListParagraph"/>
        <w:numPr>
          <w:ilvl w:val="0"/>
          <w:numId w:val="19"/>
        </w:numPr>
      </w:pPr>
      <w:r>
        <w:t>Create machine learning model that can predict / classify the incidents to the right functional group with more than 75% accuracy.</w:t>
      </w:r>
    </w:p>
    <w:p w14:paraId="799A4124" w14:textId="042DAD6D" w:rsidR="00333ACB" w:rsidRDefault="00333ACB" w:rsidP="00333ACB">
      <w:pPr>
        <w:pStyle w:val="ListParagraph"/>
        <w:numPr>
          <w:ilvl w:val="0"/>
          <w:numId w:val="19"/>
        </w:numPr>
      </w:pPr>
      <w:r>
        <w:t>Integrate the machine learning model with Robotic Process Automation (RPA) BOT to automate the incident assignment.</w:t>
      </w:r>
    </w:p>
    <w:p w14:paraId="6762F195" w14:textId="42CF750D" w:rsidR="00333ACB" w:rsidRDefault="00333ACB" w:rsidP="00333ACB">
      <w:pPr>
        <w:pStyle w:val="ListParagraph"/>
        <w:numPr>
          <w:ilvl w:val="0"/>
          <w:numId w:val="19"/>
        </w:numPr>
      </w:pPr>
      <w:r>
        <w:t>L1 Or L2 team manual effort in assigning incident to L3 teams will be eliminated / reduced and they can now focus on higher value-added activities.</w:t>
      </w:r>
    </w:p>
    <w:p w14:paraId="166380B3" w14:textId="1BB47B87" w:rsidR="00333ACB" w:rsidRDefault="00333ACB" w:rsidP="00333ACB">
      <w:pPr>
        <w:pStyle w:val="ListParagraph"/>
        <w:numPr>
          <w:ilvl w:val="0"/>
          <w:numId w:val="19"/>
        </w:numPr>
      </w:pPr>
      <w:r>
        <w:t>We can demonstrate the success of Machine Learning through this project and be able to take up multiple projects / initiatives.</w:t>
      </w:r>
    </w:p>
    <w:p w14:paraId="358761F4" w14:textId="25C5A48F" w:rsidR="00131CAD" w:rsidRDefault="00131CAD" w:rsidP="00E55123">
      <w:pPr>
        <w:ind w:left="720"/>
      </w:pPr>
    </w:p>
    <w:p w14:paraId="2A46D067" w14:textId="79B5B9B6" w:rsidR="00131CAD" w:rsidRDefault="00131CAD" w:rsidP="00E55123">
      <w:pPr>
        <w:ind w:left="720"/>
      </w:pPr>
    </w:p>
    <w:p w14:paraId="4BA26118" w14:textId="2F73B7CD" w:rsidR="00131CAD" w:rsidRDefault="00131CAD" w:rsidP="00E55123">
      <w:pPr>
        <w:ind w:left="720"/>
      </w:pPr>
    </w:p>
    <w:p w14:paraId="055F0466" w14:textId="29387720" w:rsidR="00131CAD" w:rsidRDefault="00131CAD" w:rsidP="00E55123">
      <w:pPr>
        <w:ind w:left="720"/>
      </w:pPr>
    </w:p>
    <w:p w14:paraId="763ED7B2" w14:textId="63E5B608" w:rsidR="00131CAD" w:rsidRDefault="00131CAD" w:rsidP="00E55123">
      <w:pPr>
        <w:ind w:left="720"/>
      </w:pPr>
    </w:p>
    <w:p w14:paraId="7E85402C" w14:textId="58FBCE12" w:rsidR="00131CAD" w:rsidRDefault="00131CAD" w:rsidP="00E55123">
      <w:pPr>
        <w:ind w:left="720"/>
      </w:pPr>
    </w:p>
    <w:p w14:paraId="4F1D6C91" w14:textId="36DAE353" w:rsidR="00131CAD" w:rsidRDefault="00131CAD" w:rsidP="00E55123">
      <w:pPr>
        <w:ind w:left="720"/>
      </w:pPr>
    </w:p>
    <w:p w14:paraId="064FA92B" w14:textId="39198B12" w:rsidR="00131CAD" w:rsidRDefault="00131CAD" w:rsidP="00E55123">
      <w:pPr>
        <w:ind w:left="720"/>
      </w:pPr>
    </w:p>
    <w:p w14:paraId="23F91113" w14:textId="2510D015" w:rsidR="00131CAD" w:rsidRDefault="00131CAD" w:rsidP="00E55123">
      <w:pPr>
        <w:ind w:left="720"/>
      </w:pPr>
    </w:p>
    <w:p w14:paraId="110B88BA" w14:textId="77777777" w:rsidR="00131CAD" w:rsidRDefault="00131CAD" w:rsidP="00E55123">
      <w:pPr>
        <w:ind w:left="720"/>
      </w:pPr>
    </w:p>
    <w:p w14:paraId="1C8A4BE4" w14:textId="26DCEED6" w:rsidR="00A57846" w:rsidRDefault="00A57846" w:rsidP="00A57846">
      <w:pPr>
        <w:pStyle w:val="Heading2"/>
        <w:rPr>
          <w:caps w:val="0"/>
          <w:sz w:val="32"/>
        </w:rPr>
      </w:pPr>
      <w:r>
        <w:rPr>
          <w:caps w:val="0"/>
          <w:sz w:val="32"/>
        </w:rPr>
        <w:lastRenderedPageBreak/>
        <w:t>System Architecture:</w:t>
      </w:r>
    </w:p>
    <w:p w14:paraId="2DA8DE67" w14:textId="3F5950B9" w:rsidR="001E256C" w:rsidRPr="000F33F8" w:rsidRDefault="000F33F8" w:rsidP="000F33F8">
      <w:pPr>
        <w:pStyle w:val="ListParagraph"/>
        <w:numPr>
          <w:ilvl w:val="0"/>
          <w:numId w:val="20"/>
        </w:numPr>
        <w:rPr>
          <w:rFonts w:asciiTheme="majorHAnsi" w:eastAsiaTheme="majorEastAsia" w:hAnsiTheme="majorHAnsi" w:cstheme="majorBidi"/>
          <w:color w:val="007789" w:themeColor="accent1" w:themeShade="BF"/>
          <w:sz w:val="28"/>
          <w:szCs w:val="28"/>
        </w:rPr>
      </w:pPr>
      <w:r w:rsidRPr="000F33F8">
        <w:rPr>
          <w:rFonts w:asciiTheme="majorHAnsi" w:eastAsiaTheme="majorEastAsia" w:hAnsiTheme="majorHAnsi" w:cstheme="majorBidi"/>
          <w:color w:val="007789" w:themeColor="accent1" w:themeShade="BF"/>
          <w:sz w:val="28"/>
          <w:szCs w:val="28"/>
        </w:rPr>
        <w:t>Functional Flow.</w:t>
      </w:r>
    </w:p>
    <w:p w14:paraId="43AC629C" w14:textId="0C764E17" w:rsidR="00F474AA" w:rsidRDefault="00667800" w:rsidP="00A57846">
      <w:r>
        <w:rPr>
          <w:noProof/>
        </w:rPr>
        <w:drawing>
          <wp:inline distT="0" distB="0" distL="0" distR="0" wp14:anchorId="5613CE02" wp14:editId="6DFA79D2">
            <wp:extent cx="5486400" cy="5843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843905"/>
                    </a:xfrm>
                    <a:prstGeom prst="rect">
                      <a:avLst/>
                    </a:prstGeom>
                  </pic:spPr>
                </pic:pic>
              </a:graphicData>
            </a:graphic>
          </wp:inline>
        </w:drawing>
      </w:r>
    </w:p>
    <w:p w14:paraId="5F197A6C" w14:textId="60E35665" w:rsidR="00F474AA" w:rsidRPr="00667800" w:rsidRDefault="00667800" w:rsidP="00A57846">
      <w:pPr>
        <w:rPr>
          <w:b/>
          <w:bCs/>
        </w:rPr>
      </w:pPr>
      <w:r w:rsidRPr="00667800">
        <w:rPr>
          <w:b/>
          <w:bCs/>
        </w:rPr>
        <w:t>Above figure shows, how the new incident Management process will look like once the IT Service Management Tool is integrated with RPA and Machine Learning Model.</w:t>
      </w:r>
    </w:p>
    <w:p w14:paraId="44359760" w14:textId="252A95E7" w:rsidR="00F474AA" w:rsidRDefault="00F474AA" w:rsidP="00A57846"/>
    <w:p w14:paraId="6A4C69F6" w14:textId="1089FEC0" w:rsidR="00836A3F" w:rsidRDefault="00836A3F" w:rsidP="00A57846"/>
    <w:p w14:paraId="18FED34F" w14:textId="203DAEA2" w:rsidR="00836A3F" w:rsidRDefault="003659CA" w:rsidP="00A57846">
      <w:pPr>
        <w:rPr>
          <w:color w:val="auto"/>
          <w:sz w:val="24"/>
          <w:szCs w:val="24"/>
        </w:rPr>
      </w:pPr>
      <w:r w:rsidRPr="003659CA">
        <w:rPr>
          <w:b/>
          <w:bCs/>
          <w:color w:val="00A0B8" w:themeColor="accent1"/>
          <w:sz w:val="24"/>
          <w:szCs w:val="24"/>
        </w:rPr>
        <w:lastRenderedPageBreak/>
        <w:t>Storage:</w:t>
      </w:r>
      <w:r>
        <w:rPr>
          <w:color w:val="auto"/>
          <w:sz w:val="24"/>
          <w:szCs w:val="24"/>
        </w:rPr>
        <w:t xml:space="preserve"> </w:t>
      </w:r>
      <w:r w:rsidRPr="003659CA">
        <w:t>Oracle 12g.</w:t>
      </w:r>
    </w:p>
    <w:p w14:paraId="796133EC" w14:textId="7B85329C" w:rsidR="003659CA" w:rsidRDefault="003659CA" w:rsidP="003659CA">
      <w:pPr>
        <w:rPr>
          <w:b/>
          <w:bCs/>
          <w:color w:val="00A0B8" w:themeColor="accent1"/>
          <w:sz w:val="24"/>
          <w:szCs w:val="24"/>
        </w:rPr>
      </w:pPr>
      <w:r>
        <w:rPr>
          <w:b/>
          <w:bCs/>
          <w:color w:val="00A0B8" w:themeColor="accent1"/>
          <w:sz w:val="24"/>
          <w:szCs w:val="24"/>
        </w:rPr>
        <w:t xml:space="preserve">Cloud: IBM </w:t>
      </w:r>
      <w:r w:rsidR="00460349">
        <w:rPr>
          <w:b/>
          <w:bCs/>
          <w:color w:val="00A0B8" w:themeColor="accent1"/>
          <w:sz w:val="24"/>
          <w:szCs w:val="24"/>
        </w:rPr>
        <w:t xml:space="preserve">Watson </w:t>
      </w:r>
      <w:r>
        <w:rPr>
          <w:b/>
          <w:bCs/>
          <w:color w:val="00A0B8" w:themeColor="accent1"/>
          <w:sz w:val="24"/>
          <w:szCs w:val="24"/>
        </w:rPr>
        <w:t>Cloud:</w:t>
      </w:r>
      <w:r w:rsidR="00571987">
        <w:rPr>
          <w:b/>
          <w:bCs/>
          <w:color w:val="00A0B8" w:themeColor="accent1"/>
          <w:sz w:val="24"/>
          <w:szCs w:val="24"/>
        </w:rPr>
        <w:t xml:space="preserve"> </w:t>
      </w:r>
    </w:p>
    <w:p w14:paraId="7126ADB6" w14:textId="62E7778F" w:rsidR="00571987" w:rsidRDefault="00571987" w:rsidP="003659CA">
      <w:pPr>
        <w:rPr>
          <w:b/>
          <w:bCs/>
          <w:color w:val="00A0B8" w:themeColor="accent1"/>
          <w:sz w:val="24"/>
          <w:szCs w:val="24"/>
        </w:rPr>
      </w:pPr>
      <w:r>
        <w:rPr>
          <w:b/>
          <w:bCs/>
          <w:color w:val="00A0B8" w:themeColor="accent1"/>
          <w:sz w:val="24"/>
          <w:szCs w:val="24"/>
        </w:rPr>
        <w:t>API:</w:t>
      </w:r>
      <w:r w:rsidR="00A12BBB">
        <w:rPr>
          <w:b/>
          <w:bCs/>
          <w:color w:val="00A0B8" w:themeColor="accent1"/>
          <w:sz w:val="24"/>
          <w:szCs w:val="24"/>
        </w:rPr>
        <w:t xml:space="preserve"> </w:t>
      </w:r>
      <w:r w:rsidR="00A12BBB" w:rsidRPr="00A12BBB">
        <w:t>IOCL Portal, Mobile App</w:t>
      </w:r>
      <w:r w:rsidR="00F823C2">
        <w:t>. SDMS CRM.</w:t>
      </w:r>
    </w:p>
    <w:p w14:paraId="6CE5FF2F" w14:textId="77777777" w:rsidR="00923B2F" w:rsidRDefault="003659CA" w:rsidP="003659CA">
      <w:r>
        <w:rPr>
          <w:b/>
          <w:bCs/>
          <w:color w:val="00A0B8" w:themeColor="accent1"/>
          <w:sz w:val="24"/>
          <w:szCs w:val="24"/>
        </w:rPr>
        <w:t>Core tech Stack:</w:t>
      </w:r>
      <w:r w:rsidR="00923B2F">
        <w:rPr>
          <w:b/>
          <w:bCs/>
          <w:color w:val="00A0B8" w:themeColor="accent1"/>
          <w:sz w:val="24"/>
          <w:szCs w:val="24"/>
        </w:rPr>
        <w:t xml:space="preserve"> </w:t>
      </w:r>
      <w:r w:rsidR="00923B2F" w:rsidRPr="00923B2F">
        <w:t>Top</w:t>
      </w:r>
      <w:r w:rsidR="00923B2F">
        <w:t>ic modeling is as unsupervised machine learning technique that’s capable of scanning a set of documents, detecting word and phrase patterns within them, and automatically clustering word groups and similar expression that best characterize a set of documents.</w:t>
      </w:r>
    </w:p>
    <w:p w14:paraId="31F4BEB4" w14:textId="15D0296D" w:rsidR="003F334A" w:rsidRDefault="00923B2F" w:rsidP="003659CA">
      <w:r>
        <w:t xml:space="preserve">LDA (Latent Dirichlet Allocation) </w:t>
      </w:r>
      <w:r w:rsidR="00280EB8">
        <w:t xml:space="preserve">is an example of topic model and is used to classify text in a document to </w:t>
      </w:r>
      <w:proofErr w:type="gramStart"/>
      <w:r w:rsidR="00280EB8">
        <w:t>particular topic</w:t>
      </w:r>
      <w:proofErr w:type="gramEnd"/>
      <w:r w:rsidR="00280EB8">
        <w:t>. It builds a topic per document model and word per topic model, modeled as Dirichlet distribution.</w:t>
      </w:r>
      <w:r>
        <w:t xml:space="preserve"> </w:t>
      </w:r>
    </w:p>
    <w:p w14:paraId="21C8771B" w14:textId="1FF59FCA" w:rsidR="00C814CD" w:rsidRDefault="00C814CD" w:rsidP="00C814CD">
      <w:pPr>
        <w:pStyle w:val="ListParagraph"/>
        <w:numPr>
          <w:ilvl w:val="0"/>
          <w:numId w:val="17"/>
        </w:numPr>
        <w:rPr>
          <w:b/>
          <w:bCs/>
        </w:rPr>
      </w:pPr>
      <w:r w:rsidRPr="00763706">
        <w:rPr>
          <w:b/>
          <w:bCs/>
          <w:sz w:val="24"/>
          <w:szCs w:val="24"/>
        </w:rPr>
        <w:t>Data Pre-Processing</w:t>
      </w:r>
      <w:r>
        <w:rPr>
          <w:b/>
          <w:bCs/>
        </w:rPr>
        <w:t>:</w:t>
      </w:r>
      <w:r>
        <w:rPr>
          <w:b/>
          <w:bCs/>
        </w:rPr>
        <w:t xml:space="preserve"> List of features</w:t>
      </w:r>
    </w:p>
    <w:tbl>
      <w:tblPr>
        <w:tblW w:w="2800" w:type="dxa"/>
        <w:tblLook w:val="04A0" w:firstRow="1" w:lastRow="0" w:firstColumn="1" w:lastColumn="0" w:noHBand="0" w:noVBand="1"/>
      </w:tblPr>
      <w:tblGrid>
        <w:gridCol w:w="1980"/>
        <w:gridCol w:w="1068"/>
      </w:tblGrid>
      <w:tr w:rsidR="00227A93" w:rsidRPr="00227A93" w14:paraId="608DE939" w14:textId="77777777" w:rsidTr="00706941">
        <w:trPr>
          <w:trHeight w:val="288"/>
        </w:trPr>
        <w:tc>
          <w:tcPr>
            <w:tcW w:w="198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4B92CE7"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Feature Name</w:t>
            </w:r>
          </w:p>
        </w:tc>
        <w:tc>
          <w:tcPr>
            <w:tcW w:w="820" w:type="dxa"/>
            <w:tcBorders>
              <w:top w:val="single" w:sz="4" w:space="0" w:color="auto"/>
              <w:left w:val="nil"/>
              <w:bottom w:val="single" w:sz="4" w:space="0" w:color="auto"/>
              <w:right w:val="single" w:sz="4" w:space="0" w:color="auto"/>
            </w:tcBorders>
            <w:shd w:val="clear" w:color="000000" w:fill="8DB4E2"/>
            <w:noWrap/>
            <w:vAlign w:val="bottom"/>
            <w:hideMark/>
          </w:tcPr>
          <w:p w14:paraId="6EFC4FCA" w14:textId="77777777" w:rsidR="00227A93" w:rsidRPr="00227A93" w:rsidRDefault="00227A93" w:rsidP="00227A93">
            <w:pPr>
              <w:spacing w:before="0" w:after="0" w:line="240" w:lineRule="auto"/>
              <w:rPr>
                <w:rFonts w:ascii="Calibri" w:eastAsia="Times New Roman" w:hAnsi="Calibri" w:cs="Calibri"/>
                <w:color w:val="000000"/>
                <w:lang w:val="en-IN" w:eastAsia="en-IN"/>
              </w:rPr>
            </w:pPr>
            <w:proofErr w:type="spellStart"/>
            <w:r w:rsidRPr="00227A93">
              <w:rPr>
                <w:rFonts w:ascii="Calibri" w:eastAsia="Times New Roman" w:hAnsi="Calibri" w:cs="Calibri"/>
                <w:color w:val="000000"/>
                <w:lang w:val="en-IN" w:eastAsia="en-IN"/>
              </w:rPr>
              <w:t>DataType</w:t>
            </w:r>
            <w:proofErr w:type="spellEnd"/>
          </w:p>
        </w:tc>
      </w:tr>
      <w:tr w:rsidR="00227A93" w:rsidRPr="00227A93" w14:paraId="473AE0BE" w14:textId="77777777" w:rsidTr="0070694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391ED3"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Incident Number</w:t>
            </w:r>
          </w:p>
        </w:tc>
        <w:tc>
          <w:tcPr>
            <w:tcW w:w="820" w:type="dxa"/>
            <w:tcBorders>
              <w:top w:val="nil"/>
              <w:left w:val="nil"/>
              <w:bottom w:val="single" w:sz="4" w:space="0" w:color="auto"/>
              <w:right w:val="single" w:sz="4" w:space="0" w:color="auto"/>
            </w:tcBorders>
            <w:shd w:val="clear" w:color="auto" w:fill="auto"/>
            <w:noWrap/>
            <w:vAlign w:val="bottom"/>
            <w:hideMark/>
          </w:tcPr>
          <w:p w14:paraId="0D606CCE"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227A93" w:rsidRPr="00227A93" w14:paraId="22C6D50C" w14:textId="77777777" w:rsidTr="0070694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CCC4EC" w14:textId="77777777" w:rsidR="00227A93" w:rsidRPr="00227A93" w:rsidRDefault="00227A93" w:rsidP="00227A93">
            <w:pPr>
              <w:spacing w:before="0" w:after="0" w:line="240" w:lineRule="auto"/>
              <w:rPr>
                <w:rFonts w:ascii="Calibri" w:eastAsia="Times New Roman" w:hAnsi="Calibri" w:cs="Calibri"/>
                <w:color w:val="000000"/>
                <w:lang w:val="en-IN" w:eastAsia="en-IN"/>
              </w:rPr>
            </w:pPr>
            <w:proofErr w:type="spellStart"/>
            <w:r w:rsidRPr="00227A93">
              <w:rPr>
                <w:rFonts w:ascii="Calibri" w:eastAsia="Times New Roman" w:hAnsi="Calibri" w:cs="Calibri"/>
                <w:color w:val="000000"/>
                <w:lang w:val="en-IN" w:eastAsia="en-IN"/>
              </w:rPr>
              <w:t>RaisedBy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2AB5ACB"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227A93" w:rsidRPr="00227A93" w14:paraId="1DB2D40F" w14:textId="77777777" w:rsidTr="0070694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E7E2C9"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 xml:space="preserve">Short </w:t>
            </w:r>
            <w:proofErr w:type="spellStart"/>
            <w:r w:rsidRPr="00227A93">
              <w:rPr>
                <w:rFonts w:ascii="Calibri" w:eastAsia="Times New Roman" w:hAnsi="Calibri" w:cs="Calibri"/>
                <w:color w:val="000000"/>
                <w:lang w:val="en-IN" w:eastAsia="en-IN"/>
              </w:rPr>
              <w:t>Desc</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AF4000E"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227A93" w:rsidRPr="00227A93" w14:paraId="3EFB0EC4" w14:textId="77777777" w:rsidTr="0070694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7DF50D"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Description</w:t>
            </w:r>
          </w:p>
        </w:tc>
        <w:tc>
          <w:tcPr>
            <w:tcW w:w="820" w:type="dxa"/>
            <w:tcBorders>
              <w:top w:val="nil"/>
              <w:left w:val="nil"/>
              <w:bottom w:val="single" w:sz="4" w:space="0" w:color="auto"/>
              <w:right w:val="single" w:sz="4" w:space="0" w:color="auto"/>
            </w:tcBorders>
            <w:shd w:val="clear" w:color="auto" w:fill="auto"/>
            <w:noWrap/>
            <w:vAlign w:val="bottom"/>
            <w:hideMark/>
          </w:tcPr>
          <w:p w14:paraId="2B2ED701"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227A93" w:rsidRPr="00227A93" w14:paraId="76B561F4" w14:textId="77777777" w:rsidTr="0070694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724108"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Priority</w:t>
            </w:r>
          </w:p>
        </w:tc>
        <w:tc>
          <w:tcPr>
            <w:tcW w:w="820" w:type="dxa"/>
            <w:tcBorders>
              <w:top w:val="nil"/>
              <w:left w:val="nil"/>
              <w:bottom w:val="single" w:sz="4" w:space="0" w:color="auto"/>
              <w:right w:val="single" w:sz="4" w:space="0" w:color="auto"/>
            </w:tcBorders>
            <w:shd w:val="clear" w:color="auto" w:fill="auto"/>
            <w:noWrap/>
            <w:vAlign w:val="bottom"/>
            <w:hideMark/>
          </w:tcPr>
          <w:p w14:paraId="7A35A2D9"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227A93" w:rsidRPr="00227A93" w14:paraId="77920A55" w14:textId="77777777" w:rsidTr="0070694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7BC90D"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Created Date</w:t>
            </w:r>
          </w:p>
        </w:tc>
        <w:tc>
          <w:tcPr>
            <w:tcW w:w="820" w:type="dxa"/>
            <w:tcBorders>
              <w:top w:val="nil"/>
              <w:left w:val="nil"/>
              <w:bottom w:val="single" w:sz="4" w:space="0" w:color="auto"/>
              <w:right w:val="single" w:sz="4" w:space="0" w:color="auto"/>
            </w:tcBorders>
            <w:shd w:val="clear" w:color="auto" w:fill="auto"/>
            <w:noWrap/>
            <w:vAlign w:val="bottom"/>
            <w:hideMark/>
          </w:tcPr>
          <w:p w14:paraId="52DCB17E"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Date</w:t>
            </w:r>
          </w:p>
        </w:tc>
      </w:tr>
      <w:tr w:rsidR="00227A93" w:rsidRPr="00227A93" w14:paraId="04072334" w14:textId="77777777" w:rsidTr="0070694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A35DBC"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Assigned To</w:t>
            </w:r>
          </w:p>
        </w:tc>
        <w:tc>
          <w:tcPr>
            <w:tcW w:w="820" w:type="dxa"/>
            <w:tcBorders>
              <w:top w:val="nil"/>
              <w:left w:val="nil"/>
              <w:bottom w:val="single" w:sz="4" w:space="0" w:color="auto"/>
              <w:right w:val="single" w:sz="4" w:space="0" w:color="auto"/>
            </w:tcBorders>
            <w:shd w:val="clear" w:color="auto" w:fill="auto"/>
            <w:noWrap/>
            <w:vAlign w:val="bottom"/>
            <w:hideMark/>
          </w:tcPr>
          <w:p w14:paraId="6E4FBCB3"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227A93" w:rsidRPr="00227A93" w14:paraId="2B248A80" w14:textId="77777777" w:rsidTr="0070694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DE4541" w14:textId="77777777" w:rsidR="00227A93" w:rsidRPr="00227A93" w:rsidRDefault="00227A93" w:rsidP="00227A93">
            <w:pPr>
              <w:spacing w:before="0" w:after="0" w:line="240" w:lineRule="auto"/>
              <w:rPr>
                <w:rFonts w:ascii="Calibri" w:eastAsia="Times New Roman" w:hAnsi="Calibri" w:cs="Calibri"/>
                <w:color w:val="000000"/>
                <w:lang w:val="en-IN" w:eastAsia="en-IN"/>
              </w:rPr>
            </w:pPr>
            <w:proofErr w:type="spellStart"/>
            <w:r w:rsidRPr="00227A93">
              <w:rPr>
                <w:rFonts w:ascii="Calibri" w:eastAsia="Times New Roman" w:hAnsi="Calibri" w:cs="Calibri"/>
                <w:color w:val="000000"/>
                <w:lang w:val="en-IN" w:eastAsia="en-IN"/>
              </w:rPr>
              <w:t>LineOfBusiness</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A138D68"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227A93" w:rsidRPr="00227A93" w14:paraId="12D7CD32" w14:textId="77777777" w:rsidTr="0070694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E2216C"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Resolved</w:t>
            </w:r>
          </w:p>
        </w:tc>
        <w:tc>
          <w:tcPr>
            <w:tcW w:w="820" w:type="dxa"/>
            <w:tcBorders>
              <w:top w:val="nil"/>
              <w:left w:val="nil"/>
              <w:bottom w:val="single" w:sz="4" w:space="0" w:color="auto"/>
              <w:right w:val="single" w:sz="4" w:space="0" w:color="auto"/>
            </w:tcBorders>
            <w:shd w:val="clear" w:color="auto" w:fill="auto"/>
            <w:noWrap/>
            <w:vAlign w:val="bottom"/>
            <w:hideMark/>
          </w:tcPr>
          <w:p w14:paraId="05290CAC"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Date</w:t>
            </w:r>
          </w:p>
        </w:tc>
      </w:tr>
      <w:tr w:rsidR="00227A93" w:rsidRPr="00227A93" w14:paraId="336DF1AF" w14:textId="77777777" w:rsidTr="0070694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E7BF2B"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Assignment Group</w:t>
            </w:r>
          </w:p>
        </w:tc>
        <w:tc>
          <w:tcPr>
            <w:tcW w:w="820" w:type="dxa"/>
            <w:tcBorders>
              <w:top w:val="nil"/>
              <w:left w:val="nil"/>
              <w:bottom w:val="single" w:sz="4" w:space="0" w:color="auto"/>
              <w:right w:val="single" w:sz="4" w:space="0" w:color="auto"/>
            </w:tcBorders>
            <w:shd w:val="clear" w:color="auto" w:fill="auto"/>
            <w:noWrap/>
            <w:vAlign w:val="bottom"/>
            <w:hideMark/>
          </w:tcPr>
          <w:p w14:paraId="049DC3D2" w14:textId="77777777" w:rsidR="00227A93" w:rsidRPr="00227A93" w:rsidRDefault="00227A93" w:rsidP="00227A93">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bl>
    <w:p w14:paraId="2CFFCE84" w14:textId="77777777" w:rsidR="00C814CD" w:rsidRDefault="00C814CD" w:rsidP="00C814CD">
      <w:pPr>
        <w:pStyle w:val="ListParagraph"/>
        <w:numPr>
          <w:ilvl w:val="1"/>
          <w:numId w:val="17"/>
        </w:numPr>
        <w:rPr>
          <w:b/>
          <w:bCs/>
        </w:rPr>
      </w:pPr>
    </w:p>
    <w:p w14:paraId="104D462F" w14:textId="5726A289" w:rsidR="003659CA" w:rsidRDefault="003F334A" w:rsidP="003F334A">
      <w:pPr>
        <w:pStyle w:val="ListParagraph"/>
        <w:numPr>
          <w:ilvl w:val="0"/>
          <w:numId w:val="17"/>
        </w:numPr>
        <w:rPr>
          <w:b/>
          <w:bCs/>
        </w:rPr>
      </w:pPr>
      <w:r w:rsidRPr="00763706">
        <w:rPr>
          <w:b/>
          <w:bCs/>
          <w:sz w:val="24"/>
          <w:szCs w:val="24"/>
        </w:rPr>
        <w:t>Data Pre-Processing</w:t>
      </w:r>
      <w:r w:rsidR="00763706">
        <w:rPr>
          <w:b/>
          <w:bCs/>
        </w:rPr>
        <w:t>:</w:t>
      </w:r>
    </w:p>
    <w:p w14:paraId="3C267B02" w14:textId="77777777" w:rsidR="008327E9" w:rsidRDefault="008327E9" w:rsidP="008327E9">
      <w:pPr>
        <w:pStyle w:val="ListParagraph"/>
        <w:numPr>
          <w:ilvl w:val="1"/>
          <w:numId w:val="17"/>
        </w:numPr>
      </w:pPr>
      <w:r>
        <w:t xml:space="preserve">All </w:t>
      </w:r>
      <w:proofErr w:type="spellStart"/>
      <w:r w:rsidRPr="00417E77">
        <w:rPr>
          <w:b/>
          <w:bCs/>
        </w:rPr>
        <w:t>stopwords</w:t>
      </w:r>
      <w:proofErr w:type="spellEnd"/>
      <w:r>
        <w:t xml:space="preserve"> are removed</w:t>
      </w:r>
    </w:p>
    <w:p w14:paraId="2B49CB01" w14:textId="77777777" w:rsidR="008327E9" w:rsidRDefault="008327E9" w:rsidP="008327E9">
      <w:pPr>
        <w:pStyle w:val="ListParagraph"/>
        <w:numPr>
          <w:ilvl w:val="1"/>
          <w:numId w:val="17"/>
        </w:numPr>
      </w:pPr>
      <w:r>
        <w:t xml:space="preserve">Words are </w:t>
      </w:r>
      <w:r w:rsidRPr="00417E77">
        <w:rPr>
          <w:b/>
          <w:bCs/>
        </w:rPr>
        <w:t>lemmatized</w:t>
      </w:r>
      <w:r>
        <w:t xml:space="preserve"> – words in third person are changed to first person and verbs in past and future tenses are changed into present.</w:t>
      </w:r>
    </w:p>
    <w:p w14:paraId="00363F49" w14:textId="44BA09E2" w:rsidR="008327E9" w:rsidRPr="008327E9" w:rsidRDefault="008327E9" w:rsidP="008327E9">
      <w:pPr>
        <w:pStyle w:val="ListParagraph"/>
        <w:numPr>
          <w:ilvl w:val="1"/>
          <w:numId w:val="17"/>
        </w:numPr>
      </w:pPr>
      <w:r>
        <w:t xml:space="preserve">Words are </w:t>
      </w:r>
      <w:r w:rsidRPr="00417E77">
        <w:rPr>
          <w:b/>
          <w:bCs/>
        </w:rPr>
        <w:t>stemmed</w:t>
      </w:r>
      <w:r>
        <w:t xml:space="preserve"> – words are reduced to their root form.</w:t>
      </w:r>
    </w:p>
    <w:p w14:paraId="72AD9AC0" w14:textId="77777777" w:rsidR="00F61E3C" w:rsidRDefault="007803B1" w:rsidP="008327E9">
      <w:pPr>
        <w:pStyle w:val="ListParagraph"/>
        <w:numPr>
          <w:ilvl w:val="1"/>
          <w:numId w:val="17"/>
        </w:numPr>
      </w:pPr>
      <w:r>
        <w:rPr>
          <w:b/>
          <w:bCs/>
        </w:rPr>
        <w:t xml:space="preserve">Feature Extraction: </w:t>
      </w:r>
      <w:r w:rsidRPr="007803B1">
        <w:t>The</w:t>
      </w:r>
      <w:r>
        <w:t xml:space="preserve"> classifier and learning algorithms </w:t>
      </w:r>
      <w:r w:rsidR="006B6B50">
        <w:t>can not directly process the text documents in their original form, as most of them expect numerical feature vectors.</w:t>
      </w:r>
    </w:p>
    <w:p w14:paraId="4997A028" w14:textId="77777777" w:rsidR="00F61E3C" w:rsidRDefault="00F61E3C" w:rsidP="008367C7">
      <w:pPr>
        <w:pStyle w:val="ListParagraph"/>
        <w:ind w:left="1500"/>
      </w:pPr>
      <w:proofErr w:type="gramStart"/>
      <w:r>
        <w:rPr>
          <w:b/>
          <w:bCs/>
        </w:rPr>
        <w:t>Technique :</w:t>
      </w:r>
      <w:proofErr w:type="gramEnd"/>
    </w:p>
    <w:p w14:paraId="7491AF21" w14:textId="344E5F9D" w:rsidR="008367C7" w:rsidRDefault="003219FA" w:rsidP="00F61E3C">
      <w:pPr>
        <w:pStyle w:val="ListParagraph"/>
        <w:numPr>
          <w:ilvl w:val="1"/>
          <w:numId w:val="20"/>
        </w:numPr>
      </w:pPr>
      <w:r>
        <w:t xml:space="preserve">Count Vector </w:t>
      </w:r>
      <w:r w:rsidR="00E13B9A">
        <w:t>(BOW – Bag of Word)</w:t>
      </w:r>
    </w:p>
    <w:p w14:paraId="2F178DD1" w14:textId="5DABE2A1" w:rsidR="00F52974" w:rsidRDefault="00F52974" w:rsidP="00F61E3C">
      <w:pPr>
        <w:pStyle w:val="ListParagraph"/>
        <w:numPr>
          <w:ilvl w:val="1"/>
          <w:numId w:val="20"/>
        </w:numPr>
      </w:pPr>
      <w:r>
        <w:t>TF-IDF</w:t>
      </w:r>
    </w:p>
    <w:p w14:paraId="26221CDF" w14:textId="0C2681CC" w:rsidR="00F52974" w:rsidRDefault="009B78E8" w:rsidP="00F61E3C">
      <w:pPr>
        <w:pStyle w:val="ListParagraph"/>
        <w:numPr>
          <w:ilvl w:val="1"/>
          <w:numId w:val="20"/>
        </w:numPr>
      </w:pPr>
      <w:r>
        <w:t>Word2Vec</w:t>
      </w:r>
    </w:p>
    <w:p w14:paraId="0A6A62BC" w14:textId="7FDAAFB5" w:rsidR="00F52974" w:rsidRDefault="00F52974" w:rsidP="00F61E3C">
      <w:pPr>
        <w:pStyle w:val="ListParagraph"/>
        <w:numPr>
          <w:ilvl w:val="1"/>
          <w:numId w:val="20"/>
        </w:numPr>
      </w:pPr>
      <w:r>
        <w:t>Label Encoding – Target Label</w:t>
      </w:r>
    </w:p>
    <w:p w14:paraId="0393A0D4" w14:textId="364E161E" w:rsidR="00CC5584" w:rsidRDefault="00CC5584" w:rsidP="00CC5584">
      <w:pPr>
        <w:ind w:left="420"/>
      </w:pPr>
      <w:proofErr w:type="gramStart"/>
      <w:r>
        <w:t>Note :</w:t>
      </w:r>
      <w:proofErr w:type="gramEnd"/>
      <w:r>
        <w:t xml:space="preserve">- </w:t>
      </w:r>
      <w:r w:rsidR="00501CAD">
        <w:t>Count Vector</w:t>
      </w:r>
      <w:r>
        <w:t xml:space="preserve"> chosen as final feature extraction technique.</w:t>
      </w:r>
    </w:p>
    <w:p w14:paraId="2C681A91" w14:textId="6C8697D6" w:rsidR="008367C7" w:rsidRDefault="00E73452" w:rsidP="008367C7">
      <w:pPr>
        <w:pStyle w:val="ListParagraph"/>
        <w:numPr>
          <w:ilvl w:val="0"/>
          <w:numId w:val="17"/>
        </w:numPr>
        <w:rPr>
          <w:b/>
          <w:bCs/>
          <w:sz w:val="24"/>
          <w:szCs w:val="24"/>
        </w:rPr>
      </w:pPr>
      <w:r w:rsidRPr="00E73452">
        <w:rPr>
          <w:b/>
          <w:bCs/>
          <w:sz w:val="24"/>
          <w:szCs w:val="24"/>
        </w:rPr>
        <w:lastRenderedPageBreak/>
        <w:t>Algorithms</w:t>
      </w:r>
      <w:r>
        <w:rPr>
          <w:b/>
          <w:bCs/>
          <w:sz w:val="24"/>
          <w:szCs w:val="24"/>
        </w:rPr>
        <w:t>:</w:t>
      </w:r>
    </w:p>
    <w:p w14:paraId="027BE35C" w14:textId="344E3268" w:rsidR="00E73452" w:rsidRDefault="005028E5" w:rsidP="00E73452">
      <w:pPr>
        <w:pStyle w:val="ListParagraph"/>
        <w:numPr>
          <w:ilvl w:val="1"/>
          <w:numId w:val="17"/>
        </w:numPr>
      </w:pPr>
      <w:r>
        <w:t>Multinomial Naïve Bayes</w:t>
      </w:r>
    </w:p>
    <w:p w14:paraId="12F67665" w14:textId="3E26A897" w:rsidR="00E73452" w:rsidRDefault="005028E5" w:rsidP="00E73452">
      <w:pPr>
        <w:pStyle w:val="ListParagraph"/>
        <w:numPr>
          <w:ilvl w:val="1"/>
          <w:numId w:val="17"/>
        </w:numPr>
      </w:pPr>
      <w:r>
        <w:t>Gradient Boosting Classifier</w:t>
      </w:r>
    </w:p>
    <w:p w14:paraId="721F82ED" w14:textId="68B20E82" w:rsidR="00E351A1" w:rsidRDefault="005028E5" w:rsidP="00E73452">
      <w:pPr>
        <w:pStyle w:val="ListParagraph"/>
        <w:numPr>
          <w:ilvl w:val="1"/>
          <w:numId w:val="17"/>
        </w:numPr>
      </w:pPr>
      <w:r>
        <w:t xml:space="preserve">SGD </w:t>
      </w:r>
      <w:r w:rsidR="00382B7C">
        <w:t>Classifier</w:t>
      </w:r>
    </w:p>
    <w:p w14:paraId="11E38957" w14:textId="0F8BAE6E" w:rsidR="00382B7C" w:rsidRPr="00E73452" w:rsidRDefault="00382B7C" w:rsidP="00382B7C">
      <w:r>
        <w:t xml:space="preserve">After running basic model and simulated various features </w:t>
      </w:r>
      <w:proofErr w:type="gramStart"/>
      <w:r>
        <w:t>in order to</w:t>
      </w:r>
      <w:proofErr w:type="gramEnd"/>
      <w:r>
        <w:t xml:space="preserve"> </w:t>
      </w:r>
      <w:r w:rsidR="00CC5584">
        <w:t>finalize the feature that will be implemented with other classifiers.</w:t>
      </w:r>
    </w:p>
    <w:p w14:paraId="0652C7F1" w14:textId="3E7227FC" w:rsidR="003659CA" w:rsidRDefault="003659CA" w:rsidP="003659CA">
      <w:pPr>
        <w:rPr>
          <w:b/>
          <w:bCs/>
          <w:color w:val="00A0B8" w:themeColor="accent1"/>
          <w:sz w:val="24"/>
          <w:szCs w:val="24"/>
        </w:rPr>
      </w:pPr>
      <w:r>
        <w:rPr>
          <w:b/>
          <w:bCs/>
          <w:color w:val="00A0B8" w:themeColor="accent1"/>
          <w:sz w:val="24"/>
          <w:szCs w:val="24"/>
        </w:rPr>
        <w:t>Hosting:</w:t>
      </w:r>
    </w:p>
    <w:p w14:paraId="3C74B581" w14:textId="5F002337" w:rsidR="003659CA" w:rsidRPr="00613E70" w:rsidRDefault="003659CA" w:rsidP="003659CA">
      <w:r>
        <w:rPr>
          <w:b/>
          <w:bCs/>
          <w:color w:val="00A0B8" w:themeColor="accent1"/>
          <w:sz w:val="24"/>
          <w:szCs w:val="24"/>
        </w:rPr>
        <w:t>Dashboarding:</w:t>
      </w:r>
      <w:r w:rsidR="009641C0">
        <w:rPr>
          <w:b/>
          <w:bCs/>
          <w:color w:val="00A0B8" w:themeColor="accent1"/>
          <w:sz w:val="24"/>
          <w:szCs w:val="24"/>
        </w:rPr>
        <w:t xml:space="preserve"> </w:t>
      </w:r>
      <w:r w:rsidR="009641C0" w:rsidRPr="00613E70">
        <w:t>OBIEE</w:t>
      </w:r>
    </w:p>
    <w:p w14:paraId="0FCA6E0B" w14:textId="3160F953" w:rsidR="003659CA" w:rsidRDefault="003659CA" w:rsidP="003659CA">
      <w:pPr>
        <w:rPr>
          <w:b/>
          <w:bCs/>
          <w:color w:val="00A0B8" w:themeColor="accent1"/>
          <w:sz w:val="24"/>
          <w:szCs w:val="24"/>
        </w:rPr>
      </w:pPr>
      <w:r>
        <w:rPr>
          <w:b/>
          <w:bCs/>
          <w:color w:val="00A0B8" w:themeColor="accent1"/>
          <w:sz w:val="24"/>
          <w:szCs w:val="24"/>
        </w:rPr>
        <w:t>Monitoring:</w:t>
      </w:r>
    </w:p>
    <w:p w14:paraId="7049C49C" w14:textId="1E1C888B" w:rsidR="003659CA" w:rsidRDefault="003659CA" w:rsidP="003659CA">
      <w:pPr>
        <w:rPr>
          <w:b/>
          <w:bCs/>
          <w:color w:val="00A0B8" w:themeColor="accent1"/>
          <w:sz w:val="24"/>
          <w:szCs w:val="24"/>
        </w:rPr>
      </w:pPr>
      <w:r>
        <w:rPr>
          <w:b/>
          <w:bCs/>
          <w:color w:val="00A0B8" w:themeColor="accent1"/>
          <w:sz w:val="24"/>
          <w:szCs w:val="24"/>
        </w:rPr>
        <w:t>Hypercare:</w:t>
      </w:r>
    </w:p>
    <w:p w14:paraId="47AEEE79" w14:textId="1CFF77B8" w:rsidR="00CA45B9" w:rsidRDefault="00CA45B9" w:rsidP="003659CA">
      <w:pPr>
        <w:rPr>
          <w:b/>
          <w:bCs/>
          <w:color w:val="00A0B8" w:themeColor="accent1"/>
          <w:sz w:val="24"/>
          <w:szCs w:val="24"/>
        </w:rPr>
      </w:pPr>
    </w:p>
    <w:p w14:paraId="0FA08691" w14:textId="1C572F69" w:rsidR="00CA45B9" w:rsidRDefault="00CA45B9" w:rsidP="003659CA">
      <w:pPr>
        <w:rPr>
          <w:b/>
          <w:bCs/>
          <w:color w:val="00A0B8" w:themeColor="accent1"/>
          <w:sz w:val="24"/>
          <w:szCs w:val="24"/>
        </w:rPr>
      </w:pPr>
    </w:p>
    <w:p w14:paraId="57C2949A" w14:textId="460F7EF2" w:rsidR="00CA45B9" w:rsidRDefault="00CA45B9" w:rsidP="003659CA">
      <w:pPr>
        <w:rPr>
          <w:b/>
          <w:bCs/>
          <w:color w:val="00A0B8" w:themeColor="accent1"/>
          <w:sz w:val="36"/>
          <w:szCs w:val="36"/>
        </w:rPr>
      </w:pPr>
      <w:r w:rsidRPr="00CA45B9">
        <w:rPr>
          <w:b/>
          <w:bCs/>
          <w:color w:val="00A0B8" w:themeColor="accent1"/>
          <w:sz w:val="36"/>
          <w:szCs w:val="36"/>
        </w:rPr>
        <w:t>Question Answers:</w:t>
      </w:r>
    </w:p>
    <w:p w14:paraId="5B85EC72" w14:textId="74AEFDF7" w:rsidR="00CA45B9" w:rsidRDefault="00CA45B9" w:rsidP="003659CA">
      <w:pPr>
        <w:rPr>
          <w:b/>
          <w:bCs/>
          <w:color w:val="00A0B8" w:themeColor="accent1"/>
          <w:sz w:val="24"/>
          <w:szCs w:val="24"/>
        </w:rPr>
      </w:pPr>
      <w:r>
        <w:rPr>
          <w:b/>
          <w:bCs/>
          <w:color w:val="00A0B8" w:themeColor="accent1"/>
          <w:sz w:val="36"/>
          <w:szCs w:val="36"/>
        </w:rPr>
        <w:tab/>
      </w:r>
      <w:r w:rsidR="00F43472" w:rsidRPr="00F43472">
        <w:rPr>
          <w:b/>
          <w:bCs/>
          <w:color w:val="00A0B8" w:themeColor="accent1"/>
          <w:sz w:val="24"/>
          <w:szCs w:val="24"/>
        </w:rPr>
        <w:t>Q1. Tell me about your current project.</w:t>
      </w:r>
    </w:p>
    <w:p w14:paraId="7851D5B4" w14:textId="3AD579B9" w:rsidR="00F43472" w:rsidRDefault="00F43472" w:rsidP="003659CA">
      <w:r>
        <w:rPr>
          <w:b/>
          <w:bCs/>
          <w:color w:val="00A0B8" w:themeColor="accent1"/>
          <w:sz w:val="24"/>
          <w:szCs w:val="24"/>
        </w:rPr>
        <w:tab/>
      </w:r>
      <w:r w:rsidR="00460349">
        <w:t xml:space="preserve">The project is called classification of </w:t>
      </w:r>
      <w:r w:rsidR="002170C3">
        <w:t>ticket allocation</w:t>
      </w:r>
      <w:r w:rsidR="00460349">
        <w:t>.</w:t>
      </w:r>
    </w:p>
    <w:p w14:paraId="1A896CE6" w14:textId="23D6D0F3" w:rsidR="00460349" w:rsidRDefault="002170C3" w:rsidP="002170C3">
      <w:pPr>
        <w:ind w:left="720"/>
      </w:pPr>
      <w:r>
        <w:t xml:space="preserve">This is inhouse project to </w:t>
      </w:r>
      <w:r>
        <w:t>Integrate the machine learning model with Robotic Process Automation (RPA) BOT to automate the incident assignment</w:t>
      </w:r>
      <w:r>
        <w:t>.</w:t>
      </w:r>
    </w:p>
    <w:p w14:paraId="167C4126" w14:textId="7111A2F3" w:rsidR="00BF46B5" w:rsidRDefault="002170C3" w:rsidP="00053865">
      <w:pPr>
        <w:ind w:left="720"/>
      </w:pPr>
      <w:r>
        <w:t xml:space="preserve">We have ICD </w:t>
      </w:r>
      <w:r w:rsidR="00053865">
        <w:t xml:space="preserve">tool for the IOC Partner to raise </w:t>
      </w:r>
      <w:proofErr w:type="gramStart"/>
      <w:r w:rsidR="00053865">
        <w:t>there</w:t>
      </w:r>
      <w:proofErr w:type="gramEnd"/>
      <w:r w:rsidR="00053865">
        <w:t xml:space="preserve"> tickets and L1 team read all the tickets to read and assign the same to the respective functional user.</w:t>
      </w:r>
      <w:r>
        <w:t xml:space="preserve"> </w:t>
      </w:r>
    </w:p>
    <w:p w14:paraId="4683E43E" w14:textId="2B784D86" w:rsidR="00BF46B5" w:rsidRDefault="00BF46B5" w:rsidP="00BF46B5">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2</w:t>
      </w:r>
      <w:r w:rsidRPr="00F43472">
        <w:rPr>
          <w:b/>
          <w:bCs/>
          <w:color w:val="00A0B8" w:themeColor="accent1"/>
          <w:sz w:val="24"/>
          <w:szCs w:val="24"/>
        </w:rPr>
        <w:t xml:space="preserve">. </w:t>
      </w:r>
      <w:r>
        <w:rPr>
          <w:b/>
          <w:bCs/>
          <w:color w:val="00A0B8" w:themeColor="accent1"/>
          <w:sz w:val="24"/>
          <w:szCs w:val="24"/>
        </w:rPr>
        <w:t xml:space="preserve">What was the size of the </w:t>
      </w:r>
      <w:proofErr w:type="gramStart"/>
      <w:r>
        <w:rPr>
          <w:b/>
          <w:bCs/>
          <w:color w:val="00A0B8" w:themeColor="accent1"/>
          <w:sz w:val="24"/>
          <w:szCs w:val="24"/>
        </w:rPr>
        <w:t>data</w:t>
      </w:r>
      <w:r w:rsidRPr="00F43472">
        <w:rPr>
          <w:b/>
          <w:bCs/>
          <w:color w:val="00A0B8" w:themeColor="accent1"/>
          <w:sz w:val="24"/>
          <w:szCs w:val="24"/>
        </w:rPr>
        <w:t>.</w:t>
      </w:r>
      <w:proofErr w:type="gramEnd"/>
    </w:p>
    <w:p w14:paraId="4142D875" w14:textId="47DEE748" w:rsidR="00BF46B5" w:rsidRDefault="00BF46B5" w:rsidP="00BF46B5">
      <w:pPr>
        <w:ind w:firstLine="720"/>
      </w:pPr>
      <w:r w:rsidRPr="00BF46B5">
        <w:t xml:space="preserve">We do receive around </w:t>
      </w:r>
      <w:r w:rsidR="00053865">
        <w:t>300</w:t>
      </w:r>
      <w:r w:rsidRPr="00BF46B5">
        <w:t xml:space="preserve"> </w:t>
      </w:r>
      <w:r w:rsidR="00053865">
        <w:t>tickets</w:t>
      </w:r>
      <w:r w:rsidRPr="00BF46B5">
        <w:t xml:space="preserve"> on daily basis.</w:t>
      </w:r>
    </w:p>
    <w:p w14:paraId="22116B1F" w14:textId="30316A9A" w:rsidR="00FF4BD1" w:rsidRDefault="00FF4BD1" w:rsidP="00FF4BD1">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3</w:t>
      </w:r>
      <w:r w:rsidRPr="00F43472">
        <w:rPr>
          <w:b/>
          <w:bCs/>
          <w:color w:val="00A0B8" w:themeColor="accent1"/>
          <w:sz w:val="24"/>
          <w:szCs w:val="24"/>
        </w:rPr>
        <w:t xml:space="preserve">. </w:t>
      </w:r>
      <w:r>
        <w:rPr>
          <w:b/>
          <w:bCs/>
          <w:color w:val="00A0B8" w:themeColor="accent1"/>
          <w:sz w:val="24"/>
          <w:szCs w:val="24"/>
        </w:rPr>
        <w:t xml:space="preserve">What was the </w:t>
      </w:r>
      <w:r w:rsidR="00CA2222">
        <w:rPr>
          <w:b/>
          <w:bCs/>
          <w:color w:val="00A0B8" w:themeColor="accent1"/>
          <w:sz w:val="24"/>
          <w:szCs w:val="24"/>
        </w:rPr>
        <w:t xml:space="preserve">data </w:t>
      </w:r>
      <w:proofErr w:type="gramStart"/>
      <w:r w:rsidR="00CA2222">
        <w:rPr>
          <w:b/>
          <w:bCs/>
          <w:color w:val="00A0B8" w:themeColor="accent1"/>
          <w:sz w:val="24"/>
          <w:szCs w:val="24"/>
        </w:rPr>
        <w:t>type</w:t>
      </w:r>
      <w:r w:rsidRPr="00F43472">
        <w:rPr>
          <w:b/>
          <w:bCs/>
          <w:color w:val="00A0B8" w:themeColor="accent1"/>
          <w:sz w:val="24"/>
          <w:szCs w:val="24"/>
        </w:rPr>
        <w:t>.</w:t>
      </w:r>
      <w:proofErr w:type="gramEnd"/>
    </w:p>
    <w:p w14:paraId="72D36B23" w14:textId="7F401A53" w:rsidR="00CA2222" w:rsidRDefault="00276E44" w:rsidP="00FF4BD1">
      <w:pPr>
        <w:ind w:firstLine="720"/>
      </w:pPr>
      <w:r w:rsidRPr="00461234">
        <w:t xml:space="preserve">Data used for training is string and the string is converted into metrics to calculate </w:t>
      </w:r>
      <w:r w:rsidR="00AE405F">
        <w:t>the classification problem</w:t>
      </w:r>
      <w:r w:rsidRPr="00461234">
        <w:t xml:space="preserve">.  </w:t>
      </w:r>
    </w:p>
    <w:tbl>
      <w:tblPr>
        <w:tblW w:w="2800" w:type="dxa"/>
        <w:tblLook w:val="04A0" w:firstRow="1" w:lastRow="0" w:firstColumn="1" w:lastColumn="0" w:noHBand="0" w:noVBand="1"/>
      </w:tblPr>
      <w:tblGrid>
        <w:gridCol w:w="1980"/>
        <w:gridCol w:w="1068"/>
      </w:tblGrid>
      <w:tr w:rsidR="00AE405F" w:rsidRPr="00227A93" w14:paraId="55E7EA43" w14:textId="77777777" w:rsidTr="006A4048">
        <w:trPr>
          <w:trHeight w:val="288"/>
        </w:trPr>
        <w:tc>
          <w:tcPr>
            <w:tcW w:w="198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F7C3834"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Feature Name</w:t>
            </w:r>
          </w:p>
        </w:tc>
        <w:tc>
          <w:tcPr>
            <w:tcW w:w="820" w:type="dxa"/>
            <w:tcBorders>
              <w:top w:val="single" w:sz="4" w:space="0" w:color="auto"/>
              <w:left w:val="nil"/>
              <w:bottom w:val="single" w:sz="4" w:space="0" w:color="auto"/>
              <w:right w:val="single" w:sz="4" w:space="0" w:color="auto"/>
            </w:tcBorders>
            <w:shd w:val="clear" w:color="000000" w:fill="8DB4E2"/>
            <w:noWrap/>
            <w:vAlign w:val="bottom"/>
            <w:hideMark/>
          </w:tcPr>
          <w:p w14:paraId="1B84EF95" w14:textId="77777777" w:rsidR="00AE405F" w:rsidRPr="00227A93" w:rsidRDefault="00AE405F" w:rsidP="006A4048">
            <w:pPr>
              <w:spacing w:before="0" w:after="0" w:line="240" w:lineRule="auto"/>
              <w:rPr>
                <w:rFonts w:ascii="Calibri" w:eastAsia="Times New Roman" w:hAnsi="Calibri" w:cs="Calibri"/>
                <w:color w:val="000000"/>
                <w:lang w:val="en-IN" w:eastAsia="en-IN"/>
              </w:rPr>
            </w:pPr>
            <w:proofErr w:type="spellStart"/>
            <w:r w:rsidRPr="00227A93">
              <w:rPr>
                <w:rFonts w:ascii="Calibri" w:eastAsia="Times New Roman" w:hAnsi="Calibri" w:cs="Calibri"/>
                <w:color w:val="000000"/>
                <w:lang w:val="en-IN" w:eastAsia="en-IN"/>
              </w:rPr>
              <w:t>DataType</w:t>
            </w:r>
            <w:proofErr w:type="spellEnd"/>
          </w:p>
        </w:tc>
      </w:tr>
      <w:tr w:rsidR="00AE405F" w:rsidRPr="00227A93" w14:paraId="498C1301" w14:textId="77777777" w:rsidTr="006A4048">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1302F4"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Incident Number</w:t>
            </w:r>
          </w:p>
        </w:tc>
        <w:tc>
          <w:tcPr>
            <w:tcW w:w="820" w:type="dxa"/>
            <w:tcBorders>
              <w:top w:val="nil"/>
              <w:left w:val="nil"/>
              <w:bottom w:val="single" w:sz="4" w:space="0" w:color="auto"/>
              <w:right w:val="single" w:sz="4" w:space="0" w:color="auto"/>
            </w:tcBorders>
            <w:shd w:val="clear" w:color="auto" w:fill="auto"/>
            <w:noWrap/>
            <w:vAlign w:val="bottom"/>
            <w:hideMark/>
          </w:tcPr>
          <w:p w14:paraId="1D6512B9"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AE405F" w:rsidRPr="00227A93" w14:paraId="038D31AB" w14:textId="77777777" w:rsidTr="006A4048">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C1F85D" w14:textId="77777777" w:rsidR="00AE405F" w:rsidRPr="00227A93" w:rsidRDefault="00AE405F" w:rsidP="006A4048">
            <w:pPr>
              <w:spacing w:before="0" w:after="0" w:line="240" w:lineRule="auto"/>
              <w:rPr>
                <w:rFonts w:ascii="Calibri" w:eastAsia="Times New Roman" w:hAnsi="Calibri" w:cs="Calibri"/>
                <w:color w:val="000000"/>
                <w:lang w:val="en-IN" w:eastAsia="en-IN"/>
              </w:rPr>
            </w:pPr>
            <w:proofErr w:type="spellStart"/>
            <w:r w:rsidRPr="00227A93">
              <w:rPr>
                <w:rFonts w:ascii="Calibri" w:eastAsia="Times New Roman" w:hAnsi="Calibri" w:cs="Calibri"/>
                <w:color w:val="000000"/>
                <w:lang w:val="en-IN" w:eastAsia="en-IN"/>
              </w:rPr>
              <w:t>RaisedBy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561C9F3"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AE405F" w:rsidRPr="00227A93" w14:paraId="6C7B09B8" w14:textId="77777777" w:rsidTr="006A4048">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B71E0C"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 xml:space="preserve">Short </w:t>
            </w:r>
            <w:proofErr w:type="spellStart"/>
            <w:r w:rsidRPr="00227A93">
              <w:rPr>
                <w:rFonts w:ascii="Calibri" w:eastAsia="Times New Roman" w:hAnsi="Calibri" w:cs="Calibri"/>
                <w:color w:val="000000"/>
                <w:lang w:val="en-IN" w:eastAsia="en-IN"/>
              </w:rPr>
              <w:t>Desc</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E08A3A7"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AE405F" w:rsidRPr="00227A93" w14:paraId="38445B93" w14:textId="77777777" w:rsidTr="006A4048">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730BFB2"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Description</w:t>
            </w:r>
          </w:p>
        </w:tc>
        <w:tc>
          <w:tcPr>
            <w:tcW w:w="820" w:type="dxa"/>
            <w:tcBorders>
              <w:top w:val="nil"/>
              <w:left w:val="nil"/>
              <w:bottom w:val="single" w:sz="4" w:space="0" w:color="auto"/>
              <w:right w:val="single" w:sz="4" w:space="0" w:color="auto"/>
            </w:tcBorders>
            <w:shd w:val="clear" w:color="auto" w:fill="auto"/>
            <w:noWrap/>
            <w:vAlign w:val="bottom"/>
            <w:hideMark/>
          </w:tcPr>
          <w:p w14:paraId="3436E037"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AE405F" w:rsidRPr="00227A93" w14:paraId="2BD38643" w14:textId="77777777" w:rsidTr="006A4048">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79D5B8"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lastRenderedPageBreak/>
              <w:t>Priority</w:t>
            </w:r>
          </w:p>
        </w:tc>
        <w:tc>
          <w:tcPr>
            <w:tcW w:w="820" w:type="dxa"/>
            <w:tcBorders>
              <w:top w:val="nil"/>
              <w:left w:val="nil"/>
              <w:bottom w:val="single" w:sz="4" w:space="0" w:color="auto"/>
              <w:right w:val="single" w:sz="4" w:space="0" w:color="auto"/>
            </w:tcBorders>
            <w:shd w:val="clear" w:color="auto" w:fill="auto"/>
            <w:noWrap/>
            <w:vAlign w:val="bottom"/>
            <w:hideMark/>
          </w:tcPr>
          <w:p w14:paraId="2A08B9FA"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AE405F" w:rsidRPr="00227A93" w14:paraId="2268619A" w14:textId="77777777" w:rsidTr="006A4048">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D27508"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Created Date</w:t>
            </w:r>
          </w:p>
        </w:tc>
        <w:tc>
          <w:tcPr>
            <w:tcW w:w="820" w:type="dxa"/>
            <w:tcBorders>
              <w:top w:val="nil"/>
              <w:left w:val="nil"/>
              <w:bottom w:val="single" w:sz="4" w:space="0" w:color="auto"/>
              <w:right w:val="single" w:sz="4" w:space="0" w:color="auto"/>
            </w:tcBorders>
            <w:shd w:val="clear" w:color="auto" w:fill="auto"/>
            <w:noWrap/>
            <w:vAlign w:val="bottom"/>
            <w:hideMark/>
          </w:tcPr>
          <w:p w14:paraId="60E092B0"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Date</w:t>
            </w:r>
          </w:p>
        </w:tc>
      </w:tr>
      <w:tr w:rsidR="00AE405F" w:rsidRPr="00227A93" w14:paraId="48D3B730" w14:textId="77777777" w:rsidTr="006A4048">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75077F"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Assigned To</w:t>
            </w:r>
          </w:p>
        </w:tc>
        <w:tc>
          <w:tcPr>
            <w:tcW w:w="820" w:type="dxa"/>
            <w:tcBorders>
              <w:top w:val="nil"/>
              <w:left w:val="nil"/>
              <w:bottom w:val="single" w:sz="4" w:space="0" w:color="auto"/>
              <w:right w:val="single" w:sz="4" w:space="0" w:color="auto"/>
            </w:tcBorders>
            <w:shd w:val="clear" w:color="auto" w:fill="auto"/>
            <w:noWrap/>
            <w:vAlign w:val="bottom"/>
            <w:hideMark/>
          </w:tcPr>
          <w:p w14:paraId="39AD4F9B"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AE405F" w:rsidRPr="00227A93" w14:paraId="63B91427" w14:textId="77777777" w:rsidTr="006A4048">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D278A05" w14:textId="77777777" w:rsidR="00AE405F" w:rsidRPr="00227A93" w:rsidRDefault="00AE405F" w:rsidP="006A4048">
            <w:pPr>
              <w:spacing w:before="0" w:after="0" w:line="240" w:lineRule="auto"/>
              <w:rPr>
                <w:rFonts w:ascii="Calibri" w:eastAsia="Times New Roman" w:hAnsi="Calibri" w:cs="Calibri"/>
                <w:color w:val="000000"/>
                <w:lang w:val="en-IN" w:eastAsia="en-IN"/>
              </w:rPr>
            </w:pPr>
            <w:proofErr w:type="spellStart"/>
            <w:r w:rsidRPr="00227A93">
              <w:rPr>
                <w:rFonts w:ascii="Calibri" w:eastAsia="Times New Roman" w:hAnsi="Calibri" w:cs="Calibri"/>
                <w:color w:val="000000"/>
                <w:lang w:val="en-IN" w:eastAsia="en-IN"/>
              </w:rPr>
              <w:t>LineOfBusiness</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0E6DCFF"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r w:rsidR="00AE405F" w:rsidRPr="00227A93" w14:paraId="1F10E3F3" w14:textId="77777777" w:rsidTr="006A4048">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46FD33"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Resolved</w:t>
            </w:r>
          </w:p>
        </w:tc>
        <w:tc>
          <w:tcPr>
            <w:tcW w:w="820" w:type="dxa"/>
            <w:tcBorders>
              <w:top w:val="nil"/>
              <w:left w:val="nil"/>
              <w:bottom w:val="single" w:sz="4" w:space="0" w:color="auto"/>
              <w:right w:val="single" w:sz="4" w:space="0" w:color="auto"/>
            </w:tcBorders>
            <w:shd w:val="clear" w:color="auto" w:fill="auto"/>
            <w:noWrap/>
            <w:vAlign w:val="bottom"/>
            <w:hideMark/>
          </w:tcPr>
          <w:p w14:paraId="146C6FFC"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Date</w:t>
            </w:r>
          </w:p>
        </w:tc>
      </w:tr>
      <w:tr w:rsidR="00AE405F" w:rsidRPr="00227A93" w14:paraId="4F6C43E0" w14:textId="77777777" w:rsidTr="006A4048">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05AD1A"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Assignment Group</w:t>
            </w:r>
          </w:p>
        </w:tc>
        <w:tc>
          <w:tcPr>
            <w:tcW w:w="820" w:type="dxa"/>
            <w:tcBorders>
              <w:top w:val="nil"/>
              <w:left w:val="nil"/>
              <w:bottom w:val="single" w:sz="4" w:space="0" w:color="auto"/>
              <w:right w:val="single" w:sz="4" w:space="0" w:color="auto"/>
            </w:tcBorders>
            <w:shd w:val="clear" w:color="auto" w:fill="auto"/>
            <w:noWrap/>
            <w:vAlign w:val="bottom"/>
            <w:hideMark/>
          </w:tcPr>
          <w:p w14:paraId="02CEB7C2" w14:textId="77777777" w:rsidR="00AE405F" w:rsidRPr="00227A93" w:rsidRDefault="00AE405F" w:rsidP="006A4048">
            <w:pPr>
              <w:spacing w:before="0" w:after="0" w:line="240" w:lineRule="auto"/>
              <w:rPr>
                <w:rFonts w:ascii="Calibri" w:eastAsia="Times New Roman" w:hAnsi="Calibri" w:cs="Calibri"/>
                <w:color w:val="000000"/>
                <w:lang w:val="en-IN" w:eastAsia="en-IN"/>
              </w:rPr>
            </w:pPr>
            <w:r w:rsidRPr="00227A93">
              <w:rPr>
                <w:rFonts w:ascii="Calibri" w:eastAsia="Times New Roman" w:hAnsi="Calibri" w:cs="Calibri"/>
                <w:color w:val="000000"/>
                <w:lang w:val="en-IN" w:eastAsia="en-IN"/>
              </w:rPr>
              <w:t>String</w:t>
            </w:r>
          </w:p>
        </w:tc>
      </w:tr>
    </w:tbl>
    <w:p w14:paraId="12FE43D0" w14:textId="77777777" w:rsidR="00AE405F" w:rsidRPr="00461234" w:rsidRDefault="00AE405F" w:rsidP="00FF4BD1">
      <w:pPr>
        <w:ind w:firstLine="720"/>
      </w:pPr>
    </w:p>
    <w:p w14:paraId="4755DEFF" w14:textId="4D71CBF6" w:rsidR="00CA054F" w:rsidRDefault="00CA054F" w:rsidP="00CA054F">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4</w:t>
      </w:r>
      <w:r w:rsidRPr="00F43472">
        <w:rPr>
          <w:b/>
          <w:bCs/>
          <w:color w:val="00A0B8" w:themeColor="accent1"/>
          <w:sz w:val="24"/>
          <w:szCs w:val="24"/>
        </w:rPr>
        <w:t xml:space="preserve">. </w:t>
      </w:r>
      <w:r w:rsidR="00AE405F">
        <w:rPr>
          <w:b/>
          <w:bCs/>
          <w:color w:val="00A0B8" w:themeColor="accent1"/>
          <w:sz w:val="24"/>
          <w:szCs w:val="24"/>
        </w:rPr>
        <w:t>What technique for data preprocessing, could you please explain the method</w:t>
      </w:r>
      <w:r w:rsidR="00AE405F" w:rsidRPr="00F43472">
        <w:rPr>
          <w:b/>
          <w:bCs/>
          <w:color w:val="00A0B8" w:themeColor="accent1"/>
          <w:sz w:val="24"/>
          <w:szCs w:val="24"/>
        </w:rPr>
        <w:t>?</w:t>
      </w:r>
    </w:p>
    <w:p w14:paraId="4C31803C" w14:textId="403CBEE0" w:rsidR="00FF4BD1" w:rsidRDefault="00E13B9A" w:rsidP="00BF46B5">
      <w:pPr>
        <w:ind w:firstLine="720"/>
      </w:pPr>
      <w:r>
        <w:t>Count vectorization</w:t>
      </w:r>
      <w:r w:rsidR="00AE405F">
        <w:t xml:space="preserve"> used for the data preprocessing. </w:t>
      </w:r>
    </w:p>
    <w:p w14:paraId="33EB147C" w14:textId="30D6DBDF" w:rsidR="007C3A8D" w:rsidRPr="00BF46B5" w:rsidRDefault="00E13B9A" w:rsidP="00BF46B5">
      <w:pPr>
        <w:ind w:firstLine="720"/>
      </w:pPr>
      <w:r>
        <w:t>Count Vectorization (Bag of Word)</w:t>
      </w:r>
      <w:r w:rsidR="007C3A8D">
        <w:t xml:space="preserve"> transform given text into vector </w:t>
      </w:r>
      <w:proofErr w:type="gramStart"/>
      <w:r w:rsidR="007C3A8D">
        <w:t>on the basis of</w:t>
      </w:r>
      <w:proofErr w:type="gramEnd"/>
      <w:r w:rsidR="007C3A8D">
        <w:t xml:space="preserve"> the frequency (count) of each word that occurs in the entire text.</w:t>
      </w:r>
    </w:p>
    <w:p w14:paraId="22BC69FB" w14:textId="4B90D0EF" w:rsidR="007C3A8D" w:rsidRDefault="007C3A8D" w:rsidP="007C3A8D">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5</w:t>
      </w:r>
      <w:r w:rsidRPr="00F43472">
        <w:rPr>
          <w:b/>
          <w:bCs/>
          <w:color w:val="00A0B8" w:themeColor="accent1"/>
          <w:sz w:val="24"/>
          <w:szCs w:val="24"/>
        </w:rPr>
        <w:t xml:space="preserve">. </w:t>
      </w:r>
      <w:r>
        <w:rPr>
          <w:b/>
          <w:bCs/>
          <w:color w:val="00A0B8" w:themeColor="accent1"/>
          <w:sz w:val="24"/>
          <w:szCs w:val="24"/>
        </w:rPr>
        <w:t>Why you use count vectorization?</w:t>
      </w:r>
    </w:p>
    <w:p w14:paraId="3B988357" w14:textId="77777777" w:rsidR="009B78E8" w:rsidRDefault="007C3A8D" w:rsidP="007C3A8D">
      <w:pPr>
        <w:ind w:firstLine="720"/>
      </w:pPr>
      <w:r w:rsidRPr="007C3A8D">
        <w:t xml:space="preserve">Count vectorization doesn’t change the meaning of the sentence and it includes </w:t>
      </w:r>
      <w:proofErr w:type="gramStart"/>
      <w:r w:rsidRPr="007C3A8D">
        <w:t>the most</w:t>
      </w:r>
      <w:proofErr w:type="gramEnd"/>
      <w:r w:rsidRPr="007C3A8D">
        <w:t xml:space="preserve"> of the word to transform in vector.</w:t>
      </w:r>
      <w:r>
        <w:t xml:space="preserve"> This technique the highlight the </w:t>
      </w:r>
      <w:r w:rsidR="009B78E8">
        <w:t xml:space="preserve">word which occurs multiple time. </w:t>
      </w:r>
      <w:proofErr w:type="gramStart"/>
      <w:r w:rsidR="009B78E8">
        <w:t>Generally</w:t>
      </w:r>
      <w:proofErr w:type="gramEnd"/>
      <w:r w:rsidR="009B78E8">
        <w:t xml:space="preserve"> length of description of the issue is short and bow is better, when the no of sentence is less.</w:t>
      </w:r>
    </w:p>
    <w:p w14:paraId="6C87AF41" w14:textId="27C58CDD" w:rsidR="009B78E8" w:rsidRDefault="009B78E8" w:rsidP="009B78E8">
      <w:pPr>
        <w:ind w:firstLine="720"/>
        <w:rPr>
          <w:b/>
          <w:bCs/>
          <w:color w:val="00A0B8" w:themeColor="accent1"/>
          <w:sz w:val="24"/>
          <w:szCs w:val="24"/>
        </w:rPr>
      </w:pPr>
      <w:r w:rsidRPr="00F43472">
        <w:rPr>
          <w:b/>
          <w:bCs/>
          <w:color w:val="00A0B8" w:themeColor="accent1"/>
          <w:sz w:val="24"/>
          <w:szCs w:val="24"/>
        </w:rPr>
        <w:t>Q</w:t>
      </w:r>
      <w:r w:rsidR="00A54034">
        <w:rPr>
          <w:b/>
          <w:bCs/>
          <w:color w:val="00A0B8" w:themeColor="accent1"/>
          <w:sz w:val="24"/>
          <w:szCs w:val="24"/>
        </w:rPr>
        <w:t>6</w:t>
      </w:r>
      <w:r w:rsidRPr="00F43472">
        <w:rPr>
          <w:b/>
          <w:bCs/>
          <w:color w:val="00A0B8" w:themeColor="accent1"/>
          <w:sz w:val="24"/>
          <w:szCs w:val="24"/>
        </w:rPr>
        <w:t xml:space="preserve">. </w:t>
      </w:r>
      <w:r>
        <w:rPr>
          <w:b/>
          <w:bCs/>
          <w:color w:val="00A0B8" w:themeColor="accent1"/>
          <w:sz w:val="24"/>
          <w:szCs w:val="24"/>
        </w:rPr>
        <w:t xml:space="preserve">What </w:t>
      </w:r>
      <w:proofErr w:type="gramStart"/>
      <w:r>
        <w:rPr>
          <w:b/>
          <w:bCs/>
          <w:color w:val="00A0B8" w:themeColor="accent1"/>
          <w:sz w:val="24"/>
          <w:szCs w:val="24"/>
        </w:rPr>
        <w:t>is</w:t>
      </w:r>
      <w:proofErr w:type="gramEnd"/>
      <w:r>
        <w:rPr>
          <w:b/>
          <w:bCs/>
          <w:color w:val="00A0B8" w:themeColor="accent1"/>
          <w:sz w:val="24"/>
          <w:szCs w:val="24"/>
        </w:rPr>
        <w:t xml:space="preserve"> other techniques in NLP to process the sentence, Please explain in detail</w:t>
      </w:r>
      <w:r>
        <w:rPr>
          <w:b/>
          <w:bCs/>
          <w:color w:val="00A0B8" w:themeColor="accent1"/>
          <w:sz w:val="24"/>
          <w:szCs w:val="24"/>
        </w:rPr>
        <w:t>?</w:t>
      </w:r>
    </w:p>
    <w:p w14:paraId="0DF434DE" w14:textId="781D7575" w:rsidR="009B78E8" w:rsidRDefault="009B78E8" w:rsidP="009B78E8">
      <w:pPr>
        <w:ind w:firstLine="720"/>
      </w:pPr>
      <w:r w:rsidRPr="009B78E8">
        <w:t xml:space="preserve">We have other technique as </w:t>
      </w:r>
      <w:r>
        <w:t xml:space="preserve">TF-IDF (Term Frequency – Inverse Document Frequency) and Word2Vec. </w:t>
      </w:r>
    </w:p>
    <w:p w14:paraId="1D2FF687" w14:textId="101DA284" w:rsidR="00D509E6" w:rsidRPr="009B78E8" w:rsidRDefault="00D509E6" w:rsidP="00D509E6">
      <w:pPr>
        <w:pStyle w:val="ListParagraph"/>
        <w:numPr>
          <w:ilvl w:val="0"/>
          <w:numId w:val="20"/>
        </w:numPr>
      </w:pPr>
      <w:r w:rsidRPr="009D7657">
        <w:rPr>
          <w:b/>
          <w:bCs/>
          <w:color w:val="00A0B8" w:themeColor="accent1"/>
        </w:rPr>
        <w:t>TF-IDF</w:t>
      </w:r>
      <w:r>
        <w:t xml:space="preserve"> – Full form is Term Frequency – Inverse Document Frequency. This process also </w:t>
      </w:r>
      <w:r w:rsidR="009D7657">
        <w:t>transforms</w:t>
      </w:r>
      <w:r>
        <w:t xml:space="preserve"> the sentence to words like the BOW, </w:t>
      </w:r>
      <w:r w:rsidR="00DE2B81">
        <w:t>TF-IDF give</w:t>
      </w:r>
      <w:r w:rsidR="007B3027">
        <w:t>s</w:t>
      </w:r>
      <w:r w:rsidR="00DE2B81">
        <w:t xml:space="preserve"> the importance of uncommon words</w:t>
      </w:r>
      <w:r w:rsidR="008744FF">
        <w:t>. TF IDF score (float) the words based on the below formula.</w:t>
      </w:r>
      <w:r>
        <w:t xml:space="preserve"> </w:t>
      </w:r>
    </w:p>
    <w:p w14:paraId="464E52CD" w14:textId="77777777" w:rsidR="008744FF" w:rsidRDefault="009B78E8" w:rsidP="008744FF">
      <w:pPr>
        <w:ind w:firstLine="720"/>
      </w:pPr>
      <w:r>
        <w:t xml:space="preserve"> </w:t>
      </w:r>
      <w:r w:rsidR="008744FF">
        <w:t>TF = No of repetitive words in sentence / No of words in sentence.</w:t>
      </w:r>
    </w:p>
    <w:p w14:paraId="45CB6BBF" w14:textId="77777777" w:rsidR="008744FF" w:rsidRDefault="008744FF" w:rsidP="008744FF">
      <w:pPr>
        <w:ind w:firstLine="720"/>
      </w:pPr>
      <w:r>
        <w:t xml:space="preserve">IDF = </w:t>
      </w:r>
      <w:proofErr w:type="gramStart"/>
      <w:r>
        <w:t>Log(</w:t>
      </w:r>
      <w:proofErr w:type="gramEnd"/>
      <w:r>
        <w:t>No of sentence / No of sentence containing the words)</w:t>
      </w:r>
    </w:p>
    <w:p w14:paraId="69D5243A" w14:textId="6D5133A0" w:rsidR="007C3A8D" w:rsidRDefault="009D7657" w:rsidP="009D7657">
      <w:pPr>
        <w:pStyle w:val="ListParagraph"/>
        <w:numPr>
          <w:ilvl w:val="0"/>
          <w:numId w:val="20"/>
        </w:numPr>
      </w:pPr>
      <w:r w:rsidRPr="009D7657">
        <w:rPr>
          <w:b/>
          <w:bCs/>
          <w:color w:val="00A0B8" w:themeColor="accent1"/>
        </w:rPr>
        <w:t>Word2Vec</w:t>
      </w:r>
      <w:r>
        <w:t xml:space="preserve"> – In this model, each word is basically represented as a vector of 32 or more dimension instead of single number. Here the semantic information and relation between different words is also preserved.</w:t>
      </w:r>
      <w:r w:rsidR="00296E23">
        <w:t xml:space="preserve"> Ex. Man-Women, King-</w:t>
      </w:r>
      <w:proofErr w:type="spellStart"/>
      <w:r w:rsidR="00296E23">
        <w:t>Queeen</w:t>
      </w:r>
      <w:proofErr w:type="spellEnd"/>
      <w:r w:rsidR="00296E23">
        <w:t>.</w:t>
      </w:r>
    </w:p>
    <w:p w14:paraId="2BFF6E0E" w14:textId="77777777" w:rsidR="00296E23" w:rsidRPr="007C3A8D" w:rsidRDefault="00296E23" w:rsidP="00296E23">
      <w:pPr>
        <w:ind w:left="1440"/>
      </w:pPr>
    </w:p>
    <w:p w14:paraId="321764D4" w14:textId="4F431864" w:rsidR="00BF46B5" w:rsidRDefault="007B3027" w:rsidP="007B3027">
      <w:pPr>
        <w:ind w:firstLine="720"/>
        <w:rPr>
          <w:b/>
          <w:bCs/>
          <w:color w:val="00A0B8" w:themeColor="accent1"/>
          <w:sz w:val="24"/>
          <w:szCs w:val="24"/>
        </w:rPr>
      </w:pPr>
      <w:r w:rsidRPr="00F43472">
        <w:rPr>
          <w:b/>
          <w:bCs/>
          <w:color w:val="00A0B8" w:themeColor="accent1"/>
          <w:sz w:val="24"/>
          <w:szCs w:val="24"/>
        </w:rPr>
        <w:t>Q</w:t>
      </w:r>
      <w:r w:rsidR="00A54034">
        <w:rPr>
          <w:b/>
          <w:bCs/>
          <w:color w:val="00A0B8" w:themeColor="accent1"/>
          <w:sz w:val="24"/>
          <w:szCs w:val="24"/>
        </w:rPr>
        <w:t>7</w:t>
      </w:r>
      <w:r w:rsidRPr="00F43472">
        <w:rPr>
          <w:b/>
          <w:bCs/>
          <w:color w:val="00A0B8" w:themeColor="accent1"/>
          <w:sz w:val="24"/>
          <w:szCs w:val="24"/>
        </w:rPr>
        <w:t xml:space="preserve">. </w:t>
      </w:r>
      <w:r>
        <w:rPr>
          <w:b/>
          <w:bCs/>
          <w:color w:val="00A0B8" w:themeColor="accent1"/>
          <w:sz w:val="24"/>
          <w:szCs w:val="24"/>
        </w:rPr>
        <w:t>What is</w:t>
      </w:r>
      <w:r>
        <w:rPr>
          <w:b/>
          <w:bCs/>
          <w:color w:val="00A0B8" w:themeColor="accent1"/>
          <w:sz w:val="24"/>
          <w:szCs w:val="24"/>
        </w:rPr>
        <w:t xml:space="preserve"> </w:t>
      </w:r>
      <w:proofErr w:type="spellStart"/>
      <w:r>
        <w:rPr>
          <w:b/>
          <w:bCs/>
          <w:color w:val="00A0B8" w:themeColor="accent1"/>
          <w:sz w:val="24"/>
          <w:szCs w:val="24"/>
        </w:rPr>
        <w:t>stopwords</w:t>
      </w:r>
      <w:proofErr w:type="spellEnd"/>
      <w:r w:rsidR="00BA4E31">
        <w:rPr>
          <w:b/>
          <w:bCs/>
          <w:color w:val="00A0B8" w:themeColor="accent1"/>
          <w:sz w:val="24"/>
          <w:szCs w:val="24"/>
        </w:rPr>
        <w:t xml:space="preserve"> and why we use in NLP data preprocessing.</w:t>
      </w:r>
    </w:p>
    <w:p w14:paraId="465B9F1B" w14:textId="0D6BB06B" w:rsidR="00BA4E31" w:rsidRDefault="00170F08" w:rsidP="007B3027">
      <w:pPr>
        <w:ind w:firstLine="720"/>
      </w:pPr>
      <w:proofErr w:type="spellStart"/>
      <w:r>
        <w:lastRenderedPageBreak/>
        <w:t>Stopword</w:t>
      </w:r>
      <w:proofErr w:type="spellEnd"/>
      <w:r>
        <w:t xml:space="preserve"> is the word that is commonly used in sentence, that they carry very little useful information. </w:t>
      </w:r>
      <w:r w:rsidR="003217A5">
        <w:t xml:space="preserve"> We wanted to focus on important information on sentence, so we remove the </w:t>
      </w:r>
      <w:proofErr w:type="spellStart"/>
      <w:r w:rsidR="003217A5">
        <w:t>stopwords</w:t>
      </w:r>
      <w:proofErr w:type="spellEnd"/>
      <w:r w:rsidR="003217A5">
        <w:t>.</w:t>
      </w:r>
    </w:p>
    <w:p w14:paraId="775BA659" w14:textId="384FCE91" w:rsidR="003217A5" w:rsidRDefault="003217A5" w:rsidP="00E96D11"/>
    <w:p w14:paraId="65D3B045" w14:textId="40E9E9D9" w:rsidR="00E96D11" w:rsidRDefault="00E96D11" w:rsidP="00814BC4">
      <w:pPr>
        <w:ind w:firstLine="720"/>
        <w:rPr>
          <w:b/>
          <w:bCs/>
          <w:color w:val="00A0B8" w:themeColor="accent1"/>
          <w:sz w:val="24"/>
          <w:szCs w:val="24"/>
        </w:rPr>
      </w:pPr>
      <w:r w:rsidRPr="00F43472">
        <w:rPr>
          <w:b/>
          <w:bCs/>
          <w:color w:val="00A0B8" w:themeColor="accent1"/>
          <w:sz w:val="24"/>
          <w:szCs w:val="24"/>
        </w:rPr>
        <w:t>Q</w:t>
      </w:r>
      <w:r w:rsidR="00A54034">
        <w:rPr>
          <w:b/>
          <w:bCs/>
          <w:color w:val="00A0B8" w:themeColor="accent1"/>
          <w:sz w:val="24"/>
          <w:szCs w:val="24"/>
        </w:rPr>
        <w:t>8</w:t>
      </w:r>
      <w:r w:rsidRPr="00F43472">
        <w:rPr>
          <w:b/>
          <w:bCs/>
          <w:color w:val="00A0B8" w:themeColor="accent1"/>
          <w:sz w:val="24"/>
          <w:szCs w:val="24"/>
        </w:rPr>
        <w:t xml:space="preserve">. </w:t>
      </w:r>
      <w:r>
        <w:rPr>
          <w:b/>
          <w:bCs/>
          <w:color w:val="00A0B8" w:themeColor="accent1"/>
          <w:sz w:val="24"/>
          <w:szCs w:val="24"/>
        </w:rPr>
        <w:t>What is</w:t>
      </w:r>
      <w:r>
        <w:rPr>
          <w:b/>
          <w:bCs/>
          <w:color w:val="00A0B8" w:themeColor="accent1"/>
          <w:sz w:val="24"/>
          <w:szCs w:val="24"/>
        </w:rPr>
        <w:t xml:space="preserve"> stemming and lemmatization.</w:t>
      </w:r>
    </w:p>
    <w:p w14:paraId="68B4718E" w14:textId="038CFEC3" w:rsidR="00E96D11" w:rsidRDefault="00E23967" w:rsidP="00E96D11">
      <w:r>
        <w:t xml:space="preserve">Both methods generate the root word from the inflected words. </w:t>
      </w:r>
    </w:p>
    <w:tbl>
      <w:tblPr>
        <w:tblW w:w="8900" w:type="dxa"/>
        <w:tblLook w:val="04A0" w:firstRow="1" w:lastRow="0" w:firstColumn="1" w:lastColumn="0" w:noHBand="0" w:noVBand="1"/>
      </w:tblPr>
      <w:tblGrid>
        <w:gridCol w:w="4660"/>
        <w:gridCol w:w="4240"/>
      </w:tblGrid>
      <w:tr w:rsidR="003E7F8E" w:rsidRPr="003E7F8E" w14:paraId="164925F8" w14:textId="77777777" w:rsidTr="003E7F8E">
        <w:trPr>
          <w:trHeight w:val="288"/>
        </w:trPr>
        <w:tc>
          <w:tcPr>
            <w:tcW w:w="466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D23193F" w14:textId="77777777" w:rsidR="003E7F8E" w:rsidRPr="003E7F8E" w:rsidRDefault="003E7F8E" w:rsidP="003E7F8E">
            <w:pPr>
              <w:spacing w:before="0" w:after="0" w:line="240" w:lineRule="auto"/>
              <w:rPr>
                <w:rFonts w:ascii="Calibri" w:eastAsia="Times New Roman" w:hAnsi="Calibri" w:cs="Calibri"/>
                <w:b/>
                <w:bCs/>
                <w:color w:val="000000"/>
                <w:lang w:val="en-IN" w:eastAsia="en-IN"/>
              </w:rPr>
            </w:pPr>
            <w:r w:rsidRPr="003E7F8E">
              <w:rPr>
                <w:rFonts w:ascii="Calibri" w:eastAsia="Times New Roman" w:hAnsi="Calibri" w:cs="Calibri"/>
                <w:b/>
                <w:bCs/>
                <w:color w:val="000000"/>
                <w:lang w:val="en-IN" w:eastAsia="en-IN"/>
              </w:rPr>
              <w:t>Stemming</w:t>
            </w:r>
          </w:p>
        </w:tc>
        <w:tc>
          <w:tcPr>
            <w:tcW w:w="4240" w:type="dxa"/>
            <w:tcBorders>
              <w:top w:val="single" w:sz="4" w:space="0" w:color="auto"/>
              <w:left w:val="nil"/>
              <w:bottom w:val="single" w:sz="4" w:space="0" w:color="auto"/>
              <w:right w:val="single" w:sz="4" w:space="0" w:color="auto"/>
            </w:tcBorders>
            <w:shd w:val="clear" w:color="000000" w:fill="8DB4E2"/>
            <w:noWrap/>
            <w:vAlign w:val="bottom"/>
            <w:hideMark/>
          </w:tcPr>
          <w:p w14:paraId="468C7AA0" w14:textId="77777777" w:rsidR="003E7F8E" w:rsidRPr="003E7F8E" w:rsidRDefault="003E7F8E" w:rsidP="003E7F8E">
            <w:pPr>
              <w:spacing w:before="0" w:after="0" w:line="240" w:lineRule="auto"/>
              <w:rPr>
                <w:rFonts w:ascii="Calibri" w:eastAsia="Times New Roman" w:hAnsi="Calibri" w:cs="Calibri"/>
                <w:b/>
                <w:bCs/>
                <w:color w:val="000000"/>
                <w:lang w:val="en-IN" w:eastAsia="en-IN"/>
              </w:rPr>
            </w:pPr>
            <w:r w:rsidRPr="003E7F8E">
              <w:rPr>
                <w:rFonts w:ascii="Calibri" w:eastAsia="Times New Roman" w:hAnsi="Calibri" w:cs="Calibri"/>
                <w:b/>
                <w:bCs/>
                <w:color w:val="000000"/>
                <w:lang w:val="en-IN" w:eastAsia="en-IN"/>
              </w:rPr>
              <w:t>lemmatization</w:t>
            </w:r>
          </w:p>
        </w:tc>
      </w:tr>
      <w:tr w:rsidR="003E7F8E" w:rsidRPr="003E7F8E" w14:paraId="49D8F16D" w14:textId="77777777" w:rsidTr="003E7F8E">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0F424668" w14:textId="77777777" w:rsidR="003E7F8E" w:rsidRPr="003E7F8E" w:rsidRDefault="003E7F8E" w:rsidP="003E7F8E">
            <w:pPr>
              <w:spacing w:before="0" w:after="0" w:line="240" w:lineRule="auto"/>
              <w:rPr>
                <w:rFonts w:ascii="Calibri" w:eastAsia="Times New Roman" w:hAnsi="Calibri" w:cs="Calibri"/>
                <w:color w:val="000000"/>
                <w:lang w:val="en-IN" w:eastAsia="en-IN"/>
              </w:rPr>
            </w:pPr>
            <w:r w:rsidRPr="003E7F8E">
              <w:rPr>
                <w:rFonts w:ascii="Calibri" w:eastAsia="Times New Roman" w:hAnsi="Calibri" w:cs="Calibri"/>
                <w:color w:val="000000"/>
                <w:lang w:val="en-IN" w:eastAsia="en-IN"/>
              </w:rPr>
              <w:t>Stemming is faster</w:t>
            </w:r>
          </w:p>
        </w:tc>
        <w:tc>
          <w:tcPr>
            <w:tcW w:w="4240" w:type="dxa"/>
            <w:tcBorders>
              <w:top w:val="nil"/>
              <w:left w:val="nil"/>
              <w:bottom w:val="single" w:sz="4" w:space="0" w:color="auto"/>
              <w:right w:val="single" w:sz="4" w:space="0" w:color="auto"/>
            </w:tcBorders>
            <w:shd w:val="clear" w:color="auto" w:fill="auto"/>
            <w:noWrap/>
            <w:vAlign w:val="bottom"/>
            <w:hideMark/>
          </w:tcPr>
          <w:p w14:paraId="7C93B6CE" w14:textId="77777777" w:rsidR="003E7F8E" w:rsidRPr="003E7F8E" w:rsidRDefault="003E7F8E" w:rsidP="003E7F8E">
            <w:pPr>
              <w:spacing w:before="0" w:after="0" w:line="240" w:lineRule="auto"/>
              <w:rPr>
                <w:rFonts w:ascii="Calibri" w:eastAsia="Times New Roman" w:hAnsi="Calibri" w:cs="Calibri"/>
                <w:color w:val="000000"/>
                <w:lang w:val="en-IN" w:eastAsia="en-IN"/>
              </w:rPr>
            </w:pPr>
            <w:r w:rsidRPr="003E7F8E">
              <w:rPr>
                <w:rFonts w:ascii="Calibri" w:eastAsia="Times New Roman" w:hAnsi="Calibri" w:cs="Calibri"/>
                <w:color w:val="000000"/>
                <w:lang w:val="en-IN" w:eastAsia="en-IN"/>
              </w:rPr>
              <w:t>Slower</w:t>
            </w:r>
          </w:p>
        </w:tc>
      </w:tr>
      <w:tr w:rsidR="003E7F8E" w:rsidRPr="003E7F8E" w14:paraId="55236D5E" w14:textId="77777777" w:rsidTr="003E7F8E">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22B2AE5A" w14:textId="77777777" w:rsidR="003E7F8E" w:rsidRPr="003E7F8E" w:rsidRDefault="003E7F8E" w:rsidP="003E7F8E">
            <w:pPr>
              <w:spacing w:before="0" w:after="0" w:line="240" w:lineRule="auto"/>
              <w:rPr>
                <w:rFonts w:ascii="Calibri" w:eastAsia="Times New Roman" w:hAnsi="Calibri" w:cs="Calibri"/>
                <w:color w:val="000000"/>
                <w:lang w:val="en-IN" w:eastAsia="en-IN"/>
              </w:rPr>
            </w:pPr>
            <w:r w:rsidRPr="003E7F8E">
              <w:rPr>
                <w:rFonts w:ascii="Calibri" w:eastAsia="Times New Roman" w:hAnsi="Calibri" w:cs="Calibri"/>
                <w:color w:val="000000"/>
                <w:lang w:val="en-IN" w:eastAsia="en-IN"/>
              </w:rPr>
              <w:t>Rule Based</w:t>
            </w:r>
          </w:p>
        </w:tc>
        <w:tc>
          <w:tcPr>
            <w:tcW w:w="4240" w:type="dxa"/>
            <w:tcBorders>
              <w:top w:val="nil"/>
              <w:left w:val="nil"/>
              <w:bottom w:val="single" w:sz="4" w:space="0" w:color="auto"/>
              <w:right w:val="single" w:sz="4" w:space="0" w:color="auto"/>
            </w:tcBorders>
            <w:shd w:val="clear" w:color="auto" w:fill="auto"/>
            <w:noWrap/>
            <w:vAlign w:val="bottom"/>
            <w:hideMark/>
          </w:tcPr>
          <w:p w14:paraId="3BD77EAC" w14:textId="77777777" w:rsidR="003E7F8E" w:rsidRPr="003E7F8E" w:rsidRDefault="003E7F8E" w:rsidP="003E7F8E">
            <w:pPr>
              <w:spacing w:before="0" w:after="0" w:line="240" w:lineRule="auto"/>
              <w:rPr>
                <w:rFonts w:ascii="Calibri" w:eastAsia="Times New Roman" w:hAnsi="Calibri" w:cs="Calibri"/>
                <w:color w:val="000000"/>
                <w:lang w:val="en-IN" w:eastAsia="en-IN"/>
              </w:rPr>
            </w:pPr>
            <w:r w:rsidRPr="003E7F8E">
              <w:rPr>
                <w:rFonts w:ascii="Calibri" w:eastAsia="Times New Roman" w:hAnsi="Calibri" w:cs="Calibri"/>
                <w:color w:val="000000"/>
                <w:lang w:val="en-IN" w:eastAsia="en-IN"/>
              </w:rPr>
              <w:t>Dictionary Based</w:t>
            </w:r>
          </w:p>
        </w:tc>
      </w:tr>
      <w:tr w:rsidR="003E7F8E" w:rsidRPr="003E7F8E" w14:paraId="183D8649" w14:textId="77777777" w:rsidTr="003E7F8E">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4B2783AB" w14:textId="60DBC017" w:rsidR="003E7F8E" w:rsidRPr="003E7F8E" w:rsidRDefault="003E7F8E" w:rsidP="003E7F8E">
            <w:pPr>
              <w:spacing w:before="0" w:after="0" w:line="240" w:lineRule="auto"/>
              <w:rPr>
                <w:rFonts w:ascii="Calibri" w:eastAsia="Times New Roman" w:hAnsi="Calibri" w:cs="Calibri"/>
                <w:color w:val="000000"/>
                <w:lang w:val="en-IN" w:eastAsia="en-IN"/>
              </w:rPr>
            </w:pPr>
            <w:r w:rsidRPr="003E7F8E">
              <w:rPr>
                <w:rFonts w:ascii="Calibri" w:eastAsia="Times New Roman" w:hAnsi="Calibri" w:cs="Calibri"/>
                <w:color w:val="000000"/>
                <w:lang w:val="en-IN" w:eastAsia="en-IN"/>
              </w:rPr>
              <w:t xml:space="preserve">It </w:t>
            </w:r>
            <w:proofErr w:type="gramStart"/>
            <w:r w:rsidRPr="003E7F8E">
              <w:rPr>
                <w:rFonts w:ascii="Calibri" w:eastAsia="Times New Roman" w:hAnsi="Calibri" w:cs="Calibri"/>
                <w:color w:val="000000"/>
                <w:lang w:val="en-IN" w:eastAsia="en-IN"/>
              </w:rPr>
              <w:t>produce</w:t>
            </w:r>
            <w:proofErr w:type="gramEnd"/>
            <w:r w:rsidRPr="003E7F8E">
              <w:rPr>
                <w:rFonts w:ascii="Calibri" w:eastAsia="Times New Roman" w:hAnsi="Calibri" w:cs="Calibri"/>
                <w:color w:val="000000"/>
                <w:lang w:val="en-IN" w:eastAsia="en-IN"/>
              </w:rPr>
              <w:t xml:space="preserve"> the Non </w:t>
            </w:r>
            <w:r w:rsidR="00F8525C" w:rsidRPr="003E7F8E">
              <w:rPr>
                <w:rFonts w:ascii="Calibri" w:eastAsia="Times New Roman" w:hAnsi="Calibri" w:cs="Calibri"/>
                <w:color w:val="000000"/>
                <w:lang w:val="en-IN" w:eastAsia="en-IN"/>
              </w:rPr>
              <w:t>Existence</w:t>
            </w:r>
            <w:r w:rsidRPr="003E7F8E">
              <w:rPr>
                <w:rFonts w:ascii="Calibri" w:eastAsia="Times New Roman" w:hAnsi="Calibri" w:cs="Calibri"/>
                <w:color w:val="000000"/>
                <w:lang w:val="en-IN" w:eastAsia="en-IN"/>
              </w:rPr>
              <w:t xml:space="preserve"> of word</w:t>
            </w:r>
          </w:p>
        </w:tc>
        <w:tc>
          <w:tcPr>
            <w:tcW w:w="4240" w:type="dxa"/>
            <w:tcBorders>
              <w:top w:val="nil"/>
              <w:left w:val="nil"/>
              <w:bottom w:val="single" w:sz="4" w:space="0" w:color="auto"/>
              <w:right w:val="single" w:sz="4" w:space="0" w:color="auto"/>
            </w:tcBorders>
            <w:shd w:val="clear" w:color="auto" w:fill="auto"/>
            <w:noWrap/>
            <w:vAlign w:val="bottom"/>
            <w:hideMark/>
          </w:tcPr>
          <w:p w14:paraId="45F30CC4" w14:textId="77777777" w:rsidR="003E7F8E" w:rsidRPr="003E7F8E" w:rsidRDefault="003E7F8E" w:rsidP="003E7F8E">
            <w:pPr>
              <w:spacing w:before="0" w:after="0" w:line="240" w:lineRule="auto"/>
              <w:rPr>
                <w:rFonts w:ascii="Calibri" w:eastAsia="Times New Roman" w:hAnsi="Calibri" w:cs="Calibri"/>
                <w:color w:val="000000"/>
                <w:lang w:val="en-IN" w:eastAsia="en-IN"/>
              </w:rPr>
            </w:pPr>
            <w:r w:rsidRPr="003E7F8E">
              <w:rPr>
                <w:rFonts w:ascii="Calibri" w:eastAsia="Times New Roman" w:hAnsi="Calibri" w:cs="Calibri"/>
                <w:color w:val="000000"/>
                <w:lang w:val="en-IN" w:eastAsia="en-IN"/>
              </w:rPr>
              <w:t>Produce meaning full word</w:t>
            </w:r>
          </w:p>
        </w:tc>
      </w:tr>
      <w:tr w:rsidR="003E7F8E" w:rsidRPr="003E7F8E" w14:paraId="3E2904DF" w14:textId="77777777" w:rsidTr="003E7F8E">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0B555226" w14:textId="77777777" w:rsidR="003E7F8E" w:rsidRPr="003E7F8E" w:rsidRDefault="003E7F8E" w:rsidP="003E7F8E">
            <w:pPr>
              <w:spacing w:before="0" w:after="0" w:line="240" w:lineRule="auto"/>
              <w:rPr>
                <w:rFonts w:ascii="Calibri" w:eastAsia="Times New Roman" w:hAnsi="Calibri" w:cs="Calibri"/>
                <w:color w:val="000000"/>
                <w:lang w:val="en-IN" w:eastAsia="en-IN"/>
              </w:rPr>
            </w:pPr>
            <w:r w:rsidRPr="003E7F8E">
              <w:rPr>
                <w:rFonts w:ascii="Calibri" w:eastAsia="Times New Roman" w:hAnsi="Calibri" w:cs="Calibri"/>
                <w:color w:val="000000"/>
                <w:lang w:val="en-IN" w:eastAsia="en-IN"/>
              </w:rPr>
              <w:t>Prefer to use when word meaning is not important.</w:t>
            </w:r>
          </w:p>
        </w:tc>
        <w:tc>
          <w:tcPr>
            <w:tcW w:w="4240" w:type="dxa"/>
            <w:tcBorders>
              <w:top w:val="nil"/>
              <w:left w:val="nil"/>
              <w:bottom w:val="single" w:sz="4" w:space="0" w:color="auto"/>
              <w:right w:val="single" w:sz="4" w:space="0" w:color="auto"/>
            </w:tcBorders>
            <w:shd w:val="clear" w:color="auto" w:fill="auto"/>
            <w:noWrap/>
            <w:vAlign w:val="bottom"/>
            <w:hideMark/>
          </w:tcPr>
          <w:p w14:paraId="633D350C" w14:textId="77777777" w:rsidR="003E7F8E" w:rsidRPr="003E7F8E" w:rsidRDefault="003E7F8E" w:rsidP="003E7F8E">
            <w:pPr>
              <w:spacing w:before="0" w:after="0" w:line="240" w:lineRule="auto"/>
              <w:rPr>
                <w:rFonts w:ascii="Calibri" w:eastAsia="Times New Roman" w:hAnsi="Calibri" w:cs="Calibri"/>
                <w:color w:val="000000"/>
                <w:lang w:val="en-IN" w:eastAsia="en-IN"/>
              </w:rPr>
            </w:pPr>
            <w:r w:rsidRPr="003E7F8E">
              <w:rPr>
                <w:rFonts w:ascii="Calibri" w:eastAsia="Times New Roman" w:hAnsi="Calibri" w:cs="Calibri"/>
                <w:color w:val="000000"/>
                <w:lang w:val="en-IN" w:eastAsia="en-IN"/>
              </w:rPr>
              <w:t>Prefer to use when word meaning is important</w:t>
            </w:r>
          </w:p>
        </w:tc>
      </w:tr>
      <w:tr w:rsidR="003E7F8E" w:rsidRPr="003E7F8E" w14:paraId="0EAEA7E5" w14:textId="77777777" w:rsidTr="003E7F8E">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46ACADFC" w14:textId="77777777" w:rsidR="003E7F8E" w:rsidRPr="003E7F8E" w:rsidRDefault="003E7F8E" w:rsidP="003E7F8E">
            <w:pPr>
              <w:spacing w:before="0" w:after="0" w:line="240" w:lineRule="auto"/>
              <w:rPr>
                <w:rFonts w:ascii="Calibri" w:eastAsia="Times New Roman" w:hAnsi="Calibri" w:cs="Calibri"/>
                <w:color w:val="000000"/>
                <w:lang w:val="en-IN" w:eastAsia="en-IN"/>
              </w:rPr>
            </w:pPr>
            <w:proofErr w:type="spellStart"/>
            <w:r w:rsidRPr="003E7F8E">
              <w:rPr>
                <w:rFonts w:ascii="Calibri" w:eastAsia="Times New Roman" w:hAnsi="Calibri" w:cs="Calibri"/>
                <w:color w:val="000000"/>
                <w:lang w:val="en-IN" w:eastAsia="en-IN"/>
              </w:rPr>
              <w:t>Exm</w:t>
            </w:r>
            <w:proofErr w:type="spellEnd"/>
            <w:r w:rsidRPr="003E7F8E">
              <w:rPr>
                <w:rFonts w:ascii="Calibri" w:eastAsia="Times New Roman" w:hAnsi="Calibri" w:cs="Calibri"/>
                <w:color w:val="000000"/>
                <w:lang w:val="en-IN" w:eastAsia="en-IN"/>
              </w:rPr>
              <w:t xml:space="preserve"> - Studies - </w:t>
            </w:r>
            <w:proofErr w:type="spellStart"/>
            <w:r w:rsidRPr="003E7F8E">
              <w:rPr>
                <w:rFonts w:ascii="Calibri" w:eastAsia="Times New Roman" w:hAnsi="Calibri" w:cs="Calibri"/>
                <w:color w:val="000000"/>
                <w:lang w:val="en-IN" w:eastAsia="en-IN"/>
              </w:rPr>
              <w:t>Studi</w:t>
            </w:r>
            <w:proofErr w:type="spellEnd"/>
          </w:p>
        </w:tc>
        <w:tc>
          <w:tcPr>
            <w:tcW w:w="4240" w:type="dxa"/>
            <w:tcBorders>
              <w:top w:val="nil"/>
              <w:left w:val="nil"/>
              <w:bottom w:val="single" w:sz="4" w:space="0" w:color="auto"/>
              <w:right w:val="single" w:sz="4" w:space="0" w:color="auto"/>
            </w:tcBorders>
            <w:shd w:val="clear" w:color="auto" w:fill="auto"/>
            <w:noWrap/>
            <w:vAlign w:val="bottom"/>
            <w:hideMark/>
          </w:tcPr>
          <w:p w14:paraId="699B879E" w14:textId="77777777" w:rsidR="003E7F8E" w:rsidRPr="003E7F8E" w:rsidRDefault="003E7F8E" w:rsidP="003E7F8E">
            <w:pPr>
              <w:spacing w:before="0" w:after="0" w:line="240" w:lineRule="auto"/>
              <w:rPr>
                <w:rFonts w:ascii="Calibri" w:eastAsia="Times New Roman" w:hAnsi="Calibri" w:cs="Calibri"/>
                <w:color w:val="000000"/>
                <w:lang w:val="en-IN" w:eastAsia="en-IN"/>
              </w:rPr>
            </w:pPr>
            <w:proofErr w:type="spellStart"/>
            <w:r w:rsidRPr="003E7F8E">
              <w:rPr>
                <w:rFonts w:ascii="Calibri" w:eastAsia="Times New Roman" w:hAnsi="Calibri" w:cs="Calibri"/>
                <w:color w:val="000000"/>
                <w:lang w:val="en-IN" w:eastAsia="en-IN"/>
              </w:rPr>
              <w:t>Exm</w:t>
            </w:r>
            <w:proofErr w:type="spellEnd"/>
            <w:r w:rsidRPr="003E7F8E">
              <w:rPr>
                <w:rFonts w:ascii="Calibri" w:eastAsia="Times New Roman" w:hAnsi="Calibri" w:cs="Calibri"/>
                <w:color w:val="000000"/>
                <w:lang w:val="en-IN" w:eastAsia="en-IN"/>
              </w:rPr>
              <w:t xml:space="preserve"> - Studies - Study</w:t>
            </w:r>
          </w:p>
        </w:tc>
      </w:tr>
    </w:tbl>
    <w:p w14:paraId="531624FA" w14:textId="6C9F2C37" w:rsidR="003E7F8E" w:rsidRDefault="003E7F8E" w:rsidP="00E96D11"/>
    <w:p w14:paraId="3724C977" w14:textId="55500115" w:rsidR="00814BC4" w:rsidRDefault="00814BC4" w:rsidP="00814BC4">
      <w:pPr>
        <w:ind w:firstLine="720"/>
        <w:rPr>
          <w:b/>
          <w:bCs/>
          <w:color w:val="00A0B8" w:themeColor="accent1"/>
          <w:sz w:val="24"/>
          <w:szCs w:val="24"/>
        </w:rPr>
      </w:pPr>
      <w:r w:rsidRPr="00F43472">
        <w:rPr>
          <w:b/>
          <w:bCs/>
          <w:color w:val="00A0B8" w:themeColor="accent1"/>
          <w:sz w:val="24"/>
          <w:szCs w:val="24"/>
        </w:rPr>
        <w:t>Q</w:t>
      </w:r>
      <w:r w:rsidR="00A54034">
        <w:rPr>
          <w:b/>
          <w:bCs/>
          <w:color w:val="00A0B8" w:themeColor="accent1"/>
          <w:sz w:val="24"/>
          <w:szCs w:val="24"/>
        </w:rPr>
        <w:t>9</w:t>
      </w:r>
      <w:r w:rsidRPr="00F43472">
        <w:rPr>
          <w:b/>
          <w:bCs/>
          <w:color w:val="00A0B8" w:themeColor="accent1"/>
          <w:sz w:val="24"/>
          <w:szCs w:val="24"/>
        </w:rPr>
        <w:t xml:space="preserve">. </w:t>
      </w:r>
      <w:r>
        <w:rPr>
          <w:b/>
          <w:bCs/>
          <w:color w:val="00A0B8" w:themeColor="accent1"/>
          <w:sz w:val="24"/>
          <w:szCs w:val="24"/>
        </w:rPr>
        <w:t xml:space="preserve">What is </w:t>
      </w:r>
      <w:r w:rsidR="00A32C70" w:rsidRPr="00A32C70">
        <w:rPr>
          <w:b/>
          <w:bCs/>
          <w:color w:val="00A0B8" w:themeColor="accent1"/>
          <w:sz w:val="24"/>
          <w:szCs w:val="24"/>
        </w:rPr>
        <w:t>Multinomial Naïve Bayes</w:t>
      </w:r>
      <w:r w:rsidR="00B45DC1">
        <w:rPr>
          <w:b/>
          <w:bCs/>
          <w:color w:val="00A0B8" w:themeColor="accent1"/>
          <w:sz w:val="24"/>
          <w:szCs w:val="24"/>
        </w:rPr>
        <w:t xml:space="preserve"> and why to use in NLP,</w:t>
      </w:r>
      <w:r w:rsidR="00A32C70">
        <w:rPr>
          <w:b/>
          <w:bCs/>
          <w:color w:val="00A0B8" w:themeColor="accent1"/>
          <w:sz w:val="24"/>
          <w:szCs w:val="24"/>
        </w:rPr>
        <w:t xml:space="preserve"> </w:t>
      </w:r>
      <w:proofErr w:type="gramStart"/>
      <w:r w:rsidR="00A32C70">
        <w:rPr>
          <w:b/>
          <w:bCs/>
          <w:color w:val="00A0B8" w:themeColor="accent1"/>
          <w:sz w:val="24"/>
          <w:szCs w:val="24"/>
        </w:rPr>
        <w:t>Please</w:t>
      </w:r>
      <w:proofErr w:type="gramEnd"/>
      <w:r w:rsidR="00A32C70">
        <w:rPr>
          <w:b/>
          <w:bCs/>
          <w:color w:val="00A0B8" w:themeColor="accent1"/>
          <w:sz w:val="24"/>
          <w:szCs w:val="24"/>
        </w:rPr>
        <w:t xml:space="preserve"> explain</w:t>
      </w:r>
      <w:r>
        <w:rPr>
          <w:b/>
          <w:bCs/>
          <w:color w:val="00A0B8" w:themeColor="accent1"/>
          <w:sz w:val="24"/>
          <w:szCs w:val="24"/>
        </w:rPr>
        <w:t>.</w:t>
      </w:r>
    </w:p>
    <w:p w14:paraId="76A5E92E" w14:textId="25161DF8" w:rsidR="00040977" w:rsidRPr="00040977" w:rsidRDefault="00040977" w:rsidP="00814BC4">
      <w:pPr>
        <w:ind w:firstLine="720"/>
      </w:pPr>
      <w:r w:rsidRPr="00040977">
        <w:t>Multi</w:t>
      </w:r>
      <w:r w:rsidR="00B45DC1">
        <w:t>nomial naïve bayes uses term frequency, the number of times a given term appears in a document. This classifier is suitable for classification with discreate features (</w:t>
      </w:r>
      <w:proofErr w:type="gramStart"/>
      <w:r w:rsidR="00B45DC1">
        <w:t>e.g.</w:t>
      </w:r>
      <w:proofErr w:type="gramEnd"/>
      <w:r w:rsidR="00B45DC1">
        <w:t xml:space="preserve"> word counts for text classification)</w:t>
      </w:r>
      <w:r w:rsidR="00994D75">
        <w:t xml:space="preserve">. Naïve bayes give better performance on text data. </w:t>
      </w:r>
    </w:p>
    <w:p w14:paraId="24C275D7" w14:textId="6D3C9FE6" w:rsidR="007A07BF" w:rsidRDefault="007A07BF" w:rsidP="007A07BF">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10</w:t>
      </w:r>
      <w:r w:rsidRPr="00F43472">
        <w:rPr>
          <w:b/>
          <w:bCs/>
          <w:color w:val="00A0B8" w:themeColor="accent1"/>
          <w:sz w:val="24"/>
          <w:szCs w:val="24"/>
        </w:rPr>
        <w:t xml:space="preserve">. </w:t>
      </w:r>
      <w:r>
        <w:rPr>
          <w:b/>
          <w:bCs/>
          <w:color w:val="00A0B8" w:themeColor="accent1"/>
          <w:sz w:val="24"/>
          <w:szCs w:val="24"/>
        </w:rPr>
        <w:t xml:space="preserve">What is </w:t>
      </w:r>
      <w:r>
        <w:rPr>
          <w:b/>
          <w:bCs/>
          <w:color w:val="00A0B8" w:themeColor="accent1"/>
          <w:sz w:val="24"/>
          <w:szCs w:val="24"/>
        </w:rPr>
        <w:t xml:space="preserve">the difference between Bernoulli, Multinomial and Gaussian </w:t>
      </w:r>
      <w:r w:rsidRPr="00A32C70">
        <w:rPr>
          <w:b/>
          <w:bCs/>
          <w:color w:val="00A0B8" w:themeColor="accent1"/>
          <w:sz w:val="24"/>
          <w:szCs w:val="24"/>
        </w:rPr>
        <w:t>Naïve Bayes</w:t>
      </w:r>
      <w:r>
        <w:rPr>
          <w:b/>
          <w:bCs/>
          <w:color w:val="00A0B8" w:themeColor="accent1"/>
          <w:sz w:val="24"/>
          <w:szCs w:val="24"/>
        </w:rPr>
        <w:t>?</w:t>
      </w:r>
    </w:p>
    <w:p w14:paraId="49CF2A33" w14:textId="1568A631" w:rsidR="007A07BF" w:rsidRPr="00417FD0" w:rsidRDefault="00417FD0" w:rsidP="007A07BF">
      <w:pPr>
        <w:ind w:firstLine="720"/>
      </w:pPr>
      <w:r w:rsidRPr="00417FD0">
        <w:rPr>
          <w:b/>
          <w:bCs/>
          <w:color w:val="00A0B8" w:themeColor="accent1"/>
        </w:rPr>
        <w:t xml:space="preserve">Bernoulli Naïve </w:t>
      </w:r>
      <w:proofErr w:type="gramStart"/>
      <w:r w:rsidRPr="00417FD0">
        <w:rPr>
          <w:b/>
          <w:bCs/>
          <w:color w:val="00A0B8" w:themeColor="accent1"/>
        </w:rPr>
        <w:t>Bayes</w:t>
      </w:r>
      <w:r>
        <w:rPr>
          <w:b/>
          <w:bCs/>
          <w:color w:val="00A0B8" w:themeColor="accent1"/>
        </w:rPr>
        <w:t xml:space="preserve"> :</w:t>
      </w:r>
      <w:proofErr w:type="gramEnd"/>
      <w:r>
        <w:rPr>
          <w:b/>
          <w:bCs/>
          <w:color w:val="00A0B8" w:themeColor="accent1"/>
        </w:rPr>
        <w:t xml:space="preserve"> - </w:t>
      </w:r>
      <w:r w:rsidRPr="00417FD0">
        <w:t xml:space="preserve">When all the features are binary, such that they take only two values 0 or 1. Exp. 0 can represent “ word does not occur in the document” and 1 represent the occurrence. </w:t>
      </w:r>
    </w:p>
    <w:p w14:paraId="31702AC0" w14:textId="649AF894" w:rsidR="00814BC4" w:rsidRDefault="00417FD0" w:rsidP="000B478D">
      <w:pPr>
        <w:ind w:firstLine="720"/>
      </w:pPr>
      <w:r>
        <w:rPr>
          <w:b/>
          <w:bCs/>
          <w:color w:val="00A0B8" w:themeColor="accent1"/>
        </w:rPr>
        <w:t>Multinomial</w:t>
      </w:r>
      <w:r w:rsidRPr="00417FD0">
        <w:rPr>
          <w:b/>
          <w:bCs/>
          <w:color w:val="00A0B8" w:themeColor="accent1"/>
        </w:rPr>
        <w:t xml:space="preserve"> </w:t>
      </w:r>
      <w:r w:rsidR="00B41C52">
        <w:rPr>
          <w:b/>
          <w:bCs/>
          <w:color w:val="00A0B8" w:themeColor="accent1"/>
        </w:rPr>
        <w:t xml:space="preserve">Naïve </w:t>
      </w:r>
      <w:proofErr w:type="gramStart"/>
      <w:r w:rsidRPr="00417FD0">
        <w:rPr>
          <w:b/>
          <w:bCs/>
          <w:color w:val="00A0B8" w:themeColor="accent1"/>
        </w:rPr>
        <w:t>Bayes</w:t>
      </w:r>
      <w:r>
        <w:rPr>
          <w:b/>
          <w:bCs/>
          <w:color w:val="00A0B8" w:themeColor="accent1"/>
        </w:rPr>
        <w:t xml:space="preserve"> :</w:t>
      </w:r>
      <w:proofErr w:type="gramEnd"/>
      <w:r>
        <w:rPr>
          <w:b/>
          <w:bCs/>
          <w:color w:val="00A0B8" w:themeColor="accent1"/>
        </w:rPr>
        <w:t xml:space="preserve"> - </w:t>
      </w:r>
      <w:r w:rsidRPr="00417FD0">
        <w:t xml:space="preserve">When all the features </w:t>
      </w:r>
      <w:r w:rsidR="00E21AA2">
        <w:t>have discrete data</w:t>
      </w:r>
      <w:r w:rsidRPr="00417FD0">
        <w:t xml:space="preserve">, </w:t>
      </w:r>
      <w:r w:rsidR="000B478D">
        <w:t>Exp. Move ratings 1 to 5 as each raring has certain frequency. Word count in text</w:t>
      </w:r>
      <w:r w:rsidR="00B41C52">
        <w:t>.</w:t>
      </w:r>
    </w:p>
    <w:p w14:paraId="404C1916" w14:textId="466AC56D" w:rsidR="00B41C52" w:rsidRDefault="00B41C52" w:rsidP="00B41C52">
      <w:pPr>
        <w:ind w:firstLine="720"/>
      </w:pPr>
      <w:r>
        <w:rPr>
          <w:b/>
          <w:bCs/>
          <w:color w:val="00A0B8" w:themeColor="accent1"/>
        </w:rPr>
        <w:t>Gaussian</w:t>
      </w:r>
      <w:r w:rsidRPr="00417FD0">
        <w:rPr>
          <w:b/>
          <w:bCs/>
          <w:color w:val="00A0B8" w:themeColor="accent1"/>
        </w:rPr>
        <w:t xml:space="preserve"> </w:t>
      </w:r>
      <w:r>
        <w:rPr>
          <w:b/>
          <w:bCs/>
          <w:color w:val="00A0B8" w:themeColor="accent1"/>
        </w:rPr>
        <w:t xml:space="preserve">Naïve </w:t>
      </w:r>
      <w:proofErr w:type="gramStart"/>
      <w:r w:rsidRPr="00417FD0">
        <w:rPr>
          <w:b/>
          <w:bCs/>
          <w:color w:val="00A0B8" w:themeColor="accent1"/>
        </w:rPr>
        <w:t>Bayes</w:t>
      </w:r>
      <w:r>
        <w:rPr>
          <w:b/>
          <w:bCs/>
          <w:color w:val="00A0B8" w:themeColor="accent1"/>
        </w:rPr>
        <w:t xml:space="preserve"> :</w:t>
      </w:r>
      <w:proofErr w:type="gramEnd"/>
      <w:r>
        <w:rPr>
          <w:b/>
          <w:bCs/>
          <w:color w:val="00A0B8" w:themeColor="accent1"/>
        </w:rPr>
        <w:t xml:space="preserve"> - </w:t>
      </w:r>
      <w:r w:rsidRPr="00417FD0">
        <w:t xml:space="preserve">When all the features </w:t>
      </w:r>
      <w:r>
        <w:t xml:space="preserve">have </w:t>
      </w:r>
      <w:r w:rsidR="005C16BD">
        <w:t>continuous</w:t>
      </w:r>
      <w:r>
        <w:t xml:space="preserve"> data</w:t>
      </w:r>
      <w:r w:rsidRPr="00417FD0">
        <w:t xml:space="preserve">, </w:t>
      </w:r>
      <w:r>
        <w:t xml:space="preserve">Exp. </w:t>
      </w:r>
      <w:r w:rsidR="007D3A9D">
        <w:t>Iris dataset</w:t>
      </w:r>
      <w:r>
        <w:t xml:space="preserve"> </w:t>
      </w:r>
      <w:r w:rsidR="007D3A9D">
        <w:t>features are sepal width, sepal length, petal width, petal length</w:t>
      </w:r>
      <w:r>
        <w:t>.</w:t>
      </w:r>
      <w:r w:rsidR="007F43C5">
        <w:t xml:space="preserve"> We can’t represent features in terms of their occurrences.</w:t>
      </w:r>
      <w:r w:rsidR="00880AD6">
        <w:t xml:space="preserve"> This means data is continuous.</w:t>
      </w:r>
    </w:p>
    <w:p w14:paraId="30224502" w14:textId="1BA05B0F" w:rsidR="00872D06" w:rsidRDefault="00872D06" w:rsidP="00872D06">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Pr>
          <w:b/>
          <w:bCs/>
          <w:color w:val="00A0B8" w:themeColor="accent1"/>
          <w:sz w:val="24"/>
          <w:szCs w:val="24"/>
        </w:rPr>
        <w:t>1</w:t>
      </w:r>
      <w:r w:rsidRPr="00F43472">
        <w:rPr>
          <w:b/>
          <w:bCs/>
          <w:color w:val="00A0B8" w:themeColor="accent1"/>
          <w:sz w:val="24"/>
          <w:szCs w:val="24"/>
        </w:rPr>
        <w:t xml:space="preserve">. </w:t>
      </w:r>
      <w:r>
        <w:rPr>
          <w:b/>
          <w:bCs/>
          <w:color w:val="00A0B8" w:themeColor="accent1"/>
          <w:sz w:val="24"/>
          <w:szCs w:val="24"/>
        </w:rPr>
        <w:t xml:space="preserve">What is the </w:t>
      </w:r>
      <w:r w:rsidR="007014FB">
        <w:rPr>
          <w:b/>
          <w:bCs/>
          <w:color w:val="00A0B8" w:themeColor="accent1"/>
          <w:sz w:val="24"/>
          <w:szCs w:val="24"/>
        </w:rPr>
        <w:t>Gradient boosting classifier</w:t>
      </w:r>
      <w:r>
        <w:rPr>
          <w:b/>
          <w:bCs/>
          <w:color w:val="00A0B8" w:themeColor="accent1"/>
          <w:sz w:val="24"/>
          <w:szCs w:val="24"/>
        </w:rPr>
        <w:t>?</w:t>
      </w:r>
    </w:p>
    <w:p w14:paraId="71D2093A" w14:textId="5A5ABE69" w:rsidR="009211BC" w:rsidRPr="00A77627" w:rsidRDefault="009211BC" w:rsidP="00872D06">
      <w:pPr>
        <w:ind w:firstLine="720"/>
      </w:pPr>
      <w:r w:rsidRPr="00A77627">
        <w:t>Bo</w:t>
      </w:r>
      <w:r w:rsidR="00A77627" w:rsidRPr="00A77627">
        <w:t>osting</w:t>
      </w:r>
      <w:r w:rsidR="00A77627">
        <w:t xml:space="preserve"> is method of converting weak learners into strong learners.</w:t>
      </w:r>
      <w:r w:rsidR="00C30216">
        <w:t xml:space="preserve"> In boosting each </w:t>
      </w:r>
      <w:r w:rsidR="005838A0">
        <w:t>new</w:t>
      </w:r>
      <w:r w:rsidR="00C30216">
        <w:t xml:space="preserve"> tree </w:t>
      </w:r>
      <w:r w:rsidR="005838A0">
        <w:t>is a fit on a modified version of the original data set.</w:t>
      </w:r>
    </w:p>
    <w:tbl>
      <w:tblPr>
        <w:tblW w:w="7620" w:type="dxa"/>
        <w:tblLook w:val="04A0" w:firstRow="1" w:lastRow="0" w:firstColumn="1" w:lastColumn="0" w:noHBand="0" w:noVBand="1"/>
      </w:tblPr>
      <w:tblGrid>
        <w:gridCol w:w="535"/>
        <w:gridCol w:w="942"/>
        <w:gridCol w:w="740"/>
        <w:gridCol w:w="2560"/>
        <w:gridCol w:w="1120"/>
        <w:gridCol w:w="1120"/>
        <w:gridCol w:w="960"/>
      </w:tblGrid>
      <w:tr w:rsidR="005838A0" w:rsidRPr="005838A0" w14:paraId="2BC6F908" w14:textId="77777777" w:rsidTr="005838A0">
        <w:trPr>
          <w:trHeight w:val="288"/>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62B63"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lastRenderedPageBreak/>
              <w:t>Exp</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82B39E7"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Degree</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1D590A98"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salary</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7BF81B1E"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y hat (</w:t>
            </w:r>
            <w:proofErr w:type="spellStart"/>
            <w:r w:rsidRPr="005838A0">
              <w:rPr>
                <w:rFonts w:ascii="Calibri" w:eastAsia="Times New Roman" w:hAnsi="Calibri" w:cs="Calibri"/>
                <w:color w:val="000000"/>
                <w:lang w:val="en-IN" w:eastAsia="en-IN"/>
              </w:rPr>
              <w:t>Avarage</w:t>
            </w:r>
            <w:proofErr w:type="spellEnd"/>
            <w:r w:rsidRPr="005838A0">
              <w:rPr>
                <w:rFonts w:ascii="Calibri" w:eastAsia="Times New Roman" w:hAnsi="Calibri" w:cs="Calibri"/>
                <w:color w:val="000000"/>
                <w:lang w:val="en-IN" w:eastAsia="en-IN"/>
              </w:rPr>
              <w:t xml:space="preserve"> of B </w:t>
            </w:r>
            <w:proofErr w:type="spellStart"/>
            <w:r w:rsidRPr="005838A0">
              <w:rPr>
                <w:rFonts w:ascii="Calibri" w:eastAsia="Times New Roman" w:hAnsi="Calibri" w:cs="Calibri"/>
                <w:color w:val="000000"/>
                <w:lang w:val="en-IN" w:eastAsia="en-IN"/>
              </w:rPr>
              <w:t>Colums</w:t>
            </w:r>
            <w:proofErr w:type="spellEnd"/>
            <w:r w:rsidRPr="005838A0">
              <w:rPr>
                <w:rFonts w:ascii="Calibri" w:eastAsia="Times New Roman" w:hAnsi="Calibri" w:cs="Calibri"/>
                <w:color w:val="000000"/>
                <w:lang w:val="en-IN" w:eastAsia="en-IN"/>
              </w:rPr>
              <w:t>)</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8354D0C"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Residual R1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FD9CF01"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Residual R2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E726C3"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R3</w:t>
            </w:r>
          </w:p>
        </w:tc>
      </w:tr>
      <w:tr w:rsidR="005838A0" w:rsidRPr="005838A0" w14:paraId="601E9E26" w14:textId="77777777" w:rsidTr="005838A0">
        <w:trPr>
          <w:trHeight w:val="288"/>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B4C7ADB"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2</w:t>
            </w:r>
          </w:p>
        </w:tc>
        <w:tc>
          <w:tcPr>
            <w:tcW w:w="820" w:type="dxa"/>
            <w:tcBorders>
              <w:top w:val="nil"/>
              <w:left w:val="nil"/>
              <w:bottom w:val="single" w:sz="4" w:space="0" w:color="auto"/>
              <w:right w:val="single" w:sz="4" w:space="0" w:color="auto"/>
            </w:tcBorders>
            <w:shd w:val="clear" w:color="auto" w:fill="auto"/>
            <w:noWrap/>
            <w:vAlign w:val="bottom"/>
            <w:hideMark/>
          </w:tcPr>
          <w:p w14:paraId="1011D9F6"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BE</w:t>
            </w:r>
          </w:p>
        </w:tc>
        <w:tc>
          <w:tcPr>
            <w:tcW w:w="620" w:type="dxa"/>
            <w:tcBorders>
              <w:top w:val="nil"/>
              <w:left w:val="nil"/>
              <w:bottom w:val="single" w:sz="4" w:space="0" w:color="auto"/>
              <w:right w:val="single" w:sz="4" w:space="0" w:color="auto"/>
            </w:tcBorders>
            <w:shd w:val="clear" w:color="auto" w:fill="auto"/>
            <w:noWrap/>
            <w:vAlign w:val="bottom"/>
            <w:hideMark/>
          </w:tcPr>
          <w:p w14:paraId="17E360E7"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50K</w:t>
            </w:r>
          </w:p>
        </w:tc>
        <w:tc>
          <w:tcPr>
            <w:tcW w:w="2560" w:type="dxa"/>
            <w:tcBorders>
              <w:top w:val="nil"/>
              <w:left w:val="nil"/>
              <w:bottom w:val="single" w:sz="4" w:space="0" w:color="auto"/>
              <w:right w:val="single" w:sz="4" w:space="0" w:color="auto"/>
            </w:tcBorders>
            <w:shd w:val="clear" w:color="auto" w:fill="auto"/>
            <w:noWrap/>
            <w:vAlign w:val="bottom"/>
            <w:hideMark/>
          </w:tcPr>
          <w:p w14:paraId="090929AE"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75</w:t>
            </w:r>
          </w:p>
        </w:tc>
        <w:tc>
          <w:tcPr>
            <w:tcW w:w="1120" w:type="dxa"/>
            <w:tcBorders>
              <w:top w:val="nil"/>
              <w:left w:val="nil"/>
              <w:bottom w:val="single" w:sz="4" w:space="0" w:color="auto"/>
              <w:right w:val="single" w:sz="4" w:space="0" w:color="auto"/>
            </w:tcBorders>
            <w:shd w:val="clear" w:color="auto" w:fill="auto"/>
            <w:noWrap/>
            <w:vAlign w:val="bottom"/>
            <w:hideMark/>
          </w:tcPr>
          <w:p w14:paraId="3F90AEAF"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-25</w:t>
            </w:r>
          </w:p>
        </w:tc>
        <w:tc>
          <w:tcPr>
            <w:tcW w:w="1120" w:type="dxa"/>
            <w:tcBorders>
              <w:top w:val="nil"/>
              <w:left w:val="nil"/>
              <w:bottom w:val="single" w:sz="4" w:space="0" w:color="auto"/>
              <w:right w:val="single" w:sz="4" w:space="0" w:color="auto"/>
            </w:tcBorders>
            <w:shd w:val="clear" w:color="auto" w:fill="auto"/>
            <w:noWrap/>
            <w:vAlign w:val="bottom"/>
            <w:hideMark/>
          </w:tcPr>
          <w:p w14:paraId="2C8A4B70"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-23</w:t>
            </w:r>
          </w:p>
        </w:tc>
        <w:tc>
          <w:tcPr>
            <w:tcW w:w="960" w:type="dxa"/>
            <w:tcBorders>
              <w:top w:val="nil"/>
              <w:left w:val="nil"/>
              <w:bottom w:val="single" w:sz="4" w:space="0" w:color="auto"/>
              <w:right w:val="single" w:sz="4" w:space="0" w:color="auto"/>
            </w:tcBorders>
            <w:shd w:val="clear" w:color="auto" w:fill="auto"/>
            <w:noWrap/>
            <w:vAlign w:val="bottom"/>
            <w:hideMark/>
          </w:tcPr>
          <w:p w14:paraId="507CD5B0"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 </w:t>
            </w:r>
          </w:p>
        </w:tc>
      </w:tr>
      <w:tr w:rsidR="005838A0" w:rsidRPr="005838A0" w14:paraId="52ABD25E" w14:textId="77777777" w:rsidTr="005838A0">
        <w:trPr>
          <w:trHeight w:val="288"/>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1A5F026"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3</w:t>
            </w:r>
          </w:p>
        </w:tc>
        <w:tc>
          <w:tcPr>
            <w:tcW w:w="820" w:type="dxa"/>
            <w:tcBorders>
              <w:top w:val="nil"/>
              <w:left w:val="nil"/>
              <w:bottom w:val="single" w:sz="4" w:space="0" w:color="auto"/>
              <w:right w:val="single" w:sz="4" w:space="0" w:color="auto"/>
            </w:tcBorders>
            <w:shd w:val="clear" w:color="auto" w:fill="auto"/>
            <w:noWrap/>
            <w:vAlign w:val="bottom"/>
            <w:hideMark/>
          </w:tcPr>
          <w:p w14:paraId="25FA9B34"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Maths</w:t>
            </w:r>
          </w:p>
        </w:tc>
        <w:tc>
          <w:tcPr>
            <w:tcW w:w="620" w:type="dxa"/>
            <w:tcBorders>
              <w:top w:val="nil"/>
              <w:left w:val="nil"/>
              <w:bottom w:val="single" w:sz="4" w:space="0" w:color="auto"/>
              <w:right w:val="single" w:sz="4" w:space="0" w:color="auto"/>
            </w:tcBorders>
            <w:shd w:val="clear" w:color="auto" w:fill="auto"/>
            <w:noWrap/>
            <w:vAlign w:val="bottom"/>
            <w:hideMark/>
          </w:tcPr>
          <w:p w14:paraId="1A20D29D"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70K</w:t>
            </w:r>
          </w:p>
        </w:tc>
        <w:tc>
          <w:tcPr>
            <w:tcW w:w="2560" w:type="dxa"/>
            <w:tcBorders>
              <w:top w:val="nil"/>
              <w:left w:val="nil"/>
              <w:bottom w:val="single" w:sz="4" w:space="0" w:color="auto"/>
              <w:right w:val="single" w:sz="4" w:space="0" w:color="auto"/>
            </w:tcBorders>
            <w:shd w:val="clear" w:color="auto" w:fill="auto"/>
            <w:noWrap/>
            <w:vAlign w:val="bottom"/>
            <w:hideMark/>
          </w:tcPr>
          <w:p w14:paraId="783C97C4"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75</w:t>
            </w:r>
          </w:p>
        </w:tc>
        <w:tc>
          <w:tcPr>
            <w:tcW w:w="1120" w:type="dxa"/>
            <w:tcBorders>
              <w:top w:val="nil"/>
              <w:left w:val="nil"/>
              <w:bottom w:val="single" w:sz="4" w:space="0" w:color="auto"/>
              <w:right w:val="single" w:sz="4" w:space="0" w:color="auto"/>
            </w:tcBorders>
            <w:shd w:val="clear" w:color="auto" w:fill="auto"/>
            <w:noWrap/>
            <w:vAlign w:val="bottom"/>
            <w:hideMark/>
          </w:tcPr>
          <w:p w14:paraId="47972606"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-5</w:t>
            </w:r>
          </w:p>
        </w:tc>
        <w:tc>
          <w:tcPr>
            <w:tcW w:w="1120" w:type="dxa"/>
            <w:tcBorders>
              <w:top w:val="nil"/>
              <w:left w:val="nil"/>
              <w:bottom w:val="single" w:sz="4" w:space="0" w:color="auto"/>
              <w:right w:val="single" w:sz="4" w:space="0" w:color="auto"/>
            </w:tcBorders>
            <w:shd w:val="clear" w:color="auto" w:fill="auto"/>
            <w:noWrap/>
            <w:vAlign w:val="bottom"/>
            <w:hideMark/>
          </w:tcPr>
          <w:p w14:paraId="0C9A9CB5"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227A8E24"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 </w:t>
            </w:r>
          </w:p>
        </w:tc>
      </w:tr>
      <w:tr w:rsidR="005838A0" w:rsidRPr="005838A0" w14:paraId="261E6F18" w14:textId="77777777" w:rsidTr="005838A0">
        <w:trPr>
          <w:trHeight w:val="288"/>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4B25171"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5</w:t>
            </w:r>
          </w:p>
        </w:tc>
        <w:tc>
          <w:tcPr>
            <w:tcW w:w="820" w:type="dxa"/>
            <w:tcBorders>
              <w:top w:val="nil"/>
              <w:left w:val="nil"/>
              <w:bottom w:val="single" w:sz="4" w:space="0" w:color="auto"/>
              <w:right w:val="single" w:sz="4" w:space="0" w:color="auto"/>
            </w:tcBorders>
            <w:shd w:val="clear" w:color="auto" w:fill="auto"/>
            <w:noWrap/>
            <w:vAlign w:val="bottom"/>
            <w:hideMark/>
          </w:tcPr>
          <w:p w14:paraId="67EB281A"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Masters</w:t>
            </w:r>
          </w:p>
        </w:tc>
        <w:tc>
          <w:tcPr>
            <w:tcW w:w="620" w:type="dxa"/>
            <w:tcBorders>
              <w:top w:val="nil"/>
              <w:left w:val="nil"/>
              <w:bottom w:val="single" w:sz="4" w:space="0" w:color="auto"/>
              <w:right w:val="single" w:sz="4" w:space="0" w:color="auto"/>
            </w:tcBorders>
            <w:shd w:val="clear" w:color="auto" w:fill="auto"/>
            <w:noWrap/>
            <w:vAlign w:val="bottom"/>
            <w:hideMark/>
          </w:tcPr>
          <w:p w14:paraId="436E554C"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80K</w:t>
            </w:r>
          </w:p>
        </w:tc>
        <w:tc>
          <w:tcPr>
            <w:tcW w:w="2560" w:type="dxa"/>
            <w:tcBorders>
              <w:top w:val="nil"/>
              <w:left w:val="nil"/>
              <w:bottom w:val="single" w:sz="4" w:space="0" w:color="auto"/>
              <w:right w:val="single" w:sz="4" w:space="0" w:color="auto"/>
            </w:tcBorders>
            <w:shd w:val="clear" w:color="auto" w:fill="auto"/>
            <w:noWrap/>
            <w:vAlign w:val="bottom"/>
            <w:hideMark/>
          </w:tcPr>
          <w:p w14:paraId="7ACB1501"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75</w:t>
            </w:r>
          </w:p>
        </w:tc>
        <w:tc>
          <w:tcPr>
            <w:tcW w:w="1120" w:type="dxa"/>
            <w:tcBorders>
              <w:top w:val="nil"/>
              <w:left w:val="nil"/>
              <w:bottom w:val="single" w:sz="4" w:space="0" w:color="auto"/>
              <w:right w:val="single" w:sz="4" w:space="0" w:color="auto"/>
            </w:tcBorders>
            <w:shd w:val="clear" w:color="auto" w:fill="auto"/>
            <w:noWrap/>
            <w:vAlign w:val="bottom"/>
            <w:hideMark/>
          </w:tcPr>
          <w:p w14:paraId="5BF1C3BE"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5</w:t>
            </w:r>
          </w:p>
        </w:tc>
        <w:tc>
          <w:tcPr>
            <w:tcW w:w="1120" w:type="dxa"/>
            <w:tcBorders>
              <w:top w:val="nil"/>
              <w:left w:val="nil"/>
              <w:bottom w:val="single" w:sz="4" w:space="0" w:color="auto"/>
              <w:right w:val="single" w:sz="4" w:space="0" w:color="auto"/>
            </w:tcBorders>
            <w:shd w:val="clear" w:color="auto" w:fill="auto"/>
            <w:noWrap/>
            <w:vAlign w:val="bottom"/>
            <w:hideMark/>
          </w:tcPr>
          <w:p w14:paraId="64EF3DF1"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4928324C"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 </w:t>
            </w:r>
          </w:p>
        </w:tc>
      </w:tr>
      <w:tr w:rsidR="005838A0" w:rsidRPr="005838A0" w14:paraId="6FD7AE08" w14:textId="77777777" w:rsidTr="005838A0">
        <w:trPr>
          <w:trHeight w:val="288"/>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898AB41"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6</w:t>
            </w:r>
          </w:p>
        </w:tc>
        <w:tc>
          <w:tcPr>
            <w:tcW w:w="820" w:type="dxa"/>
            <w:tcBorders>
              <w:top w:val="nil"/>
              <w:left w:val="nil"/>
              <w:bottom w:val="single" w:sz="4" w:space="0" w:color="auto"/>
              <w:right w:val="single" w:sz="4" w:space="0" w:color="auto"/>
            </w:tcBorders>
            <w:shd w:val="clear" w:color="auto" w:fill="auto"/>
            <w:noWrap/>
            <w:vAlign w:val="bottom"/>
            <w:hideMark/>
          </w:tcPr>
          <w:p w14:paraId="13EEDE04" w14:textId="77777777" w:rsidR="005838A0" w:rsidRPr="005838A0" w:rsidRDefault="005838A0" w:rsidP="005838A0">
            <w:pPr>
              <w:spacing w:before="0" w:after="0" w:line="240" w:lineRule="auto"/>
              <w:rPr>
                <w:rFonts w:ascii="Calibri" w:eastAsia="Times New Roman" w:hAnsi="Calibri" w:cs="Calibri"/>
                <w:color w:val="000000"/>
                <w:lang w:val="en-IN" w:eastAsia="en-IN"/>
              </w:rPr>
            </w:pPr>
            <w:proofErr w:type="spellStart"/>
            <w:r w:rsidRPr="005838A0">
              <w:rPr>
                <w:rFonts w:ascii="Calibri" w:eastAsia="Times New Roman" w:hAnsi="Calibri" w:cs="Calibri"/>
                <w:color w:val="000000"/>
                <w:lang w:val="en-IN" w:eastAsia="en-IN"/>
              </w:rPr>
              <w:t>Phd</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14:paraId="4DC80D9A"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100K</w:t>
            </w:r>
          </w:p>
        </w:tc>
        <w:tc>
          <w:tcPr>
            <w:tcW w:w="2560" w:type="dxa"/>
            <w:tcBorders>
              <w:top w:val="nil"/>
              <w:left w:val="nil"/>
              <w:bottom w:val="single" w:sz="4" w:space="0" w:color="auto"/>
              <w:right w:val="single" w:sz="4" w:space="0" w:color="auto"/>
            </w:tcBorders>
            <w:shd w:val="clear" w:color="auto" w:fill="auto"/>
            <w:noWrap/>
            <w:vAlign w:val="bottom"/>
            <w:hideMark/>
          </w:tcPr>
          <w:p w14:paraId="0EBEB819"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75</w:t>
            </w:r>
          </w:p>
        </w:tc>
        <w:tc>
          <w:tcPr>
            <w:tcW w:w="1120" w:type="dxa"/>
            <w:tcBorders>
              <w:top w:val="nil"/>
              <w:left w:val="nil"/>
              <w:bottom w:val="single" w:sz="4" w:space="0" w:color="auto"/>
              <w:right w:val="single" w:sz="4" w:space="0" w:color="auto"/>
            </w:tcBorders>
            <w:shd w:val="clear" w:color="auto" w:fill="auto"/>
            <w:noWrap/>
            <w:vAlign w:val="bottom"/>
            <w:hideMark/>
          </w:tcPr>
          <w:p w14:paraId="45A940D1"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25</w:t>
            </w:r>
          </w:p>
        </w:tc>
        <w:tc>
          <w:tcPr>
            <w:tcW w:w="1120" w:type="dxa"/>
            <w:tcBorders>
              <w:top w:val="nil"/>
              <w:left w:val="nil"/>
              <w:bottom w:val="single" w:sz="4" w:space="0" w:color="auto"/>
              <w:right w:val="single" w:sz="4" w:space="0" w:color="auto"/>
            </w:tcBorders>
            <w:shd w:val="clear" w:color="auto" w:fill="auto"/>
            <w:noWrap/>
            <w:vAlign w:val="bottom"/>
            <w:hideMark/>
          </w:tcPr>
          <w:p w14:paraId="09287270" w14:textId="77777777" w:rsidR="005838A0" w:rsidRPr="005838A0" w:rsidRDefault="005838A0" w:rsidP="005838A0">
            <w:pPr>
              <w:spacing w:before="0" w:after="0" w:line="240" w:lineRule="auto"/>
              <w:jc w:val="right"/>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14:paraId="6FBAE45D" w14:textId="77777777" w:rsidR="005838A0" w:rsidRPr="005838A0" w:rsidRDefault="005838A0" w:rsidP="005838A0">
            <w:pPr>
              <w:spacing w:before="0" w:after="0" w:line="240" w:lineRule="auto"/>
              <w:rPr>
                <w:rFonts w:ascii="Calibri" w:eastAsia="Times New Roman" w:hAnsi="Calibri" w:cs="Calibri"/>
                <w:color w:val="000000"/>
                <w:lang w:val="en-IN" w:eastAsia="en-IN"/>
              </w:rPr>
            </w:pPr>
            <w:r w:rsidRPr="005838A0">
              <w:rPr>
                <w:rFonts w:ascii="Calibri" w:eastAsia="Times New Roman" w:hAnsi="Calibri" w:cs="Calibri"/>
                <w:color w:val="000000"/>
                <w:lang w:val="en-IN" w:eastAsia="en-IN"/>
              </w:rPr>
              <w:t> </w:t>
            </w:r>
          </w:p>
        </w:tc>
      </w:tr>
    </w:tbl>
    <w:p w14:paraId="45DC0211" w14:textId="77A90848" w:rsidR="00B41C52" w:rsidRDefault="005838A0" w:rsidP="000B478D">
      <w:pPr>
        <w:ind w:firstLine="720"/>
      </w:pPr>
      <w:r>
        <w:t>R2 value come after passing the independent value (Exp. Degree) to the decision tree.</w:t>
      </w:r>
    </w:p>
    <w:p w14:paraId="2AAF997C" w14:textId="324743A1" w:rsidR="005838A0" w:rsidRDefault="005838A0" w:rsidP="000B478D">
      <w:pPr>
        <w:ind w:firstLine="720"/>
      </w:pPr>
      <w:r>
        <w:t xml:space="preserve">When we pass the independent value </w:t>
      </w:r>
      <w:r w:rsidR="00B25D85">
        <w:t>to calculate R3 value, it would be overfitting problem, so we would penalize to multiply alpha value with the output from the decision tree.</w:t>
      </w:r>
    </w:p>
    <w:p w14:paraId="72FA41D0" w14:textId="5C6D6B98" w:rsidR="00B25D85" w:rsidRDefault="00B25D85" w:rsidP="000B478D">
      <w:pPr>
        <w:ind w:firstLine="720"/>
      </w:pPr>
      <w:r>
        <w:t>Alpha value would be between 0 to 1. And formula is.</w:t>
      </w:r>
    </w:p>
    <w:p w14:paraId="6CC58C92" w14:textId="2D014E2E" w:rsidR="00B25D85" w:rsidRDefault="00B25D85" w:rsidP="000B478D">
      <w:pPr>
        <w:ind w:firstLine="720"/>
      </w:pPr>
      <w:r>
        <w:t>F(x) = h0(x) +alpha1 * h1(x) + alpha2 * h2(x) + …</w:t>
      </w:r>
      <w:proofErr w:type="gramStart"/>
      <w:r>
        <w:t>…..</w:t>
      </w:r>
      <w:proofErr w:type="gramEnd"/>
      <w:r>
        <w:t xml:space="preserve">+ </w:t>
      </w:r>
      <w:proofErr w:type="spellStart"/>
      <w:r>
        <w:t>alphan</w:t>
      </w:r>
      <w:proofErr w:type="spellEnd"/>
      <w:r>
        <w:t xml:space="preserve"> * </w:t>
      </w:r>
      <w:proofErr w:type="spellStart"/>
      <w:r>
        <w:t>hn</w:t>
      </w:r>
      <w:proofErr w:type="spellEnd"/>
      <w:r>
        <w:t>(x)</w:t>
      </w:r>
    </w:p>
    <w:p w14:paraId="262116A6" w14:textId="4877477C" w:rsidR="00B25D85" w:rsidRDefault="00B25D85" w:rsidP="000B478D">
      <w:pPr>
        <w:ind w:firstLine="720"/>
      </w:pPr>
      <w:r>
        <w:t xml:space="preserve">= sum of </w:t>
      </w:r>
      <w:proofErr w:type="spellStart"/>
      <w:r>
        <w:t>alphan</w:t>
      </w:r>
      <w:proofErr w:type="spellEnd"/>
      <w:r>
        <w:t xml:space="preserve"> * hi(x)</w:t>
      </w:r>
    </w:p>
    <w:p w14:paraId="22FE3D8F" w14:textId="0E8C64CE" w:rsidR="003A5A1E" w:rsidRDefault="003A5A1E" w:rsidP="000B478D">
      <w:pPr>
        <w:ind w:firstLine="720"/>
      </w:pPr>
    </w:p>
    <w:p w14:paraId="1E120EF9" w14:textId="656DEAFB" w:rsidR="003A5A1E" w:rsidRDefault="003A5A1E" w:rsidP="003A5A1E">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sidR="00D356DE">
        <w:rPr>
          <w:b/>
          <w:bCs/>
          <w:color w:val="00A0B8" w:themeColor="accent1"/>
          <w:sz w:val="24"/>
          <w:szCs w:val="24"/>
        </w:rPr>
        <w:t>2</w:t>
      </w:r>
      <w:r w:rsidRPr="00F43472">
        <w:rPr>
          <w:b/>
          <w:bCs/>
          <w:color w:val="00A0B8" w:themeColor="accent1"/>
          <w:sz w:val="24"/>
          <w:szCs w:val="24"/>
        </w:rPr>
        <w:t xml:space="preserve">. </w:t>
      </w:r>
      <w:r>
        <w:rPr>
          <w:b/>
          <w:bCs/>
          <w:color w:val="00A0B8" w:themeColor="accent1"/>
          <w:sz w:val="24"/>
          <w:szCs w:val="24"/>
        </w:rPr>
        <w:t xml:space="preserve">What is the </w:t>
      </w:r>
      <w:r>
        <w:rPr>
          <w:b/>
          <w:bCs/>
          <w:color w:val="00A0B8" w:themeColor="accent1"/>
          <w:sz w:val="24"/>
          <w:szCs w:val="24"/>
        </w:rPr>
        <w:t>SGD</w:t>
      </w:r>
      <w:r>
        <w:rPr>
          <w:b/>
          <w:bCs/>
          <w:color w:val="00A0B8" w:themeColor="accent1"/>
          <w:sz w:val="24"/>
          <w:szCs w:val="24"/>
        </w:rPr>
        <w:t xml:space="preserve"> classifier?</w:t>
      </w:r>
    </w:p>
    <w:p w14:paraId="0A252F9A" w14:textId="43DF4E0D" w:rsidR="000940D6" w:rsidRDefault="00842891" w:rsidP="000B478D">
      <w:pPr>
        <w:ind w:firstLine="720"/>
      </w:pPr>
      <w:r>
        <w:t>Stochastic Gradient Descent (SGD) is simple efficient optimization algorithms used to find the value of parameter/coefficients of functions that minimize a cost function.</w:t>
      </w:r>
      <w:r w:rsidR="000940D6">
        <w:t xml:space="preserve"> This is also called as mini batch gradient descent, as we pass the data points in batch.</w:t>
      </w:r>
      <w:r w:rsidR="00920875">
        <w:t xml:space="preserve"> It would have noise on data point as we use k batch size of datapoint.</w:t>
      </w:r>
    </w:p>
    <w:p w14:paraId="1D70C4D9" w14:textId="06E6B273" w:rsidR="000940D6" w:rsidRDefault="000940D6" w:rsidP="000B478D">
      <w:pPr>
        <w:ind w:firstLine="720"/>
      </w:pPr>
      <w:r>
        <w:t xml:space="preserve">In Gradient descent, we pass all the datapoint in one go, so it </w:t>
      </w:r>
      <w:r w:rsidR="007402C1">
        <w:t>uses</w:t>
      </w:r>
      <w:r>
        <w:t xml:space="preserve"> huge memory to process the datapoint and it perform slow.</w:t>
      </w:r>
    </w:p>
    <w:p w14:paraId="2E7D2530" w14:textId="062541AE" w:rsidR="00355578" w:rsidRDefault="00355578" w:rsidP="00355578">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Pr>
          <w:b/>
          <w:bCs/>
          <w:color w:val="00A0B8" w:themeColor="accent1"/>
          <w:sz w:val="24"/>
          <w:szCs w:val="24"/>
        </w:rPr>
        <w:t>3</w:t>
      </w:r>
      <w:r w:rsidRPr="00F43472">
        <w:rPr>
          <w:b/>
          <w:bCs/>
          <w:color w:val="00A0B8" w:themeColor="accent1"/>
          <w:sz w:val="24"/>
          <w:szCs w:val="24"/>
        </w:rPr>
        <w:t xml:space="preserve">. </w:t>
      </w:r>
      <w:r>
        <w:rPr>
          <w:b/>
          <w:bCs/>
          <w:color w:val="00A0B8" w:themeColor="accent1"/>
          <w:sz w:val="24"/>
          <w:szCs w:val="24"/>
        </w:rPr>
        <w:t xml:space="preserve">What is </w:t>
      </w:r>
      <w:r>
        <w:rPr>
          <w:b/>
          <w:bCs/>
          <w:color w:val="00A0B8" w:themeColor="accent1"/>
          <w:sz w:val="24"/>
          <w:szCs w:val="24"/>
        </w:rPr>
        <w:t>cost function</w:t>
      </w:r>
      <w:r>
        <w:rPr>
          <w:b/>
          <w:bCs/>
          <w:color w:val="00A0B8" w:themeColor="accent1"/>
          <w:sz w:val="24"/>
          <w:szCs w:val="24"/>
        </w:rPr>
        <w:t>?</w:t>
      </w:r>
    </w:p>
    <w:p w14:paraId="3B03DBBF" w14:textId="23DB24EB" w:rsidR="003A5A1E" w:rsidRDefault="005275CF" w:rsidP="000B478D">
      <w:pPr>
        <w:ind w:firstLine="720"/>
      </w:pPr>
      <w:r>
        <w:t>A cost function is the measure of how wrong the model is in terms of its ability to estimate the relationship between the independent and dependent variable.</w:t>
      </w:r>
      <w:r w:rsidR="00842891">
        <w:t xml:space="preserve">  </w:t>
      </w:r>
      <w:r w:rsidR="004049F0">
        <w:t>It helps the learner to correct / change behavior to minimize the mistakes.</w:t>
      </w:r>
    </w:p>
    <w:p w14:paraId="7E2B64CE" w14:textId="2BD0CE97" w:rsidR="004049F0" w:rsidRDefault="004049F0" w:rsidP="004049F0">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Pr>
          <w:b/>
          <w:bCs/>
          <w:color w:val="00A0B8" w:themeColor="accent1"/>
          <w:sz w:val="24"/>
          <w:szCs w:val="24"/>
        </w:rPr>
        <w:t>4</w:t>
      </w:r>
      <w:r w:rsidRPr="00F43472">
        <w:rPr>
          <w:b/>
          <w:bCs/>
          <w:color w:val="00A0B8" w:themeColor="accent1"/>
          <w:sz w:val="24"/>
          <w:szCs w:val="24"/>
        </w:rPr>
        <w:t xml:space="preserve">. </w:t>
      </w:r>
      <w:r>
        <w:rPr>
          <w:b/>
          <w:bCs/>
          <w:color w:val="00A0B8" w:themeColor="accent1"/>
          <w:sz w:val="24"/>
          <w:szCs w:val="24"/>
        </w:rPr>
        <w:t xml:space="preserve">What </w:t>
      </w:r>
      <w:r>
        <w:rPr>
          <w:b/>
          <w:bCs/>
          <w:color w:val="00A0B8" w:themeColor="accent1"/>
          <w:sz w:val="24"/>
          <w:szCs w:val="24"/>
        </w:rPr>
        <w:t>was the challenge you face during implementation of this model</w:t>
      </w:r>
      <w:r w:rsidR="00B56130">
        <w:rPr>
          <w:b/>
          <w:bCs/>
          <w:color w:val="00A0B8" w:themeColor="accent1"/>
          <w:sz w:val="24"/>
          <w:szCs w:val="24"/>
        </w:rPr>
        <w:t>, and how you mitigate that challenge</w:t>
      </w:r>
      <w:r>
        <w:rPr>
          <w:b/>
          <w:bCs/>
          <w:color w:val="00A0B8" w:themeColor="accent1"/>
          <w:sz w:val="24"/>
          <w:szCs w:val="24"/>
        </w:rPr>
        <w:t>?</w:t>
      </w:r>
    </w:p>
    <w:p w14:paraId="29241913" w14:textId="049249A8" w:rsidR="004049F0" w:rsidRDefault="00B56130" w:rsidP="000B478D">
      <w:pPr>
        <w:ind w:firstLine="720"/>
      </w:pPr>
      <w:r>
        <w:t xml:space="preserve">IOC partner (distributor, </w:t>
      </w:r>
      <w:proofErr w:type="gramStart"/>
      <w:r>
        <w:t>stockiest ,</w:t>
      </w:r>
      <w:proofErr w:type="gramEnd"/>
      <w:r>
        <w:t xml:space="preserve"> dealer) raise the tickets in ICD tool. Some of the partner write </w:t>
      </w:r>
      <w:proofErr w:type="gramStart"/>
      <w:r>
        <w:t>there</w:t>
      </w:r>
      <w:proofErr w:type="gramEnd"/>
      <w:r>
        <w:t xml:space="preserve"> issue in </w:t>
      </w:r>
      <w:proofErr w:type="spellStart"/>
      <w:r>
        <w:t>hindi</w:t>
      </w:r>
      <w:proofErr w:type="spellEnd"/>
      <w:r>
        <w:t xml:space="preserve"> font as well as Hindi sentence in English. They do mistake on spellings. </w:t>
      </w:r>
    </w:p>
    <w:p w14:paraId="7B205A7D" w14:textId="1DAFB975" w:rsidR="00B56130" w:rsidRDefault="00B56130" w:rsidP="000B478D">
      <w:pPr>
        <w:ind w:firstLine="720"/>
      </w:pPr>
      <w:r>
        <w:t xml:space="preserve">We tried our best to resolve the challenge implementing as </w:t>
      </w:r>
      <w:proofErr w:type="gramStart"/>
      <w:r w:rsidR="00B84B38">
        <w:t>third party</w:t>
      </w:r>
      <w:proofErr w:type="gramEnd"/>
      <w:r w:rsidR="00B84B38">
        <w:t xml:space="preserve"> language conversion and auto spelling correction API.</w:t>
      </w:r>
    </w:p>
    <w:p w14:paraId="796A892E" w14:textId="071D9516" w:rsidR="008A5686" w:rsidRDefault="008A5686" w:rsidP="000B478D">
      <w:pPr>
        <w:ind w:firstLine="720"/>
      </w:pPr>
    </w:p>
    <w:p w14:paraId="69B299DD" w14:textId="6AC3C4C9" w:rsidR="008A5686" w:rsidRDefault="008A5686" w:rsidP="008A5686">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Pr>
          <w:b/>
          <w:bCs/>
          <w:color w:val="00A0B8" w:themeColor="accent1"/>
          <w:sz w:val="24"/>
          <w:szCs w:val="24"/>
        </w:rPr>
        <w:t>5</w:t>
      </w:r>
      <w:r w:rsidRPr="00F43472">
        <w:rPr>
          <w:b/>
          <w:bCs/>
          <w:color w:val="00A0B8" w:themeColor="accent1"/>
          <w:sz w:val="24"/>
          <w:szCs w:val="24"/>
        </w:rPr>
        <w:t xml:space="preserve">. </w:t>
      </w:r>
      <w:r w:rsidR="00F77194">
        <w:rPr>
          <w:b/>
          <w:bCs/>
          <w:color w:val="00A0B8" w:themeColor="accent1"/>
          <w:sz w:val="24"/>
          <w:szCs w:val="24"/>
        </w:rPr>
        <w:t>How were you maintaining the failure cases?</w:t>
      </w:r>
    </w:p>
    <w:p w14:paraId="14ED2BB6" w14:textId="54DE671F" w:rsidR="008A5686" w:rsidRDefault="00F77194" w:rsidP="000B478D">
      <w:pPr>
        <w:ind w:firstLine="720"/>
      </w:pPr>
      <w:r>
        <w:t>If any ticket assigns to wrong functional group, we do analysis that ticket and if any identifier word missed in model dictionary or required any logic modification, we do correction for next model training.</w:t>
      </w:r>
    </w:p>
    <w:p w14:paraId="3ADAEBFC" w14:textId="3E793E1F" w:rsidR="007A1A79" w:rsidRDefault="007A1A79" w:rsidP="007A1A79">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Pr>
          <w:b/>
          <w:bCs/>
          <w:color w:val="00A0B8" w:themeColor="accent1"/>
          <w:sz w:val="24"/>
          <w:szCs w:val="24"/>
        </w:rPr>
        <w:t>6</w:t>
      </w:r>
      <w:r w:rsidRPr="00F43472">
        <w:rPr>
          <w:b/>
          <w:bCs/>
          <w:color w:val="00A0B8" w:themeColor="accent1"/>
          <w:sz w:val="24"/>
          <w:szCs w:val="24"/>
        </w:rPr>
        <w:t xml:space="preserve">. </w:t>
      </w:r>
      <w:r w:rsidR="001F2837">
        <w:rPr>
          <w:b/>
          <w:bCs/>
          <w:color w:val="00A0B8" w:themeColor="accent1"/>
          <w:sz w:val="24"/>
          <w:szCs w:val="24"/>
        </w:rPr>
        <w:t>What was the expected success target for your model, and what is the current success %</w:t>
      </w:r>
      <w:r>
        <w:rPr>
          <w:b/>
          <w:bCs/>
          <w:color w:val="00A0B8" w:themeColor="accent1"/>
          <w:sz w:val="24"/>
          <w:szCs w:val="24"/>
        </w:rPr>
        <w:t>?</w:t>
      </w:r>
    </w:p>
    <w:p w14:paraId="7327043F" w14:textId="2F10FA90" w:rsidR="007A1A79" w:rsidRDefault="001F2837" w:rsidP="000B478D">
      <w:pPr>
        <w:ind w:firstLine="720"/>
      </w:pPr>
      <w:r>
        <w:t>Expected target was around 70 to 80% and current success rate is between 78 to 85%.</w:t>
      </w:r>
    </w:p>
    <w:p w14:paraId="112E9F20" w14:textId="551EA9BA" w:rsidR="00AC5A9C" w:rsidRDefault="00AC5A9C" w:rsidP="00AC5A9C">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Pr>
          <w:b/>
          <w:bCs/>
          <w:color w:val="00A0B8" w:themeColor="accent1"/>
          <w:sz w:val="24"/>
          <w:szCs w:val="24"/>
        </w:rPr>
        <w:t>7</w:t>
      </w:r>
      <w:r w:rsidRPr="00F43472">
        <w:rPr>
          <w:b/>
          <w:bCs/>
          <w:color w:val="00A0B8" w:themeColor="accent1"/>
          <w:sz w:val="24"/>
          <w:szCs w:val="24"/>
        </w:rPr>
        <w:t xml:space="preserve">. </w:t>
      </w:r>
      <w:r>
        <w:rPr>
          <w:b/>
          <w:bCs/>
          <w:color w:val="00A0B8" w:themeColor="accent1"/>
          <w:sz w:val="24"/>
          <w:szCs w:val="24"/>
        </w:rPr>
        <w:t>Have you used any</w:t>
      </w:r>
      <w:r w:rsidR="005F3070">
        <w:rPr>
          <w:b/>
          <w:bCs/>
          <w:color w:val="00A0B8" w:themeColor="accent1"/>
          <w:sz w:val="24"/>
          <w:szCs w:val="24"/>
        </w:rPr>
        <w:t xml:space="preserve"> event</w:t>
      </w:r>
      <w:r>
        <w:rPr>
          <w:b/>
          <w:bCs/>
          <w:color w:val="00A0B8" w:themeColor="accent1"/>
          <w:sz w:val="24"/>
          <w:szCs w:val="24"/>
        </w:rPr>
        <w:t xml:space="preserve"> scheduler</w:t>
      </w:r>
      <w:r>
        <w:rPr>
          <w:b/>
          <w:bCs/>
          <w:color w:val="00A0B8" w:themeColor="accent1"/>
          <w:sz w:val="24"/>
          <w:szCs w:val="24"/>
        </w:rPr>
        <w:t>?</w:t>
      </w:r>
    </w:p>
    <w:p w14:paraId="09CF4AEB" w14:textId="295D186B" w:rsidR="005F3070" w:rsidRPr="005F3070" w:rsidRDefault="005F3070" w:rsidP="00AC5A9C">
      <w:pPr>
        <w:ind w:firstLine="720"/>
      </w:pPr>
      <w:r w:rsidRPr="005F3070">
        <w:t>Ye</w:t>
      </w:r>
      <w:r>
        <w:t>s, we have used BOT to pass new incident to our process for assignment.</w:t>
      </w:r>
    </w:p>
    <w:p w14:paraId="12C838BC" w14:textId="4234EA76" w:rsidR="005F3070" w:rsidRDefault="005F3070" w:rsidP="005F3070">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Pr>
          <w:b/>
          <w:bCs/>
          <w:color w:val="00A0B8" w:themeColor="accent1"/>
          <w:sz w:val="24"/>
          <w:szCs w:val="24"/>
        </w:rPr>
        <w:t>8</w:t>
      </w:r>
      <w:r w:rsidRPr="00F43472">
        <w:rPr>
          <w:b/>
          <w:bCs/>
          <w:color w:val="00A0B8" w:themeColor="accent1"/>
          <w:sz w:val="24"/>
          <w:szCs w:val="24"/>
        </w:rPr>
        <w:t xml:space="preserve">. </w:t>
      </w:r>
      <w:r>
        <w:rPr>
          <w:b/>
          <w:bCs/>
          <w:color w:val="00A0B8" w:themeColor="accent1"/>
          <w:sz w:val="24"/>
          <w:szCs w:val="24"/>
        </w:rPr>
        <w:t>What is the frequency to retrain your model</w:t>
      </w:r>
      <w:r>
        <w:rPr>
          <w:b/>
          <w:bCs/>
          <w:color w:val="00A0B8" w:themeColor="accent1"/>
          <w:sz w:val="24"/>
          <w:szCs w:val="24"/>
        </w:rPr>
        <w:t>?</w:t>
      </w:r>
    </w:p>
    <w:p w14:paraId="03139460" w14:textId="2EAC70BA" w:rsidR="005F3070" w:rsidRDefault="005F3070" w:rsidP="005F3070">
      <w:pPr>
        <w:ind w:firstLine="720"/>
      </w:pPr>
      <w:r w:rsidRPr="005F3070">
        <w:t>It depends</w:t>
      </w:r>
      <w:r>
        <w:t xml:space="preserve"> based on the performance measurement but within 3-4 weeks, we do re-train the model.</w:t>
      </w:r>
      <w:r w:rsidRPr="005F3070">
        <w:t xml:space="preserve"> </w:t>
      </w:r>
    </w:p>
    <w:p w14:paraId="052A5895" w14:textId="7A8548A2" w:rsidR="00EC10F4" w:rsidRDefault="00EC10F4" w:rsidP="00EC10F4">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1</w:t>
      </w:r>
      <w:r>
        <w:rPr>
          <w:b/>
          <w:bCs/>
          <w:color w:val="00A0B8" w:themeColor="accent1"/>
          <w:sz w:val="24"/>
          <w:szCs w:val="24"/>
        </w:rPr>
        <w:t>9</w:t>
      </w:r>
      <w:r w:rsidRPr="00F43472">
        <w:rPr>
          <w:b/>
          <w:bCs/>
          <w:color w:val="00A0B8" w:themeColor="accent1"/>
          <w:sz w:val="24"/>
          <w:szCs w:val="24"/>
        </w:rPr>
        <w:t xml:space="preserve">. </w:t>
      </w:r>
      <w:r>
        <w:rPr>
          <w:b/>
          <w:bCs/>
          <w:color w:val="00A0B8" w:themeColor="accent1"/>
          <w:sz w:val="24"/>
          <w:szCs w:val="24"/>
        </w:rPr>
        <w:t xml:space="preserve">What </w:t>
      </w:r>
      <w:r w:rsidR="003D3B59">
        <w:rPr>
          <w:b/>
          <w:bCs/>
          <w:color w:val="00A0B8" w:themeColor="accent1"/>
          <w:sz w:val="24"/>
          <w:szCs w:val="24"/>
        </w:rPr>
        <w:t>were your roles and responsibilities in the project</w:t>
      </w:r>
      <w:r>
        <w:rPr>
          <w:b/>
          <w:bCs/>
          <w:color w:val="00A0B8" w:themeColor="accent1"/>
          <w:sz w:val="24"/>
          <w:szCs w:val="24"/>
        </w:rPr>
        <w:t>?</w:t>
      </w:r>
    </w:p>
    <w:p w14:paraId="39692148" w14:textId="74EB68C5" w:rsidR="00AC5A9C" w:rsidRDefault="00EF20F2" w:rsidP="00AC5A9C">
      <w:r>
        <w:t xml:space="preserve">My responsibility to design the model, preprocessing the data, train the model, analysis the failed cases, Providing the QA </w:t>
      </w:r>
      <w:r w:rsidR="00F01C1E">
        <w:t>Support</w:t>
      </w:r>
      <w:r>
        <w:t xml:space="preserve">. </w:t>
      </w:r>
    </w:p>
    <w:p w14:paraId="7A928954" w14:textId="0802907B" w:rsidR="005D0C26" w:rsidRDefault="005D0C26" w:rsidP="005D0C26">
      <w:pPr>
        <w:ind w:firstLine="720"/>
        <w:rPr>
          <w:b/>
          <w:bCs/>
          <w:color w:val="00A0B8" w:themeColor="accent1"/>
          <w:sz w:val="24"/>
          <w:szCs w:val="24"/>
        </w:rPr>
      </w:pPr>
      <w:r w:rsidRPr="00F43472">
        <w:rPr>
          <w:b/>
          <w:bCs/>
          <w:color w:val="00A0B8" w:themeColor="accent1"/>
          <w:sz w:val="24"/>
          <w:szCs w:val="24"/>
        </w:rPr>
        <w:t>Q</w:t>
      </w:r>
      <w:r>
        <w:rPr>
          <w:b/>
          <w:bCs/>
          <w:color w:val="00A0B8" w:themeColor="accent1"/>
          <w:sz w:val="24"/>
          <w:szCs w:val="24"/>
        </w:rPr>
        <w:t>20</w:t>
      </w:r>
      <w:r w:rsidRPr="00F43472">
        <w:rPr>
          <w:b/>
          <w:bCs/>
          <w:color w:val="00A0B8" w:themeColor="accent1"/>
          <w:sz w:val="24"/>
          <w:szCs w:val="24"/>
        </w:rPr>
        <w:t xml:space="preserve">. </w:t>
      </w:r>
      <w:r>
        <w:rPr>
          <w:b/>
          <w:bCs/>
          <w:color w:val="00A0B8" w:themeColor="accent1"/>
          <w:sz w:val="24"/>
          <w:szCs w:val="24"/>
        </w:rPr>
        <w:t>In which technology you are most comfortable</w:t>
      </w:r>
      <w:r>
        <w:rPr>
          <w:b/>
          <w:bCs/>
          <w:color w:val="00A0B8" w:themeColor="accent1"/>
          <w:sz w:val="24"/>
          <w:szCs w:val="24"/>
        </w:rPr>
        <w:t>?</w:t>
      </w:r>
    </w:p>
    <w:p w14:paraId="656D75C1" w14:textId="29B24A1F" w:rsidR="005D0C26" w:rsidRPr="005D0C26" w:rsidRDefault="005D0C26" w:rsidP="005D0C26">
      <w:pPr>
        <w:ind w:firstLine="720"/>
      </w:pPr>
      <w:r w:rsidRPr="005D0C26">
        <w:t>I have</w:t>
      </w:r>
      <w:r>
        <w:t xml:space="preserve"> worked in Machine learning and NLP. Exploring on Deep Learning and Computer vision.</w:t>
      </w:r>
    </w:p>
    <w:p w14:paraId="061F51D2" w14:textId="4CBF835E" w:rsidR="005D0C26" w:rsidRDefault="005D0C26" w:rsidP="00AC5A9C"/>
    <w:p w14:paraId="56A1688C" w14:textId="7E80EC15" w:rsidR="00C02CBC" w:rsidRDefault="00207E0F" w:rsidP="00C02CBC">
      <w:pPr>
        <w:pStyle w:val="ListParagraph"/>
        <w:spacing w:before="0" w:after="160" w:line="259" w:lineRule="auto"/>
        <w:rPr>
          <w:b/>
          <w:bCs/>
        </w:rPr>
      </w:pPr>
      <w:r w:rsidRPr="00F43472">
        <w:rPr>
          <w:b/>
          <w:bCs/>
          <w:color w:val="00A0B8" w:themeColor="accent1"/>
          <w:sz w:val="24"/>
          <w:szCs w:val="24"/>
        </w:rPr>
        <w:t>Q</w:t>
      </w:r>
      <w:r>
        <w:rPr>
          <w:b/>
          <w:bCs/>
          <w:color w:val="00A0B8" w:themeColor="accent1"/>
          <w:sz w:val="24"/>
          <w:szCs w:val="24"/>
        </w:rPr>
        <w:t>2</w:t>
      </w:r>
      <w:r>
        <w:rPr>
          <w:b/>
          <w:bCs/>
          <w:color w:val="00A0B8" w:themeColor="accent1"/>
          <w:sz w:val="24"/>
          <w:szCs w:val="24"/>
        </w:rPr>
        <w:t>1</w:t>
      </w:r>
      <w:r w:rsidRPr="00F43472">
        <w:rPr>
          <w:b/>
          <w:bCs/>
          <w:color w:val="00A0B8" w:themeColor="accent1"/>
          <w:sz w:val="24"/>
          <w:szCs w:val="24"/>
        </w:rPr>
        <w:t xml:space="preserve">. </w:t>
      </w:r>
      <w:r w:rsidR="00C02CBC" w:rsidRPr="00C02CBC">
        <w:rPr>
          <w:b/>
          <w:bCs/>
          <w:color w:val="00A0B8" w:themeColor="accent1"/>
          <w:sz w:val="24"/>
          <w:szCs w:val="24"/>
        </w:rPr>
        <w:t>What do you understand by right skewness, Give example?</w:t>
      </w:r>
    </w:p>
    <w:p w14:paraId="0934A1A6" w14:textId="77777777" w:rsidR="00C02CBC" w:rsidRDefault="00C02CBC" w:rsidP="00C02CBC">
      <w:pPr>
        <w:pStyle w:val="ListParagraph"/>
        <w:numPr>
          <w:ilvl w:val="1"/>
          <w:numId w:val="21"/>
        </w:numPr>
        <w:spacing w:before="0" w:after="160" w:line="259" w:lineRule="auto"/>
      </w:pPr>
      <w:r w:rsidRPr="009B5199">
        <w:t>Ri</w:t>
      </w:r>
      <w:r>
        <w:t>ght skewed data has long tail on right side, it is called as positive skew distribution also as long tail is in positive direction line. Mean is also on the right of the median.</w:t>
      </w:r>
    </w:p>
    <w:p w14:paraId="432A082A" w14:textId="77777777" w:rsidR="00C02CBC" w:rsidRDefault="00C02CBC" w:rsidP="00C02CBC">
      <w:pPr>
        <w:pStyle w:val="ListParagraph"/>
        <w:ind w:left="1440"/>
      </w:pPr>
      <w:proofErr w:type="gramStart"/>
      <w:r>
        <w:t>Exp :</w:t>
      </w:r>
      <w:proofErr w:type="gramEnd"/>
      <w:r>
        <w:t xml:space="preserve"> How many people older than 60 lived in there households.</w:t>
      </w:r>
    </w:p>
    <w:p w14:paraId="3E880933" w14:textId="77777777" w:rsidR="00C02CBC" w:rsidRDefault="00C02CBC" w:rsidP="00C02CBC">
      <w:pPr>
        <w:pStyle w:val="ListParagraph"/>
        <w:ind w:left="1440"/>
      </w:pPr>
    </w:p>
    <w:p w14:paraId="03D5D07C" w14:textId="6BE92F85" w:rsidR="00C02CBC" w:rsidRPr="00C02CBC" w:rsidRDefault="00207E0F" w:rsidP="00C02CBC">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2</w:t>
      </w:r>
      <w:r>
        <w:rPr>
          <w:b/>
          <w:bCs/>
          <w:color w:val="00A0B8" w:themeColor="accent1"/>
          <w:sz w:val="24"/>
          <w:szCs w:val="24"/>
        </w:rPr>
        <w:t>2</w:t>
      </w:r>
      <w:r w:rsidRPr="00F43472">
        <w:rPr>
          <w:b/>
          <w:bCs/>
          <w:color w:val="00A0B8" w:themeColor="accent1"/>
          <w:sz w:val="24"/>
          <w:szCs w:val="24"/>
        </w:rPr>
        <w:t xml:space="preserve">. </w:t>
      </w:r>
      <w:r w:rsidR="00C02CBC" w:rsidRPr="00C02CBC">
        <w:rPr>
          <w:b/>
          <w:bCs/>
          <w:color w:val="00A0B8" w:themeColor="accent1"/>
          <w:sz w:val="24"/>
          <w:szCs w:val="24"/>
        </w:rPr>
        <w:t>What is difference between Normal distribution and Std Normal Distribution and Uniform Distribution?</w:t>
      </w:r>
    </w:p>
    <w:p w14:paraId="3CABC830" w14:textId="77777777" w:rsidR="00C02CBC" w:rsidRPr="00717D0C" w:rsidRDefault="00C02CBC" w:rsidP="00C02CBC">
      <w:pPr>
        <w:pStyle w:val="ListParagraph"/>
        <w:numPr>
          <w:ilvl w:val="1"/>
          <w:numId w:val="21"/>
        </w:numPr>
        <w:spacing w:before="0" w:after="160" w:line="259" w:lineRule="auto"/>
        <w:rPr>
          <w:b/>
          <w:bCs/>
        </w:rPr>
      </w:pPr>
      <w:r>
        <w:t xml:space="preserve">All three are probability distribution, where shape (bell curve) of the Normal and Std Normal distribution is same and when you divide the shape from the mean point, it looks the mirror image of each other, only </w:t>
      </w:r>
      <w:r>
        <w:lastRenderedPageBreak/>
        <w:t xml:space="preserve">difference is Std Normal distribution mean (meu) would have 0 and standard deviation has 1 value but for normal distribution mean value has different than 0. Normal distribution known as Gaussian distribution. </w:t>
      </w:r>
    </w:p>
    <w:p w14:paraId="252BBA8C" w14:textId="77777777" w:rsidR="00C02CBC" w:rsidRPr="00E76D6D" w:rsidRDefault="00C02CBC" w:rsidP="00C02CBC">
      <w:pPr>
        <w:pStyle w:val="ListParagraph"/>
        <w:numPr>
          <w:ilvl w:val="1"/>
          <w:numId w:val="21"/>
        </w:numPr>
        <w:spacing w:before="0" w:after="160" w:line="259" w:lineRule="auto"/>
        <w:rPr>
          <w:b/>
          <w:bCs/>
        </w:rPr>
      </w:pPr>
      <w:r>
        <w:t>Shape of the uniform distribution looks like rectangle, so in the distribution probability of x is constant.</w:t>
      </w:r>
    </w:p>
    <w:p w14:paraId="19A04FEC" w14:textId="77777777" w:rsidR="00C02CBC" w:rsidRPr="00F616E2" w:rsidRDefault="00C02CBC" w:rsidP="00C02CBC">
      <w:pPr>
        <w:pStyle w:val="ListParagraph"/>
        <w:ind w:left="1440"/>
        <w:rPr>
          <w:b/>
          <w:bCs/>
        </w:rPr>
      </w:pPr>
    </w:p>
    <w:p w14:paraId="3626DA04" w14:textId="48882747" w:rsidR="00C02CBC" w:rsidRDefault="00207E0F" w:rsidP="00201B01">
      <w:pPr>
        <w:pStyle w:val="ListParagraph"/>
        <w:spacing w:before="0" w:after="160" w:line="259" w:lineRule="auto"/>
        <w:rPr>
          <w:b/>
          <w:bCs/>
        </w:rPr>
      </w:pPr>
      <w:r w:rsidRPr="00F43472">
        <w:rPr>
          <w:b/>
          <w:bCs/>
          <w:color w:val="00A0B8" w:themeColor="accent1"/>
          <w:sz w:val="24"/>
          <w:szCs w:val="24"/>
        </w:rPr>
        <w:t>Q</w:t>
      </w:r>
      <w:r>
        <w:rPr>
          <w:b/>
          <w:bCs/>
          <w:color w:val="00A0B8" w:themeColor="accent1"/>
          <w:sz w:val="24"/>
          <w:szCs w:val="24"/>
        </w:rPr>
        <w:t>2</w:t>
      </w:r>
      <w:r>
        <w:rPr>
          <w:b/>
          <w:bCs/>
          <w:color w:val="00A0B8" w:themeColor="accent1"/>
          <w:sz w:val="24"/>
          <w:szCs w:val="24"/>
        </w:rPr>
        <w:t>3</w:t>
      </w:r>
      <w:r w:rsidRPr="00F43472">
        <w:rPr>
          <w:b/>
          <w:bCs/>
          <w:color w:val="00A0B8" w:themeColor="accent1"/>
          <w:sz w:val="24"/>
          <w:szCs w:val="24"/>
        </w:rPr>
        <w:t xml:space="preserve">. </w:t>
      </w:r>
      <w:r w:rsidR="00C02CBC" w:rsidRPr="00201B01">
        <w:rPr>
          <w:b/>
          <w:bCs/>
          <w:color w:val="00A0B8" w:themeColor="accent1"/>
          <w:sz w:val="24"/>
          <w:szCs w:val="24"/>
        </w:rPr>
        <w:t>What is different kind of Probabilistic distributions you heard of?</w:t>
      </w:r>
    </w:p>
    <w:p w14:paraId="0B8697A9" w14:textId="77777777" w:rsidR="00C02CBC" w:rsidRDefault="00C02CBC" w:rsidP="00C02CBC">
      <w:pPr>
        <w:pStyle w:val="ListParagraph"/>
        <w:numPr>
          <w:ilvl w:val="1"/>
          <w:numId w:val="21"/>
        </w:numPr>
        <w:spacing w:before="0" w:after="160" w:line="259" w:lineRule="auto"/>
      </w:pPr>
      <w:r w:rsidRPr="001C300B">
        <w:t>Bernoulli Distribution</w:t>
      </w:r>
    </w:p>
    <w:p w14:paraId="4574D775" w14:textId="77777777" w:rsidR="00C02CBC" w:rsidRDefault="00C02CBC" w:rsidP="00C02CBC">
      <w:pPr>
        <w:pStyle w:val="ListParagraph"/>
        <w:numPr>
          <w:ilvl w:val="1"/>
          <w:numId w:val="21"/>
        </w:numPr>
        <w:spacing w:before="0" w:after="160" w:line="259" w:lineRule="auto"/>
      </w:pPr>
      <w:r>
        <w:t>Uniform Distribution</w:t>
      </w:r>
    </w:p>
    <w:p w14:paraId="2E7A6BA9" w14:textId="77777777" w:rsidR="00C02CBC" w:rsidRDefault="00C02CBC" w:rsidP="00C02CBC">
      <w:pPr>
        <w:pStyle w:val="ListParagraph"/>
        <w:numPr>
          <w:ilvl w:val="1"/>
          <w:numId w:val="21"/>
        </w:numPr>
        <w:spacing w:before="0" w:after="160" w:line="259" w:lineRule="auto"/>
      </w:pPr>
      <w:r>
        <w:t>Binomial Distribution</w:t>
      </w:r>
    </w:p>
    <w:p w14:paraId="2981092A" w14:textId="77777777" w:rsidR="00C02CBC" w:rsidRDefault="00C02CBC" w:rsidP="00C02CBC">
      <w:pPr>
        <w:pStyle w:val="ListParagraph"/>
        <w:numPr>
          <w:ilvl w:val="1"/>
          <w:numId w:val="21"/>
        </w:numPr>
        <w:spacing w:before="0" w:after="160" w:line="259" w:lineRule="auto"/>
      </w:pPr>
      <w:r>
        <w:t>Normal Distribution</w:t>
      </w:r>
    </w:p>
    <w:p w14:paraId="564950C5" w14:textId="77777777" w:rsidR="00C02CBC" w:rsidRDefault="00C02CBC" w:rsidP="00C02CBC">
      <w:pPr>
        <w:pStyle w:val="ListParagraph"/>
        <w:numPr>
          <w:ilvl w:val="1"/>
          <w:numId w:val="21"/>
        </w:numPr>
        <w:spacing w:before="0" w:after="160" w:line="259" w:lineRule="auto"/>
      </w:pPr>
      <w:r>
        <w:t>Poisson Distribution</w:t>
      </w:r>
    </w:p>
    <w:p w14:paraId="55AC7E77" w14:textId="77777777" w:rsidR="00C02CBC" w:rsidRDefault="00C02CBC" w:rsidP="00C02CBC">
      <w:pPr>
        <w:pStyle w:val="ListParagraph"/>
        <w:numPr>
          <w:ilvl w:val="1"/>
          <w:numId w:val="21"/>
        </w:numPr>
        <w:spacing w:before="0" w:after="160" w:line="259" w:lineRule="auto"/>
      </w:pPr>
      <w:r>
        <w:t>Exponential Distribution</w:t>
      </w:r>
    </w:p>
    <w:p w14:paraId="557C8075" w14:textId="77777777" w:rsidR="00C02CBC" w:rsidRDefault="00C02CBC" w:rsidP="00C02CBC">
      <w:pPr>
        <w:pStyle w:val="ListParagraph"/>
        <w:ind w:left="1440"/>
      </w:pPr>
    </w:p>
    <w:p w14:paraId="2458F18E" w14:textId="009998C5" w:rsidR="00C02CBC" w:rsidRPr="00201B01" w:rsidRDefault="00207E0F" w:rsidP="00201B01">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2</w:t>
      </w:r>
      <w:r>
        <w:rPr>
          <w:b/>
          <w:bCs/>
          <w:color w:val="00A0B8" w:themeColor="accent1"/>
          <w:sz w:val="24"/>
          <w:szCs w:val="24"/>
        </w:rPr>
        <w:t>4</w:t>
      </w:r>
      <w:r w:rsidRPr="00F43472">
        <w:rPr>
          <w:b/>
          <w:bCs/>
          <w:color w:val="00A0B8" w:themeColor="accent1"/>
          <w:sz w:val="24"/>
          <w:szCs w:val="24"/>
        </w:rPr>
        <w:t xml:space="preserve">. </w:t>
      </w:r>
      <w:r w:rsidR="00C02CBC" w:rsidRPr="00201B01">
        <w:rPr>
          <w:b/>
          <w:bCs/>
          <w:color w:val="00A0B8" w:themeColor="accent1"/>
          <w:sz w:val="24"/>
          <w:szCs w:val="24"/>
        </w:rPr>
        <w:t>What do you understand by symmetric dataset?</w:t>
      </w:r>
    </w:p>
    <w:p w14:paraId="0337A164" w14:textId="77777777" w:rsidR="00C02CBC" w:rsidRDefault="00C02CBC" w:rsidP="00C02CBC">
      <w:pPr>
        <w:pStyle w:val="ListParagraph"/>
        <w:numPr>
          <w:ilvl w:val="1"/>
          <w:numId w:val="22"/>
        </w:numPr>
        <w:spacing w:before="0" w:after="160" w:line="259" w:lineRule="auto"/>
      </w:pPr>
      <w:r w:rsidRPr="004212EC">
        <w:t xml:space="preserve">Symmetric </w:t>
      </w:r>
      <w:r>
        <w:t xml:space="preserve">dataset is normally distributed in shape, </w:t>
      </w:r>
      <w:proofErr w:type="gramStart"/>
      <w:r>
        <w:t>When</w:t>
      </w:r>
      <w:proofErr w:type="gramEnd"/>
      <w:r>
        <w:t xml:space="preserve"> we visualize through histogram it looks mirror image either side from the middle. For this dataset mean, mode and median would be on same point.</w:t>
      </w:r>
    </w:p>
    <w:p w14:paraId="083733C7" w14:textId="77777777" w:rsidR="00C02CBC" w:rsidRDefault="00C02CBC" w:rsidP="00C02CBC"/>
    <w:p w14:paraId="48CA007C" w14:textId="77777777" w:rsidR="00C02CBC" w:rsidRDefault="00C02CBC" w:rsidP="00C02CBC"/>
    <w:p w14:paraId="08815F72" w14:textId="010AE2EF" w:rsidR="00C02CBC" w:rsidRPr="002D5B3A" w:rsidRDefault="00207E0F" w:rsidP="002D5B3A">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2</w:t>
      </w:r>
      <w:r>
        <w:rPr>
          <w:b/>
          <w:bCs/>
          <w:color w:val="00A0B8" w:themeColor="accent1"/>
          <w:sz w:val="24"/>
          <w:szCs w:val="24"/>
        </w:rPr>
        <w:t>5</w:t>
      </w:r>
      <w:r w:rsidRPr="00F43472">
        <w:rPr>
          <w:b/>
          <w:bCs/>
          <w:color w:val="00A0B8" w:themeColor="accent1"/>
          <w:sz w:val="24"/>
          <w:szCs w:val="24"/>
        </w:rPr>
        <w:t xml:space="preserve">. </w:t>
      </w:r>
      <w:r w:rsidR="00C02CBC" w:rsidRPr="002D5B3A">
        <w:rPr>
          <w:b/>
          <w:bCs/>
          <w:color w:val="00A0B8" w:themeColor="accent1"/>
          <w:sz w:val="24"/>
          <w:szCs w:val="24"/>
        </w:rPr>
        <w:t>In your last project, were you using symmetric data or Asymmetric Data, if its asymmetric, what kind of EDA you have performed?</w:t>
      </w:r>
    </w:p>
    <w:p w14:paraId="66374AC4" w14:textId="77777777" w:rsidR="00C02CBC" w:rsidRDefault="00C02CBC" w:rsidP="00C02CBC">
      <w:pPr>
        <w:pStyle w:val="ListParagraph"/>
        <w:numPr>
          <w:ilvl w:val="1"/>
          <w:numId w:val="22"/>
        </w:numPr>
        <w:spacing w:before="0" w:after="160" w:line="259" w:lineRule="auto"/>
      </w:pPr>
      <w:r>
        <w:t xml:space="preserve">Asymmetric dataset is not normally distributed, it </w:t>
      </w:r>
      <w:proofErr w:type="gramStart"/>
      <w:r>
        <w:t>mean</w:t>
      </w:r>
      <w:proofErr w:type="gramEnd"/>
      <w:r>
        <w:t xml:space="preserve"> it would have either left/right skewed. We can reduce the skewness applying the below Transformation method.</w:t>
      </w:r>
    </w:p>
    <w:p w14:paraId="723C1D70" w14:textId="77777777" w:rsidR="00C02CBC" w:rsidRDefault="00C02CBC" w:rsidP="00C02CBC">
      <w:pPr>
        <w:pStyle w:val="ListParagraph"/>
        <w:numPr>
          <w:ilvl w:val="2"/>
          <w:numId w:val="22"/>
        </w:numPr>
        <w:spacing w:before="0" w:after="160" w:line="259" w:lineRule="auto"/>
      </w:pPr>
      <w:r>
        <w:t>Log Transformation</w:t>
      </w:r>
    </w:p>
    <w:p w14:paraId="07424289" w14:textId="77777777" w:rsidR="00C02CBC" w:rsidRDefault="00C02CBC" w:rsidP="00C02CBC">
      <w:pPr>
        <w:pStyle w:val="ListParagraph"/>
        <w:numPr>
          <w:ilvl w:val="3"/>
          <w:numId w:val="22"/>
        </w:numPr>
        <w:spacing w:before="0" w:after="160" w:line="259" w:lineRule="auto"/>
      </w:pPr>
      <w:r>
        <w:t>Most used method</w:t>
      </w:r>
    </w:p>
    <w:p w14:paraId="13FF242A" w14:textId="77777777" w:rsidR="00C02CBC" w:rsidRDefault="00C02CBC" w:rsidP="00C02CBC">
      <w:pPr>
        <w:pStyle w:val="ListParagraph"/>
        <w:numPr>
          <w:ilvl w:val="3"/>
          <w:numId w:val="22"/>
        </w:numPr>
        <w:spacing w:before="0" w:after="160" w:line="259" w:lineRule="auto"/>
      </w:pPr>
      <w:r>
        <w:t>Easily done by np.log</w:t>
      </w:r>
    </w:p>
    <w:p w14:paraId="3E1B210C" w14:textId="77777777" w:rsidR="00C02CBC" w:rsidRDefault="00C02CBC" w:rsidP="00C02CBC">
      <w:pPr>
        <w:pStyle w:val="ListParagraph"/>
        <w:numPr>
          <w:ilvl w:val="3"/>
          <w:numId w:val="22"/>
        </w:numPr>
        <w:spacing w:before="0" w:after="160" w:line="259" w:lineRule="auto"/>
      </w:pPr>
      <w:r>
        <w:t>Data should not have null value.</w:t>
      </w:r>
    </w:p>
    <w:p w14:paraId="31CF8F45" w14:textId="77777777" w:rsidR="00C02CBC" w:rsidRDefault="00C02CBC" w:rsidP="00C02CBC">
      <w:pPr>
        <w:pStyle w:val="ListParagraph"/>
        <w:numPr>
          <w:ilvl w:val="3"/>
          <w:numId w:val="22"/>
        </w:numPr>
        <w:spacing w:before="0" w:after="160" w:line="259" w:lineRule="auto"/>
      </w:pPr>
      <w:r>
        <w:t>Handle values at 0</w:t>
      </w:r>
    </w:p>
    <w:p w14:paraId="02B80F9B" w14:textId="77777777" w:rsidR="00C02CBC" w:rsidRDefault="00C02CBC" w:rsidP="00C02CBC">
      <w:pPr>
        <w:pStyle w:val="ListParagraph"/>
        <w:numPr>
          <w:ilvl w:val="0"/>
          <w:numId w:val="23"/>
        </w:numPr>
        <w:spacing w:before="0" w:after="160" w:line="259" w:lineRule="auto"/>
      </w:pPr>
      <w:r>
        <w:t>Box Cox Transformation</w:t>
      </w:r>
    </w:p>
    <w:p w14:paraId="6A3B5000" w14:textId="77777777" w:rsidR="00C02CBC" w:rsidRDefault="00C02CBC" w:rsidP="00C02CBC">
      <w:pPr>
        <w:pStyle w:val="ListParagraph"/>
        <w:numPr>
          <w:ilvl w:val="1"/>
          <w:numId w:val="23"/>
        </w:numPr>
        <w:spacing w:before="0" w:after="160" w:line="259" w:lineRule="auto"/>
      </w:pPr>
      <w:r>
        <w:t>Data must be positive</w:t>
      </w:r>
    </w:p>
    <w:p w14:paraId="0078EDAB" w14:textId="77777777" w:rsidR="00C02CBC" w:rsidRDefault="00C02CBC" w:rsidP="00C02CBC">
      <w:pPr>
        <w:pStyle w:val="ListParagraph"/>
        <w:numPr>
          <w:ilvl w:val="1"/>
          <w:numId w:val="23"/>
        </w:numPr>
        <w:spacing w:before="0" w:after="160" w:line="259" w:lineRule="auto"/>
      </w:pPr>
      <w:r>
        <w:t xml:space="preserve">Imported from </w:t>
      </w:r>
      <w:proofErr w:type="spellStart"/>
      <w:r>
        <w:t>scipy</w:t>
      </w:r>
      <w:proofErr w:type="spellEnd"/>
    </w:p>
    <w:p w14:paraId="3A425F2F" w14:textId="77777777" w:rsidR="00C02CBC" w:rsidRDefault="00C02CBC" w:rsidP="00C02CBC">
      <w:pPr>
        <w:pStyle w:val="ListParagraph"/>
        <w:numPr>
          <w:ilvl w:val="0"/>
          <w:numId w:val="23"/>
        </w:numPr>
        <w:spacing w:before="0" w:after="160" w:line="259" w:lineRule="auto"/>
      </w:pPr>
      <w:r>
        <w:t>Square root Transformation</w:t>
      </w:r>
    </w:p>
    <w:p w14:paraId="1F4A7268" w14:textId="77777777" w:rsidR="00C02CBC" w:rsidRDefault="00C02CBC" w:rsidP="00C02CBC">
      <w:pPr>
        <w:pStyle w:val="ListParagraph"/>
        <w:numPr>
          <w:ilvl w:val="1"/>
          <w:numId w:val="23"/>
        </w:numPr>
        <w:spacing w:before="0" w:after="160" w:line="259" w:lineRule="auto"/>
      </w:pPr>
      <w:proofErr w:type="gramStart"/>
      <w:r>
        <w:t>Generally</w:t>
      </w:r>
      <w:proofErr w:type="gramEnd"/>
      <w:r>
        <w:t xml:space="preserve"> not used as taking square root shortens the range of variable.</w:t>
      </w:r>
    </w:p>
    <w:p w14:paraId="0613C70B" w14:textId="751DE719" w:rsidR="00C02CBC" w:rsidRDefault="00C02CBC" w:rsidP="00C02CBC">
      <w:pPr>
        <w:pStyle w:val="ListParagraph"/>
        <w:numPr>
          <w:ilvl w:val="1"/>
          <w:numId w:val="23"/>
        </w:numPr>
        <w:spacing w:before="0" w:after="160" w:line="259" w:lineRule="auto"/>
      </w:pPr>
      <w:r>
        <w:t xml:space="preserve">Can be applied via </w:t>
      </w:r>
      <w:proofErr w:type="spellStart"/>
      <w:proofErr w:type="gramStart"/>
      <w:r>
        <w:t>np.sqrt</w:t>
      </w:r>
      <w:proofErr w:type="spellEnd"/>
      <w:proofErr w:type="gramEnd"/>
      <w:r>
        <w:t>().</w:t>
      </w:r>
    </w:p>
    <w:p w14:paraId="173797A1" w14:textId="77777777" w:rsidR="00DA10B7" w:rsidRDefault="00DA10B7" w:rsidP="00DA10B7">
      <w:pPr>
        <w:pStyle w:val="ListParagraph"/>
        <w:spacing w:before="0" w:after="160" w:line="259" w:lineRule="auto"/>
        <w:ind w:left="2880"/>
      </w:pPr>
    </w:p>
    <w:p w14:paraId="3FC79A82" w14:textId="77777777" w:rsidR="00C02CBC" w:rsidRDefault="00C02CBC" w:rsidP="00C02CBC"/>
    <w:p w14:paraId="677F38D4" w14:textId="2A26F585" w:rsidR="00C02CBC" w:rsidRPr="002D5B3A" w:rsidRDefault="00207E0F" w:rsidP="002D5B3A">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2</w:t>
      </w:r>
      <w:r>
        <w:rPr>
          <w:b/>
          <w:bCs/>
          <w:color w:val="00A0B8" w:themeColor="accent1"/>
          <w:sz w:val="24"/>
          <w:szCs w:val="24"/>
        </w:rPr>
        <w:t>6</w:t>
      </w:r>
      <w:r w:rsidRPr="00F43472">
        <w:rPr>
          <w:b/>
          <w:bCs/>
          <w:color w:val="00A0B8" w:themeColor="accent1"/>
          <w:sz w:val="24"/>
          <w:szCs w:val="24"/>
        </w:rPr>
        <w:t xml:space="preserve">. </w:t>
      </w:r>
      <w:r w:rsidR="00C02CBC" w:rsidRPr="002D5B3A">
        <w:rPr>
          <w:b/>
          <w:bCs/>
          <w:color w:val="00A0B8" w:themeColor="accent1"/>
          <w:sz w:val="24"/>
          <w:szCs w:val="24"/>
        </w:rPr>
        <w:t>Can you please tell me formula for skewness?</w:t>
      </w:r>
    </w:p>
    <w:p w14:paraId="16B4016C" w14:textId="77777777" w:rsidR="00C02CBC" w:rsidRDefault="00C02CBC" w:rsidP="00C02CBC">
      <w:pPr>
        <w:pStyle w:val="ListParagraph"/>
        <w:numPr>
          <w:ilvl w:val="1"/>
          <w:numId w:val="24"/>
        </w:numPr>
        <w:spacing w:before="0" w:after="160" w:line="259" w:lineRule="auto"/>
      </w:pPr>
      <w:r>
        <w:t xml:space="preserve">Different distribution has different formula to calculate skewness but </w:t>
      </w:r>
      <w:r w:rsidRPr="00114CC0">
        <w:t>Gene</w:t>
      </w:r>
      <w:r>
        <w:t>ral formula to calculate the skewness is:</w:t>
      </w:r>
    </w:p>
    <w:p w14:paraId="12A74F00" w14:textId="2BA8C705" w:rsidR="00C02CBC" w:rsidRDefault="00C02CBC" w:rsidP="00C02CBC">
      <w:pPr>
        <w:pStyle w:val="ListParagraph"/>
        <w:numPr>
          <w:ilvl w:val="2"/>
          <w:numId w:val="24"/>
        </w:numPr>
        <w:spacing w:before="0" w:after="160" w:line="259" w:lineRule="auto"/>
      </w:pPr>
      <w:r>
        <w:t>Skew = 3*(Mean-Median)/Standard Deviation.</w:t>
      </w:r>
    </w:p>
    <w:p w14:paraId="04E7C2DE" w14:textId="77777777" w:rsidR="00967665" w:rsidRDefault="00967665" w:rsidP="00C02CBC">
      <w:pPr>
        <w:pStyle w:val="ListParagraph"/>
        <w:numPr>
          <w:ilvl w:val="2"/>
          <w:numId w:val="24"/>
        </w:numPr>
        <w:spacing w:before="0" w:after="160" w:line="259" w:lineRule="auto"/>
      </w:pPr>
    </w:p>
    <w:p w14:paraId="1D1BC255" w14:textId="5F07CFF6" w:rsidR="00967665" w:rsidRDefault="00967665" w:rsidP="00967665">
      <w:pPr>
        <w:pStyle w:val="ListParagraph"/>
        <w:spacing w:before="0" w:after="160" w:line="259" w:lineRule="auto"/>
        <w:rPr>
          <w:b/>
          <w:bCs/>
        </w:rPr>
      </w:pPr>
      <w:r w:rsidRPr="00467D41">
        <w:rPr>
          <w:b/>
          <w:bCs/>
        </w:rPr>
        <w:t xml:space="preserve"> </w:t>
      </w:r>
      <w:r w:rsidR="00741708" w:rsidRPr="00F43472">
        <w:rPr>
          <w:b/>
          <w:bCs/>
          <w:color w:val="00A0B8" w:themeColor="accent1"/>
          <w:sz w:val="24"/>
          <w:szCs w:val="24"/>
        </w:rPr>
        <w:t>Q</w:t>
      </w:r>
      <w:r w:rsidR="00741708">
        <w:rPr>
          <w:b/>
          <w:bCs/>
          <w:color w:val="00A0B8" w:themeColor="accent1"/>
          <w:sz w:val="24"/>
          <w:szCs w:val="24"/>
        </w:rPr>
        <w:t>2</w:t>
      </w:r>
      <w:r w:rsidR="00741708">
        <w:rPr>
          <w:b/>
          <w:bCs/>
          <w:color w:val="00A0B8" w:themeColor="accent1"/>
          <w:sz w:val="24"/>
          <w:szCs w:val="24"/>
        </w:rPr>
        <w:t>7</w:t>
      </w:r>
      <w:r w:rsidR="00741708" w:rsidRPr="00F43472">
        <w:rPr>
          <w:b/>
          <w:bCs/>
          <w:color w:val="00A0B8" w:themeColor="accent1"/>
          <w:sz w:val="24"/>
          <w:szCs w:val="24"/>
        </w:rPr>
        <w:t xml:space="preserve">. </w:t>
      </w:r>
      <w:r w:rsidRPr="00967665">
        <w:rPr>
          <w:b/>
          <w:bCs/>
          <w:color w:val="00A0B8" w:themeColor="accent1"/>
          <w:sz w:val="24"/>
          <w:szCs w:val="24"/>
        </w:rPr>
        <w:t>What is difference between Normal distribution and Std Normal Distribution and Uniform Distribution?</w:t>
      </w:r>
    </w:p>
    <w:p w14:paraId="4CFAF24C" w14:textId="77777777" w:rsidR="00967665" w:rsidRPr="00717D0C" w:rsidRDefault="00967665" w:rsidP="00967665">
      <w:pPr>
        <w:pStyle w:val="ListParagraph"/>
        <w:numPr>
          <w:ilvl w:val="1"/>
          <w:numId w:val="21"/>
        </w:numPr>
        <w:spacing w:before="0" w:after="160" w:line="259" w:lineRule="auto"/>
        <w:rPr>
          <w:b/>
          <w:bCs/>
        </w:rPr>
      </w:pPr>
      <w:r>
        <w:t xml:space="preserve">All three are probability distribution, where shape (bell curve) of the Normal and Std Normal distribution is same and when you divide the shape from the mean point, it looks the mirror image of each other, only difference is Std Normal distribution mean (meu) would have 0 and standard deviation has 1 value but for normal distribution mean value has different than 0. Normal distribution known as Gaussian distribution. </w:t>
      </w:r>
    </w:p>
    <w:p w14:paraId="522E2905" w14:textId="77777777" w:rsidR="00967665" w:rsidRPr="00E76D6D" w:rsidRDefault="00967665" w:rsidP="00967665">
      <w:pPr>
        <w:pStyle w:val="ListParagraph"/>
        <w:numPr>
          <w:ilvl w:val="1"/>
          <w:numId w:val="21"/>
        </w:numPr>
        <w:spacing w:before="0" w:after="160" w:line="259" w:lineRule="auto"/>
        <w:rPr>
          <w:b/>
          <w:bCs/>
        </w:rPr>
      </w:pPr>
      <w:r>
        <w:t>Shape of the uniform distribution looks like rectangle, so in the distribution probability of x is constant.</w:t>
      </w:r>
    </w:p>
    <w:p w14:paraId="4FE895BC" w14:textId="77777777" w:rsidR="00967665" w:rsidRPr="00F616E2" w:rsidRDefault="00967665" w:rsidP="00967665">
      <w:pPr>
        <w:pStyle w:val="ListParagraph"/>
        <w:ind w:left="1440"/>
        <w:rPr>
          <w:b/>
          <w:bCs/>
        </w:rPr>
      </w:pPr>
    </w:p>
    <w:p w14:paraId="28C51CDF" w14:textId="310050E2" w:rsidR="00967665" w:rsidRDefault="00741708" w:rsidP="00967665">
      <w:pPr>
        <w:pStyle w:val="ListParagraph"/>
        <w:spacing w:before="0" w:after="160" w:line="259" w:lineRule="auto"/>
        <w:rPr>
          <w:b/>
          <w:bCs/>
        </w:rPr>
      </w:pPr>
      <w:r w:rsidRPr="00F43472">
        <w:rPr>
          <w:b/>
          <w:bCs/>
          <w:color w:val="00A0B8" w:themeColor="accent1"/>
          <w:sz w:val="24"/>
          <w:szCs w:val="24"/>
        </w:rPr>
        <w:t>Q</w:t>
      </w:r>
      <w:r>
        <w:rPr>
          <w:b/>
          <w:bCs/>
          <w:color w:val="00A0B8" w:themeColor="accent1"/>
          <w:sz w:val="24"/>
          <w:szCs w:val="24"/>
        </w:rPr>
        <w:t>2</w:t>
      </w:r>
      <w:r>
        <w:rPr>
          <w:b/>
          <w:bCs/>
          <w:color w:val="00A0B8" w:themeColor="accent1"/>
          <w:sz w:val="24"/>
          <w:szCs w:val="24"/>
        </w:rPr>
        <w:t>8</w:t>
      </w:r>
      <w:r w:rsidRPr="00F43472">
        <w:rPr>
          <w:b/>
          <w:bCs/>
          <w:color w:val="00A0B8" w:themeColor="accent1"/>
          <w:sz w:val="24"/>
          <w:szCs w:val="24"/>
        </w:rPr>
        <w:t xml:space="preserve">. </w:t>
      </w:r>
      <w:r w:rsidR="00967665" w:rsidRPr="00967665">
        <w:rPr>
          <w:b/>
          <w:bCs/>
          <w:color w:val="00A0B8" w:themeColor="accent1"/>
          <w:sz w:val="24"/>
          <w:szCs w:val="24"/>
        </w:rPr>
        <w:t>What is different kind of Probabilistic distributions you heard of?</w:t>
      </w:r>
    </w:p>
    <w:p w14:paraId="2CF16D1B" w14:textId="77777777" w:rsidR="00967665" w:rsidRDefault="00967665" w:rsidP="00967665">
      <w:pPr>
        <w:pStyle w:val="ListParagraph"/>
        <w:numPr>
          <w:ilvl w:val="1"/>
          <w:numId w:val="21"/>
        </w:numPr>
        <w:spacing w:before="0" w:after="160" w:line="259" w:lineRule="auto"/>
      </w:pPr>
      <w:r w:rsidRPr="001C300B">
        <w:t>Bernoulli Distribution</w:t>
      </w:r>
    </w:p>
    <w:p w14:paraId="44F37355" w14:textId="77777777" w:rsidR="00967665" w:rsidRDefault="00967665" w:rsidP="00967665">
      <w:pPr>
        <w:pStyle w:val="ListParagraph"/>
        <w:numPr>
          <w:ilvl w:val="1"/>
          <w:numId w:val="21"/>
        </w:numPr>
        <w:spacing w:before="0" w:after="160" w:line="259" w:lineRule="auto"/>
      </w:pPr>
      <w:r>
        <w:t>Uniform Distribution</w:t>
      </w:r>
    </w:p>
    <w:p w14:paraId="4A9C6B81" w14:textId="77777777" w:rsidR="00967665" w:rsidRDefault="00967665" w:rsidP="00967665">
      <w:pPr>
        <w:pStyle w:val="ListParagraph"/>
        <w:numPr>
          <w:ilvl w:val="1"/>
          <w:numId w:val="21"/>
        </w:numPr>
        <w:spacing w:before="0" w:after="160" w:line="259" w:lineRule="auto"/>
      </w:pPr>
      <w:r>
        <w:t>Binomial Distribution</w:t>
      </w:r>
    </w:p>
    <w:p w14:paraId="6DD515B8" w14:textId="77777777" w:rsidR="00967665" w:rsidRDefault="00967665" w:rsidP="00967665">
      <w:pPr>
        <w:pStyle w:val="ListParagraph"/>
        <w:numPr>
          <w:ilvl w:val="1"/>
          <w:numId w:val="21"/>
        </w:numPr>
        <w:spacing w:before="0" w:after="160" w:line="259" w:lineRule="auto"/>
      </w:pPr>
      <w:r>
        <w:t>Normal Distribution</w:t>
      </w:r>
    </w:p>
    <w:p w14:paraId="22AF163A" w14:textId="77777777" w:rsidR="00967665" w:rsidRDefault="00967665" w:rsidP="00967665">
      <w:pPr>
        <w:pStyle w:val="ListParagraph"/>
        <w:numPr>
          <w:ilvl w:val="1"/>
          <w:numId w:val="21"/>
        </w:numPr>
        <w:spacing w:before="0" w:after="160" w:line="259" w:lineRule="auto"/>
      </w:pPr>
      <w:r>
        <w:t>Poisson Distribution</w:t>
      </w:r>
    </w:p>
    <w:p w14:paraId="31F47594" w14:textId="77777777" w:rsidR="00967665" w:rsidRDefault="00967665" w:rsidP="00967665">
      <w:pPr>
        <w:pStyle w:val="ListParagraph"/>
        <w:numPr>
          <w:ilvl w:val="1"/>
          <w:numId w:val="21"/>
        </w:numPr>
        <w:spacing w:before="0" w:after="160" w:line="259" w:lineRule="auto"/>
      </w:pPr>
      <w:r>
        <w:t>Exponential Distribution</w:t>
      </w:r>
    </w:p>
    <w:p w14:paraId="0A4F85B0" w14:textId="77777777" w:rsidR="00967665" w:rsidRDefault="00967665" w:rsidP="00967665">
      <w:pPr>
        <w:pStyle w:val="ListParagraph"/>
        <w:ind w:left="1440"/>
      </w:pPr>
    </w:p>
    <w:p w14:paraId="27C85907" w14:textId="4AD3C610" w:rsidR="00967665" w:rsidRPr="00967665" w:rsidRDefault="00741708" w:rsidP="00967665">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2</w:t>
      </w:r>
      <w:r>
        <w:rPr>
          <w:b/>
          <w:bCs/>
          <w:color w:val="00A0B8" w:themeColor="accent1"/>
          <w:sz w:val="24"/>
          <w:szCs w:val="24"/>
        </w:rPr>
        <w:t>9</w:t>
      </w:r>
      <w:r w:rsidRPr="00F43472">
        <w:rPr>
          <w:b/>
          <w:bCs/>
          <w:color w:val="00A0B8" w:themeColor="accent1"/>
          <w:sz w:val="24"/>
          <w:szCs w:val="24"/>
        </w:rPr>
        <w:t xml:space="preserve">. </w:t>
      </w:r>
      <w:r w:rsidR="00967665" w:rsidRPr="00967665">
        <w:rPr>
          <w:b/>
          <w:bCs/>
          <w:color w:val="00A0B8" w:themeColor="accent1"/>
          <w:sz w:val="24"/>
          <w:szCs w:val="24"/>
        </w:rPr>
        <w:t>What do you understand by symmetric dataset?</w:t>
      </w:r>
    </w:p>
    <w:p w14:paraId="4C0C1BD6" w14:textId="54F55737" w:rsidR="00967665" w:rsidRDefault="00967665" w:rsidP="00967665">
      <w:pPr>
        <w:pStyle w:val="ListParagraph"/>
        <w:numPr>
          <w:ilvl w:val="1"/>
          <w:numId w:val="22"/>
        </w:numPr>
        <w:spacing w:before="0" w:after="160" w:line="259" w:lineRule="auto"/>
      </w:pPr>
      <w:r w:rsidRPr="004212EC">
        <w:t xml:space="preserve">Symmetric </w:t>
      </w:r>
      <w:r>
        <w:t xml:space="preserve">dataset is normally distributed in shape, </w:t>
      </w:r>
      <w:proofErr w:type="gramStart"/>
      <w:r>
        <w:t>When</w:t>
      </w:r>
      <w:proofErr w:type="gramEnd"/>
      <w:r>
        <w:t xml:space="preserve"> we visualize through histogram it looks mirror image either side from the middle. For this dataset mean, mode and median would be on same point.</w:t>
      </w:r>
    </w:p>
    <w:p w14:paraId="631FBD9B" w14:textId="2DAE6109" w:rsidR="00967665" w:rsidRDefault="00967665" w:rsidP="00967665">
      <w:pPr>
        <w:pStyle w:val="ListParagraph"/>
        <w:spacing w:before="0" w:after="160" w:line="259" w:lineRule="auto"/>
        <w:ind w:left="1440"/>
      </w:pPr>
    </w:p>
    <w:p w14:paraId="038108CC" w14:textId="4B68C209" w:rsidR="00967665" w:rsidRPr="00967665" w:rsidRDefault="00741708" w:rsidP="00967665">
      <w:pPr>
        <w:pStyle w:val="ListParagraph"/>
        <w:spacing w:before="0" w:after="160" w:line="259" w:lineRule="auto"/>
        <w:rPr>
          <w:b/>
          <w:bCs/>
          <w:color w:val="00A0B8" w:themeColor="accent1"/>
          <w:sz w:val="24"/>
          <w:szCs w:val="24"/>
        </w:rPr>
      </w:pPr>
      <w:r w:rsidRPr="00F43472">
        <w:rPr>
          <w:b/>
          <w:bCs/>
          <w:color w:val="00A0B8" w:themeColor="accent1"/>
          <w:sz w:val="24"/>
          <w:szCs w:val="24"/>
        </w:rPr>
        <w:t>Q</w:t>
      </w:r>
      <w:r>
        <w:rPr>
          <w:b/>
          <w:bCs/>
          <w:color w:val="00A0B8" w:themeColor="accent1"/>
          <w:sz w:val="24"/>
          <w:szCs w:val="24"/>
        </w:rPr>
        <w:t>30</w:t>
      </w:r>
      <w:r w:rsidRPr="00F43472">
        <w:rPr>
          <w:b/>
          <w:bCs/>
          <w:color w:val="00A0B8" w:themeColor="accent1"/>
          <w:sz w:val="24"/>
          <w:szCs w:val="24"/>
        </w:rPr>
        <w:t xml:space="preserve">. </w:t>
      </w:r>
      <w:r w:rsidR="00967665" w:rsidRPr="00967665">
        <w:rPr>
          <w:b/>
          <w:bCs/>
          <w:color w:val="00A0B8" w:themeColor="accent1"/>
          <w:sz w:val="24"/>
          <w:szCs w:val="24"/>
        </w:rPr>
        <w:t xml:space="preserve">What do you understand by statistical analysis of data, </w:t>
      </w:r>
      <w:proofErr w:type="gramStart"/>
      <w:r w:rsidR="00967665" w:rsidRPr="00967665">
        <w:rPr>
          <w:b/>
          <w:bCs/>
          <w:color w:val="00A0B8" w:themeColor="accent1"/>
          <w:sz w:val="24"/>
          <w:szCs w:val="24"/>
        </w:rPr>
        <w:t>Give</w:t>
      </w:r>
      <w:proofErr w:type="gramEnd"/>
      <w:r w:rsidR="00967665" w:rsidRPr="00967665">
        <w:rPr>
          <w:b/>
          <w:bCs/>
          <w:color w:val="00A0B8" w:themeColor="accent1"/>
          <w:sz w:val="24"/>
          <w:szCs w:val="24"/>
        </w:rPr>
        <w:t xml:space="preserve"> me scenario where you have used statistical analysis in last projects?</w:t>
      </w:r>
    </w:p>
    <w:p w14:paraId="083B3C93" w14:textId="77777777" w:rsidR="00967665" w:rsidRDefault="00967665" w:rsidP="00967665">
      <w:pPr>
        <w:pStyle w:val="ListParagraph"/>
        <w:numPr>
          <w:ilvl w:val="1"/>
          <w:numId w:val="25"/>
        </w:numPr>
        <w:spacing w:before="0" w:after="160" w:line="259" w:lineRule="auto"/>
      </w:pPr>
      <w:r w:rsidRPr="002C4553">
        <w:t>S</w:t>
      </w:r>
      <w:r>
        <w:t>tatistical analysis is the science of collecting data and analysis the pattern and trend. Below is some of the analysis process.</w:t>
      </w:r>
    </w:p>
    <w:p w14:paraId="638F8B4C" w14:textId="77777777" w:rsidR="00967665" w:rsidRDefault="00967665" w:rsidP="00967665">
      <w:pPr>
        <w:pStyle w:val="ListParagraph"/>
        <w:numPr>
          <w:ilvl w:val="2"/>
          <w:numId w:val="25"/>
        </w:numPr>
        <w:spacing w:before="0" w:after="160" w:line="259" w:lineRule="auto"/>
      </w:pPr>
      <w:proofErr w:type="spellStart"/>
      <w:r>
        <w:t>Summarise</w:t>
      </w:r>
      <w:proofErr w:type="spellEnd"/>
      <w:r>
        <w:t xml:space="preserve"> the data based on the data visualization.</w:t>
      </w:r>
    </w:p>
    <w:p w14:paraId="14DFCFC8" w14:textId="77777777" w:rsidR="00967665" w:rsidRDefault="00967665" w:rsidP="00967665">
      <w:pPr>
        <w:pStyle w:val="ListParagraph"/>
        <w:numPr>
          <w:ilvl w:val="2"/>
          <w:numId w:val="25"/>
        </w:numPr>
        <w:spacing w:before="0" w:after="160" w:line="259" w:lineRule="auto"/>
      </w:pPr>
      <w:r>
        <w:t xml:space="preserve">Measures of the location to finding mean. </w:t>
      </w:r>
    </w:p>
    <w:p w14:paraId="6932F815" w14:textId="77777777" w:rsidR="00967665" w:rsidRDefault="00967665" w:rsidP="00967665">
      <w:pPr>
        <w:pStyle w:val="ListParagraph"/>
        <w:numPr>
          <w:ilvl w:val="2"/>
          <w:numId w:val="25"/>
        </w:numPr>
        <w:spacing w:before="0" w:after="160" w:line="259" w:lineRule="auto"/>
      </w:pPr>
      <w:r>
        <w:t>Measure of the spread to finding standard deviation.</w:t>
      </w:r>
    </w:p>
    <w:p w14:paraId="636421F5" w14:textId="77777777" w:rsidR="00967665" w:rsidRDefault="00967665" w:rsidP="00967665">
      <w:pPr>
        <w:pStyle w:val="ListParagraph"/>
        <w:numPr>
          <w:ilvl w:val="2"/>
          <w:numId w:val="25"/>
        </w:numPr>
        <w:spacing w:before="0" w:after="160" w:line="259" w:lineRule="auto"/>
      </w:pPr>
      <w:r>
        <w:t xml:space="preserve">Make future predictions based on the past </w:t>
      </w:r>
      <w:proofErr w:type="spellStart"/>
      <w:r>
        <w:t>behaviour</w:t>
      </w:r>
      <w:proofErr w:type="spellEnd"/>
      <w:r>
        <w:t>.</w:t>
      </w:r>
    </w:p>
    <w:p w14:paraId="1377962A" w14:textId="77777777" w:rsidR="00967665" w:rsidRDefault="00967665" w:rsidP="00967665">
      <w:pPr>
        <w:pStyle w:val="ListParagraph"/>
        <w:numPr>
          <w:ilvl w:val="2"/>
          <w:numId w:val="25"/>
        </w:numPr>
        <w:spacing w:before="0" w:after="160" w:line="259" w:lineRule="auto"/>
      </w:pPr>
      <w:r>
        <w:t xml:space="preserve">Hypothesis testing. </w:t>
      </w:r>
    </w:p>
    <w:p w14:paraId="6A1F8796" w14:textId="77777777" w:rsidR="00C02CBC" w:rsidRPr="00F43472" w:rsidRDefault="00C02CBC" w:rsidP="00AC5A9C"/>
    <w:sectPr w:rsidR="00C02CBC" w:rsidRPr="00F43472">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F4AB4" w14:textId="77777777" w:rsidR="00F559F5" w:rsidRDefault="00F559F5" w:rsidP="00C6554A">
      <w:pPr>
        <w:spacing w:before="0" w:after="0" w:line="240" w:lineRule="auto"/>
      </w:pPr>
      <w:r>
        <w:separator/>
      </w:r>
    </w:p>
  </w:endnote>
  <w:endnote w:type="continuationSeparator" w:id="0">
    <w:p w14:paraId="6F6259A0" w14:textId="77777777" w:rsidR="00F559F5" w:rsidRDefault="00F559F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5983C"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486DD" w14:textId="77777777" w:rsidR="00F559F5" w:rsidRDefault="00F559F5" w:rsidP="00C6554A">
      <w:pPr>
        <w:spacing w:before="0" w:after="0" w:line="240" w:lineRule="auto"/>
      </w:pPr>
      <w:r>
        <w:separator/>
      </w:r>
    </w:p>
  </w:footnote>
  <w:footnote w:type="continuationSeparator" w:id="0">
    <w:p w14:paraId="2BC88AE9" w14:textId="77777777" w:rsidR="00F559F5" w:rsidRDefault="00F559F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C91F67"/>
    <w:multiLevelType w:val="hybridMultilevel"/>
    <w:tmpl w:val="EDAA2DE8"/>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97E7C97"/>
    <w:multiLevelType w:val="hybridMultilevel"/>
    <w:tmpl w:val="377048E0"/>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25625D"/>
    <w:multiLevelType w:val="hybridMultilevel"/>
    <w:tmpl w:val="91B8CE34"/>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123986"/>
    <w:multiLevelType w:val="hybridMultilevel"/>
    <w:tmpl w:val="171A8A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350180F"/>
    <w:multiLevelType w:val="hybridMultilevel"/>
    <w:tmpl w:val="345AC7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D03F89"/>
    <w:multiLevelType w:val="hybridMultilevel"/>
    <w:tmpl w:val="9FECA6C0"/>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4F6966"/>
    <w:multiLevelType w:val="hybridMultilevel"/>
    <w:tmpl w:val="0EBCBEF0"/>
    <w:lvl w:ilvl="0" w:tplc="40090005">
      <w:start w:val="1"/>
      <w:numFmt w:val="bullet"/>
      <w:lvlText w:val=""/>
      <w:lvlJc w:val="left"/>
      <w:pPr>
        <w:ind w:left="2160" w:hanging="360"/>
      </w:pPr>
      <w:rPr>
        <w:rFonts w:ascii="Wingdings" w:hAnsi="Wingdings" w:hint="default"/>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A341930"/>
    <w:multiLevelType w:val="hybridMultilevel"/>
    <w:tmpl w:val="D5C207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8011648"/>
    <w:multiLevelType w:val="hybridMultilevel"/>
    <w:tmpl w:val="A1F25B52"/>
    <w:lvl w:ilvl="0" w:tplc="40090009">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9"/>
  </w:num>
  <w:num w:numId="17">
    <w:abstractNumId w:val="21"/>
  </w:num>
  <w:num w:numId="18">
    <w:abstractNumId w:val="16"/>
  </w:num>
  <w:num w:numId="19">
    <w:abstractNumId w:val="15"/>
  </w:num>
  <w:num w:numId="20">
    <w:abstractNumId w:val="20"/>
  </w:num>
  <w:num w:numId="21">
    <w:abstractNumId w:val="13"/>
  </w:num>
  <w:num w:numId="22">
    <w:abstractNumId w:val="18"/>
  </w:num>
  <w:num w:numId="23">
    <w:abstractNumId w:val="19"/>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CD"/>
    <w:rsid w:val="00020599"/>
    <w:rsid w:val="00025201"/>
    <w:rsid w:val="00040977"/>
    <w:rsid w:val="00044558"/>
    <w:rsid w:val="00051955"/>
    <w:rsid w:val="00053865"/>
    <w:rsid w:val="0008461A"/>
    <w:rsid w:val="00093D0D"/>
    <w:rsid w:val="000940D6"/>
    <w:rsid w:val="000B478D"/>
    <w:rsid w:val="000C4575"/>
    <w:rsid w:val="000F33F8"/>
    <w:rsid w:val="00131CAD"/>
    <w:rsid w:val="001514CA"/>
    <w:rsid w:val="00170F08"/>
    <w:rsid w:val="00187F8E"/>
    <w:rsid w:val="001C37CD"/>
    <w:rsid w:val="001C3914"/>
    <w:rsid w:val="001D490C"/>
    <w:rsid w:val="001E256C"/>
    <w:rsid w:val="001F2837"/>
    <w:rsid w:val="001F7E88"/>
    <w:rsid w:val="00201B01"/>
    <w:rsid w:val="00207E0F"/>
    <w:rsid w:val="002170C3"/>
    <w:rsid w:val="00227A93"/>
    <w:rsid w:val="00253CBB"/>
    <w:rsid w:val="002554CD"/>
    <w:rsid w:val="002729BE"/>
    <w:rsid w:val="00276E44"/>
    <w:rsid w:val="00280EB8"/>
    <w:rsid w:val="00293B83"/>
    <w:rsid w:val="00296E23"/>
    <w:rsid w:val="002B2439"/>
    <w:rsid w:val="002B4294"/>
    <w:rsid w:val="002B6FAF"/>
    <w:rsid w:val="002D5B3A"/>
    <w:rsid w:val="003217A5"/>
    <w:rsid w:val="003219FA"/>
    <w:rsid w:val="00333ACB"/>
    <w:rsid w:val="00333D0D"/>
    <w:rsid w:val="00355578"/>
    <w:rsid w:val="00363069"/>
    <w:rsid w:val="003659CA"/>
    <w:rsid w:val="00373386"/>
    <w:rsid w:val="00382B7C"/>
    <w:rsid w:val="00384842"/>
    <w:rsid w:val="003A5A1E"/>
    <w:rsid w:val="003B0F89"/>
    <w:rsid w:val="003D3B59"/>
    <w:rsid w:val="003E7F8E"/>
    <w:rsid w:val="003F334A"/>
    <w:rsid w:val="004049F0"/>
    <w:rsid w:val="004075D7"/>
    <w:rsid w:val="004171D5"/>
    <w:rsid w:val="00417E77"/>
    <w:rsid w:val="00417FD0"/>
    <w:rsid w:val="00460349"/>
    <w:rsid w:val="00461234"/>
    <w:rsid w:val="00467CAE"/>
    <w:rsid w:val="004C049F"/>
    <w:rsid w:val="004C09D6"/>
    <w:rsid w:val="004D66A8"/>
    <w:rsid w:val="005000E2"/>
    <w:rsid w:val="00501CAD"/>
    <w:rsid w:val="005028E5"/>
    <w:rsid w:val="005275CF"/>
    <w:rsid w:val="00570492"/>
    <w:rsid w:val="00571987"/>
    <w:rsid w:val="005838A0"/>
    <w:rsid w:val="005A1BA4"/>
    <w:rsid w:val="005C16BD"/>
    <w:rsid w:val="005D0C26"/>
    <w:rsid w:val="005D1E96"/>
    <w:rsid w:val="005F3070"/>
    <w:rsid w:val="00613E70"/>
    <w:rsid w:val="00661E7D"/>
    <w:rsid w:val="00667800"/>
    <w:rsid w:val="00697B93"/>
    <w:rsid w:val="006A3CE7"/>
    <w:rsid w:val="006B0CFB"/>
    <w:rsid w:val="006B6B50"/>
    <w:rsid w:val="007014FB"/>
    <w:rsid w:val="00706941"/>
    <w:rsid w:val="007402C1"/>
    <w:rsid w:val="00741708"/>
    <w:rsid w:val="00743B67"/>
    <w:rsid w:val="00763706"/>
    <w:rsid w:val="007803B1"/>
    <w:rsid w:val="007A07BF"/>
    <w:rsid w:val="007A1A79"/>
    <w:rsid w:val="007B3027"/>
    <w:rsid w:val="007C3A8D"/>
    <w:rsid w:val="007D0277"/>
    <w:rsid w:val="007D3A9D"/>
    <w:rsid w:val="007F43C5"/>
    <w:rsid w:val="00814BC4"/>
    <w:rsid w:val="008327E9"/>
    <w:rsid w:val="008367C7"/>
    <w:rsid w:val="00836A3F"/>
    <w:rsid w:val="00842891"/>
    <w:rsid w:val="00872D06"/>
    <w:rsid w:val="008744FF"/>
    <w:rsid w:val="00880AD6"/>
    <w:rsid w:val="008A5686"/>
    <w:rsid w:val="00920875"/>
    <w:rsid w:val="009211BC"/>
    <w:rsid w:val="00923B2F"/>
    <w:rsid w:val="00924C9A"/>
    <w:rsid w:val="00925A1D"/>
    <w:rsid w:val="009641C0"/>
    <w:rsid w:val="00967665"/>
    <w:rsid w:val="00994D75"/>
    <w:rsid w:val="009B6B84"/>
    <w:rsid w:val="009B78E8"/>
    <w:rsid w:val="009D7657"/>
    <w:rsid w:val="00A12BBB"/>
    <w:rsid w:val="00A2034A"/>
    <w:rsid w:val="00A32C70"/>
    <w:rsid w:val="00A40EF2"/>
    <w:rsid w:val="00A54034"/>
    <w:rsid w:val="00A5728B"/>
    <w:rsid w:val="00A57846"/>
    <w:rsid w:val="00A77627"/>
    <w:rsid w:val="00AA3124"/>
    <w:rsid w:val="00AC5A9C"/>
    <w:rsid w:val="00AC63FC"/>
    <w:rsid w:val="00AE405F"/>
    <w:rsid w:val="00B06BA4"/>
    <w:rsid w:val="00B07C8E"/>
    <w:rsid w:val="00B25D85"/>
    <w:rsid w:val="00B41C52"/>
    <w:rsid w:val="00B45DC1"/>
    <w:rsid w:val="00B56130"/>
    <w:rsid w:val="00B77C3E"/>
    <w:rsid w:val="00B84307"/>
    <w:rsid w:val="00B84B38"/>
    <w:rsid w:val="00B85827"/>
    <w:rsid w:val="00BA2AE5"/>
    <w:rsid w:val="00BA4E31"/>
    <w:rsid w:val="00BB5ADD"/>
    <w:rsid w:val="00BF46B5"/>
    <w:rsid w:val="00C00AEA"/>
    <w:rsid w:val="00C02CBC"/>
    <w:rsid w:val="00C115F9"/>
    <w:rsid w:val="00C30216"/>
    <w:rsid w:val="00C30F9C"/>
    <w:rsid w:val="00C6554A"/>
    <w:rsid w:val="00C814CD"/>
    <w:rsid w:val="00C86AC9"/>
    <w:rsid w:val="00C91211"/>
    <w:rsid w:val="00CA054F"/>
    <w:rsid w:val="00CA2222"/>
    <w:rsid w:val="00CA45B9"/>
    <w:rsid w:val="00CC5584"/>
    <w:rsid w:val="00CC661D"/>
    <w:rsid w:val="00CE2163"/>
    <w:rsid w:val="00CE4CF7"/>
    <w:rsid w:val="00D356DE"/>
    <w:rsid w:val="00D413E7"/>
    <w:rsid w:val="00D46CC7"/>
    <w:rsid w:val="00D509E6"/>
    <w:rsid w:val="00DA10B7"/>
    <w:rsid w:val="00DE1FA6"/>
    <w:rsid w:val="00DE2B81"/>
    <w:rsid w:val="00E00314"/>
    <w:rsid w:val="00E13B9A"/>
    <w:rsid w:val="00E21AA2"/>
    <w:rsid w:val="00E23967"/>
    <w:rsid w:val="00E351A1"/>
    <w:rsid w:val="00E55123"/>
    <w:rsid w:val="00E73452"/>
    <w:rsid w:val="00E74300"/>
    <w:rsid w:val="00E96D11"/>
    <w:rsid w:val="00EC10F4"/>
    <w:rsid w:val="00ED3016"/>
    <w:rsid w:val="00ED7C44"/>
    <w:rsid w:val="00EE3F80"/>
    <w:rsid w:val="00EF20F2"/>
    <w:rsid w:val="00F01C1E"/>
    <w:rsid w:val="00F43472"/>
    <w:rsid w:val="00F474AA"/>
    <w:rsid w:val="00F52974"/>
    <w:rsid w:val="00F559F5"/>
    <w:rsid w:val="00F61E3C"/>
    <w:rsid w:val="00F77194"/>
    <w:rsid w:val="00F823C2"/>
    <w:rsid w:val="00F8525C"/>
    <w:rsid w:val="00FA133B"/>
    <w:rsid w:val="00FE4F60"/>
    <w:rsid w:val="00FF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63A21"/>
  <w15:chartTrackingRefBased/>
  <w15:docId w15:val="{1FD42068-91FA-4FD5-86DE-6C8236BF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A136949A0B0D486CB2F9884E19120D4D">
    <w:name w:val="A136949A0B0D486CB2F9884E19120D4D"/>
    <w:rsid w:val="005A1BA4"/>
    <w:pPr>
      <w:spacing w:before="0" w:after="160" w:line="259" w:lineRule="auto"/>
    </w:pPr>
    <w:rPr>
      <w:rFonts w:eastAsiaTheme="minorEastAsia"/>
      <w:color w:val="auto"/>
      <w:lang w:val="en-IN" w:eastAsia="en-IN"/>
    </w:rPr>
  </w:style>
  <w:style w:type="paragraph" w:styleId="ListParagraph">
    <w:name w:val="List Paragraph"/>
    <w:basedOn w:val="Normal"/>
    <w:uiPriority w:val="34"/>
    <w:unhideWhenUsed/>
    <w:qFormat/>
    <w:rsid w:val="003F3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864374">
      <w:bodyDiv w:val="1"/>
      <w:marLeft w:val="0"/>
      <w:marRight w:val="0"/>
      <w:marTop w:val="0"/>
      <w:marBottom w:val="0"/>
      <w:divBdr>
        <w:top w:val="none" w:sz="0" w:space="0" w:color="auto"/>
        <w:left w:val="none" w:sz="0" w:space="0" w:color="auto"/>
        <w:bottom w:val="none" w:sz="0" w:space="0" w:color="auto"/>
        <w:right w:val="none" w:sz="0" w:space="0" w:color="auto"/>
      </w:divBdr>
    </w:div>
    <w:div w:id="752049930">
      <w:bodyDiv w:val="1"/>
      <w:marLeft w:val="0"/>
      <w:marRight w:val="0"/>
      <w:marTop w:val="0"/>
      <w:marBottom w:val="0"/>
      <w:divBdr>
        <w:top w:val="none" w:sz="0" w:space="0" w:color="auto"/>
        <w:left w:val="none" w:sz="0" w:space="0" w:color="auto"/>
        <w:bottom w:val="none" w:sz="0" w:space="0" w:color="auto"/>
        <w:right w:val="none" w:sz="0" w:space="0" w:color="auto"/>
      </w:divBdr>
    </w:div>
    <w:div w:id="190737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neshNaik\AppData\Local\Microsoft\Office\16.0\DTS\en-US%7bDD1629CF-571E-4059-82A3-0AF3A15A922D%7d\%7b9F07A3CA-81E7-41A0-96E2-18749A3C0E9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{9F07A3CA-81E7-41A0-96E2-18749A3C0E98}tf02835058_win32.dotx</Template>
  <TotalTime>1399</TotalTime>
  <Pages>11</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Naik</dc:creator>
  <cp:keywords/>
  <dc:description/>
  <cp:lastModifiedBy>Dinesh K Naik</cp:lastModifiedBy>
  <cp:revision>157</cp:revision>
  <dcterms:created xsi:type="dcterms:W3CDTF">2021-08-02T05:53:00Z</dcterms:created>
  <dcterms:modified xsi:type="dcterms:W3CDTF">2021-08-04T16:22:00Z</dcterms:modified>
</cp:coreProperties>
</file>