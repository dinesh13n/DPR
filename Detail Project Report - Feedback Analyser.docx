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0F6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ADC6B73" wp14:editId="75130EB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885E193" w14:textId="30418CD9" w:rsidR="00C6554A" w:rsidRDefault="001C37CD" w:rsidP="00C6554A">
      <w:pPr>
        <w:pStyle w:val="Title"/>
      </w:pPr>
      <w:r>
        <w:t>Detail Project Report</w:t>
      </w:r>
    </w:p>
    <w:p w14:paraId="632B813E" w14:textId="218E9206" w:rsidR="00C6554A" w:rsidRPr="004D66A8" w:rsidRDefault="00B77C3E" w:rsidP="00C6554A">
      <w:pPr>
        <w:pStyle w:val="Subtitle"/>
        <w:rPr>
          <w:sz w:val="32"/>
          <w:szCs w:val="32"/>
        </w:rPr>
      </w:pPr>
      <w:r w:rsidRPr="004D66A8">
        <w:rPr>
          <w:sz w:val="32"/>
          <w:szCs w:val="32"/>
        </w:rPr>
        <w:t>Sentiment analysis</w:t>
      </w:r>
    </w:p>
    <w:p w14:paraId="170A143F" w14:textId="476B19EA" w:rsidR="00C6554A" w:rsidRPr="004D66A8" w:rsidRDefault="001C37CD" w:rsidP="00C6554A">
      <w:pPr>
        <w:pStyle w:val="ContactInfo"/>
        <w:rPr>
          <w:sz w:val="28"/>
          <w:szCs w:val="28"/>
        </w:rPr>
      </w:pPr>
      <w:r w:rsidRPr="004D66A8">
        <w:rPr>
          <w:sz w:val="28"/>
          <w:szCs w:val="28"/>
        </w:rPr>
        <w:t>Dinesh Kumar Naik</w:t>
      </w:r>
      <w:r w:rsidR="00C6554A" w:rsidRPr="004D66A8">
        <w:rPr>
          <w:sz w:val="28"/>
          <w:szCs w:val="28"/>
        </w:rPr>
        <w:t xml:space="preserve"> | </w:t>
      </w:r>
      <w:r w:rsidR="00FA133B">
        <w:rPr>
          <w:sz w:val="28"/>
          <w:szCs w:val="28"/>
        </w:rPr>
        <w:t xml:space="preserve">Feedback </w:t>
      </w:r>
      <w:r w:rsidR="00EB43CD">
        <w:rPr>
          <w:sz w:val="28"/>
          <w:szCs w:val="28"/>
        </w:rPr>
        <w:t>Analyzer</w:t>
      </w:r>
      <w:r w:rsidR="00C6554A" w:rsidRPr="004D66A8">
        <w:rPr>
          <w:sz w:val="28"/>
          <w:szCs w:val="28"/>
        </w:rPr>
        <w:t xml:space="preserve"> | </w:t>
      </w:r>
      <w:r w:rsidR="00B77C3E" w:rsidRPr="004D66A8">
        <w:rPr>
          <w:sz w:val="28"/>
          <w:szCs w:val="28"/>
        </w:rPr>
        <w:t>02-Aug-2021</w:t>
      </w:r>
      <w:r w:rsidR="00C6554A" w:rsidRPr="004D66A8">
        <w:rPr>
          <w:sz w:val="28"/>
          <w:szCs w:val="28"/>
        </w:rPr>
        <w:br w:type="page"/>
      </w:r>
    </w:p>
    <w:p w14:paraId="78B77DDD" w14:textId="495EF8BA" w:rsidR="00C6554A" w:rsidRDefault="005A1BA4" w:rsidP="00C6554A">
      <w:pPr>
        <w:pStyle w:val="Heading1"/>
      </w:pPr>
      <w:r>
        <w:lastRenderedPageBreak/>
        <w:t>About the Project: -</w:t>
      </w:r>
    </w:p>
    <w:p w14:paraId="09F33175" w14:textId="5EF56595" w:rsidR="00C6554A" w:rsidRPr="00514122" w:rsidRDefault="00C00AEA" w:rsidP="009B6B84">
      <w:pPr>
        <w:pStyle w:val="ListBullet"/>
        <w:numPr>
          <w:ilvl w:val="0"/>
          <w:numId w:val="0"/>
        </w:numPr>
        <w:ind w:left="720"/>
      </w:pPr>
      <w:r>
        <w:t xml:space="preserve">Indian Oil is an Indian public sector oil and gas company. </w:t>
      </w:r>
      <w:r w:rsidR="005A1BA4" w:rsidRPr="005A1BA4">
        <w:t>Project ePIC (e-Platform for Indian Oil Customers) is a project which attempts to establish a digital platform for devising and executing customer relationships and distributor/dealer management strategies and processes which leverage latest technological innovations enabling us to engage with our customers in better ways</w:t>
      </w:r>
      <w:r w:rsidR="005A1BA4">
        <w:t>.</w:t>
      </w:r>
    </w:p>
    <w:p w14:paraId="51BD0D06" w14:textId="6BD243AD" w:rsidR="00C6554A" w:rsidRDefault="009B6B84" w:rsidP="00C6554A">
      <w:pPr>
        <w:pStyle w:val="Heading2"/>
        <w:rPr>
          <w:caps w:val="0"/>
          <w:sz w:val="32"/>
        </w:rPr>
      </w:pPr>
      <w:r w:rsidRPr="009B6B84">
        <w:rPr>
          <w:caps w:val="0"/>
          <w:sz w:val="32"/>
        </w:rPr>
        <w:t>Pr</w:t>
      </w:r>
      <w:r>
        <w:rPr>
          <w:caps w:val="0"/>
          <w:sz w:val="32"/>
        </w:rPr>
        <w:t>oblem Statement:</w:t>
      </w:r>
    </w:p>
    <w:p w14:paraId="7D9420E7" w14:textId="77777777" w:rsidR="004C09D6" w:rsidRDefault="00C00AEA" w:rsidP="00B07C8E">
      <w:pPr>
        <w:ind w:left="720"/>
      </w:pPr>
      <w:r>
        <w:t xml:space="preserve">Indian oil serves various emergency services (Oil, Petroleum Gas, Lubes)  to the customer either direct or indirect channel. Due to the </w:t>
      </w:r>
      <w:r w:rsidR="00467CAE">
        <w:t xml:space="preserve">Govt. owned public company, customer satisfaction is high priority to improve the service. Now a </w:t>
      </w:r>
      <w:r w:rsidR="00B07C8E">
        <w:t>day’s</w:t>
      </w:r>
      <w:r w:rsidR="00467CAE">
        <w:t xml:space="preserve"> various digital channels available to the share there feedback, So company wanted to analysis the feedback and take the appropriate action on the same. </w:t>
      </w:r>
    </w:p>
    <w:p w14:paraId="7C7B34FC" w14:textId="422679EE" w:rsidR="009B6B84" w:rsidRPr="009B6B84" w:rsidRDefault="004C09D6" w:rsidP="00B07C8E">
      <w:pPr>
        <w:ind w:left="720"/>
      </w:pPr>
      <w:r>
        <w:t xml:space="preserve">We use different unsupervised learning algorithms </w:t>
      </w:r>
      <w:r w:rsidR="00A2034A">
        <w:t xml:space="preserve">that can detect the topics in which all the comments will be grouped. The type of algorithms we use in the </w:t>
      </w:r>
      <w:r w:rsidR="00A2034A" w:rsidRPr="00A2034A">
        <w:rPr>
          <w:b/>
          <w:bCs/>
        </w:rPr>
        <w:t>modeling of topics</w:t>
      </w:r>
    </w:p>
    <w:p w14:paraId="50843554" w14:textId="169ABC86" w:rsidR="00384842" w:rsidRDefault="00384842" w:rsidP="00384842">
      <w:pPr>
        <w:pStyle w:val="Heading2"/>
        <w:rPr>
          <w:caps w:val="0"/>
          <w:sz w:val="32"/>
        </w:rPr>
      </w:pPr>
      <w:r>
        <w:rPr>
          <w:caps w:val="0"/>
          <w:sz w:val="32"/>
        </w:rPr>
        <w:t>Value of the Project:</w:t>
      </w:r>
    </w:p>
    <w:p w14:paraId="70013F0B" w14:textId="2191F2C4" w:rsidR="002C74C0" w:rsidRDefault="004075D7" w:rsidP="00E55123">
      <w:pPr>
        <w:ind w:left="720"/>
      </w:pPr>
      <w:r>
        <w:t>Value of the feedback is reflection of the service provided by the company, and according to the customer feedback company can change their strategy and modify the policy, so they can improve their service. But it is very difficult to read all the feedback manually, So the new AI Service (</w:t>
      </w:r>
      <w:r w:rsidR="00051955">
        <w:t>Modeling of topics</w:t>
      </w:r>
      <w:r>
        <w:t>) read all the feedback and come with the crisp high tending suggestions / complaints. Ex</w:t>
      </w:r>
      <w:r w:rsidR="00E55123">
        <w:t xml:space="preserve">p. In hilly area we have allow the domestic customer to take 4 cylinder refill, Launched tatkal (2 hours) cylinder refill seva for domestic customer. </w:t>
      </w:r>
      <w:r>
        <w:t xml:space="preserve"> </w:t>
      </w:r>
    </w:p>
    <w:p w14:paraId="771B0272" w14:textId="122D9E8D" w:rsidR="001514CA" w:rsidRDefault="001514CA" w:rsidP="00E55123">
      <w:pPr>
        <w:ind w:left="720"/>
      </w:pPr>
      <w:r>
        <w:t>This technique can be applied to any type of qualitative information.</w:t>
      </w:r>
    </w:p>
    <w:p w14:paraId="55194007" w14:textId="44BA2E1A" w:rsidR="00131CAD" w:rsidRDefault="00131CAD" w:rsidP="00E55123">
      <w:pPr>
        <w:ind w:left="720"/>
      </w:pPr>
    </w:p>
    <w:p w14:paraId="358761F4" w14:textId="25C5A48F" w:rsidR="00131CAD" w:rsidRDefault="00131CAD" w:rsidP="00E55123">
      <w:pPr>
        <w:ind w:left="720"/>
      </w:pPr>
    </w:p>
    <w:p w14:paraId="2A46D067" w14:textId="79B5B9B6" w:rsidR="00131CAD" w:rsidRDefault="00131CAD" w:rsidP="00E55123">
      <w:pPr>
        <w:ind w:left="720"/>
      </w:pPr>
    </w:p>
    <w:p w14:paraId="4BA26118" w14:textId="2F73B7CD" w:rsidR="00131CAD" w:rsidRDefault="00131CAD" w:rsidP="00E55123">
      <w:pPr>
        <w:ind w:left="720"/>
      </w:pPr>
    </w:p>
    <w:p w14:paraId="055F0466" w14:textId="29387720" w:rsidR="00131CAD" w:rsidRDefault="00131CAD" w:rsidP="00E55123">
      <w:pPr>
        <w:ind w:left="720"/>
      </w:pPr>
    </w:p>
    <w:p w14:paraId="763ED7B2" w14:textId="63E5B608" w:rsidR="00131CAD" w:rsidRDefault="00131CAD" w:rsidP="00E55123">
      <w:pPr>
        <w:ind w:left="720"/>
      </w:pPr>
    </w:p>
    <w:p w14:paraId="7E85402C" w14:textId="58FBCE12" w:rsidR="00131CAD" w:rsidRDefault="00131CAD" w:rsidP="00E55123">
      <w:pPr>
        <w:ind w:left="720"/>
      </w:pPr>
    </w:p>
    <w:p w14:paraId="4F1D6C91" w14:textId="36DAE353" w:rsidR="00131CAD" w:rsidRDefault="00131CAD" w:rsidP="00E55123">
      <w:pPr>
        <w:ind w:left="720"/>
      </w:pPr>
    </w:p>
    <w:p w14:paraId="064FA92B" w14:textId="39198B12" w:rsidR="00131CAD" w:rsidRDefault="00131CAD" w:rsidP="00E55123">
      <w:pPr>
        <w:ind w:left="720"/>
      </w:pPr>
    </w:p>
    <w:p w14:paraId="23F91113" w14:textId="2510D015" w:rsidR="00131CAD" w:rsidRDefault="00131CAD" w:rsidP="00E55123">
      <w:pPr>
        <w:ind w:left="720"/>
      </w:pPr>
    </w:p>
    <w:p w14:paraId="110B88BA" w14:textId="77777777" w:rsidR="00131CAD" w:rsidRDefault="00131CAD" w:rsidP="00E55123">
      <w:pPr>
        <w:ind w:left="720"/>
      </w:pPr>
    </w:p>
    <w:p w14:paraId="1C8A4BE4" w14:textId="26DCEED6" w:rsidR="00A57846" w:rsidRDefault="00A57846" w:rsidP="00A57846">
      <w:pPr>
        <w:pStyle w:val="Heading2"/>
        <w:rPr>
          <w:caps w:val="0"/>
          <w:sz w:val="32"/>
        </w:rPr>
      </w:pPr>
      <w:r>
        <w:rPr>
          <w:caps w:val="0"/>
          <w:sz w:val="32"/>
        </w:rPr>
        <w:t>System Architecture:</w:t>
      </w:r>
    </w:p>
    <w:p w14:paraId="2DA8DE67" w14:textId="2F0FD83A" w:rsidR="001E256C" w:rsidRDefault="002B2439" w:rsidP="00A57846">
      <w:r>
        <w:rPr>
          <w:noProof/>
        </w:rPr>
        <mc:AlternateContent>
          <mc:Choice Requires="wps">
            <w:drawing>
              <wp:anchor distT="0" distB="0" distL="114300" distR="114300" simplePos="0" relativeHeight="251662336" behindDoc="0" locked="0" layoutInCell="1" allowOverlap="1" wp14:anchorId="6AE7572D" wp14:editId="0DE6F008">
                <wp:simplePos x="0" y="0"/>
                <wp:positionH relativeFrom="margin">
                  <wp:align>right</wp:align>
                </wp:positionH>
                <wp:positionV relativeFrom="paragraph">
                  <wp:posOffset>137160</wp:posOffset>
                </wp:positionV>
                <wp:extent cx="1242060" cy="4419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FC41EF" w14:textId="28E25F21" w:rsidR="002B2439" w:rsidRPr="002B2439" w:rsidRDefault="002B2439" w:rsidP="002B2439">
                            <w:pPr>
                              <w:jc w:val="center"/>
                              <w:rPr>
                                <w:lang w:val="en-IN"/>
                              </w:rPr>
                            </w:pPr>
                            <w:r>
                              <w:rPr>
                                <w:lang w:val="en-IN"/>
                              </w:rPr>
                              <w:t>Topic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7572D" id="Rectangle 4" o:spid="_x0000_s1026" style="position:absolute;margin-left:46.6pt;margin-top:10.8pt;width:97.8pt;height:34.8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" fillcolor="white [3212]" strokecolor="#004f5b [1604]" strokeweight="2pt">
                <v:textbox>
                  <w:txbxContent>
                    <w:p w14:paraId="03FC41EF" w14:textId="28E25F21" w:rsidR="002B2439" w:rsidRPr="002B2439" w:rsidRDefault="002B2439" w:rsidP="002B2439">
                      <w:pPr>
                        <w:jc w:val="center"/>
                        <w:rPr>
                          <w:lang w:val="en-IN"/>
                        </w:rPr>
                      </w:pPr>
                      <w:r>
                        <w:rPr>
                          <w:lang w:val="en-IN"/>
                        </w:rPr>
                        <w:t>Topic Modelling</w:t>
                      </w:r>
                    </w:p>
                  </w:txbxContent>
                </v:textbox>
                <w10:wrap anchorx="margin"/>
              </v:rect>
            </w:pict>
          </mc:Fallback>
        </mc:AlternateContent>
      </w:r>
      <w:r w:rsidR="00C30F9C">
        <w:rPr>
          <w:noProof/>
        </w:rPr>
        <mc:AlternateContent>
          <mc:Choice Requires="wps">
            <w:drawing>
              <wp:anchor distT="0" distB="0" distL="114300" distR="114300" simplePos="0" relativeHeight="251659264" behindDoc="0" locked="0" layoutInCell="1" allowOverlap="1" wp14:anchorId="5F7B86B1" wp14:editId="4A5D2A01">
                <wp:simplePos x="0" y="0"/>
                <wp:positionH relativeFrom="column">
                  <wp:posOffset>411480</wp:posOffset>
                </wp:positionH>
                <wp:positionV relativeFrom="paragraph">
                  <wp:posOffset>83820</wp:posOffset>
                </wp:positionV>
                <wp:extent cx="1158240" cy="617220"/>
                <wp:effectExtent l="0" t="0" r="22860" b="11430"/>
                <wp:wrapNone/>
                <wp:docPr id="2" name="Flowchart: Magnetic Disk 2"/>
                <wp:cNvGraphicFramePr/>
                <a:graphic xmlns:a="http://schemas.openxmlformats.org/drawingml/2006/main">
                  <a:graphicData uri="http://schemas.microsoft.com/office/word/2010/wordprocessingShape">
                    <wps:wsp>
                      <wps:cNvSpPr/>
                      <wps:spPr>
                        <a:xfrm>
                          <a:off x="0" y="0"/>
                          <a:ext cx="1158240" cy="617220"/>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3ECC6A" w14:textId="650D34CB" w:rsidR="00C30F9C" w:rsidRPr="00C30F9C" w:rsidRDefault="00C30F9C" w:rsidP="00C30F9C">
                            <w:pPr>
                              <w:jc w:val="center"/>
                              <w:rPr>
                                <w:sz w:val="18"/>
                                <w:szCs w:val="18"/>
                                <w:lang w:val="en-IN"/>
                              </w:rPr>
                            </w:pPr>
                            <w:r w:rsidRPr="00C30F9C">
                              <w:rPr>
                                <w:sz w:val="18"/>
                                <w:szCs w:val="18"/>
                                <w:lang w:val="en-IN"/>
                              </w:rPr>
                              <w:t>DB</w:t>
                            </w:r>
                          </w:p>
                          <w:p w14:paraId="23B6EC0E" w14:textId="3B8AA76F" w:rsidR="00C30F9C" w:rsidRDefault="00C30F9C" w:rsidP="00C30F9C">
                            <w:pPr>
                              <w:jc w:val="center"/>
                              <w:rPr>
                                <w:sz w:val="16"/>
                                <w:szCs w:val="16"/>
                                <w:lang w:val="en-IN"/>
                              </w:rPr>
                            </w:pPr>
                          </w:p>
                          <w:p w14:paraId="514618B4" w14:textId="77777777" w:rsidR="00C30F9C" w:rsidRPr="00C30F9C" w:rsidRDefault="00C30F9C" w:rsidP="00C30F9C">
                            <w:pPr>
                              <w:jc w:val="center"/>
                              <w:rPr>
                                <w:sz w:val="16"/>
                                <w:szCs w:val="1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7B86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7" type="#_x0000_t132" style="position:absolute;margin-left:32.4pt;margin-top:6.6pt;width:91.2pt;height:4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" fillcolor="white [3212]" strokecolor="#004f5b [1604]" strokeweight="2pt">
                <v:textbox>
                  <w:txbxContent>
                    <w:p w14:paraId="4C3ECC6A" w14:textId="650D34CB" w:rsidR="00C30F9C" w:rsidRPr="00C30F9C" w:rsidRDefault="00C30F9C" w:rsidP="00C30F9C">
                      <w:pPr>
                        <w:jc w:val="center"/>
                        <w:rPr>
                          <w:sz w:val="18"/>
                          <w:szCs w:val="18"/>
                          <w:lang w:val="en-IN"/>
                        </w:rPr>
                      </w:pPr>
                      <w:r w:rsidRPr="00C30F9C">
                        <w:rPr>
                          <w:sz w:val="18"/>
                          <w:szCs w:val="18"/>
                          <w:lang w:val="en-IN"/>
                        </w:rPr>
                        <w:t>DB</w:t>
                      </w:r>
                    </w:p>
                    <w:p w14:paraId="23B6EC0E" w14:textId="3B8AA76F" w:rsidR="00C30F9C" w:rsidRDefault="00C30F9C" w:rsidP="00C30F9C">
                      <w:pPr>
                        <w:jc w:val="center"/>
                        <w:rPr>
                          <w:sz w:val="16"/>
                          <w:szCs w:val="16"/>
                          <w:lang w:val="en-IN"/>
                        </w:rPr>
                      </w:pPr>
                    </w:p>
                    <w:p w14:paraId="514618B4" w14:textId="77777777" w:rsidR="00C30F9C" w:rsidRPr="00C30F9C" w:rsidRDefault="00C30F9C" w:rsidP="00C30F9C">
                      <w:pPr>
                        <w:jc w:val="center"/>
                        <w:rPr>
                          <w:sz w:val="16"/>
                          <w:szCs w:val="16"/>
                          <w:lang w:val="en-IN"/>
                        </w:rPr>
                      </w:pPr>
                    </w:p>
                  </w:txbxContent>
                </v:textbox>
              </v:shape>
            </w:pict>
          </mc:Fallback>
        </mc:AlternateContent>
      </w:r>
      <w:r w:rsidR="00DE1FA6">
        <w:rPr>
          <w:noProof/>
        </w:rPr>
        <mc:AlternateContent>
          <mc:Choice Requires="wps">
            <w:drawing>
              <wp:anchor distT="0" distB="0" distL="114300" distR="114300" simplePos="0" relativeHeight="251672576" behindDoc="0" locked="0" layoutInCell="1" allowOverlap="1" wp14:anchorId="3417AF64" wp14:editId="4EE632E2">
                <wp:simplePos x="0" y="0"/>
                <wp:positionH relativeFrom="column">
                  <wp:posOffset>3474720</wp:posOffset>
                </wp:positionH>
                <wp:positionV relativeFrom="paragraph">
                  <wp:posOffset>339089</wp:posOffset>
                </wp:positionV>
                <wp:extent cx="76200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7620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D01A9" id="_x0000_t32" coordsize="21600,21600" o:spt="32" o:oned="t" path="m,l21600,21600e" filled="f">
                <v:path arrowok="t" fillok="f" o:connecttype="none"/>
                <o:lock v:ext="edit" shapetype="t"/>
              </v:shapetype>
              <v:shape id="Straight Arrow Connector 11" o:spid="_x0000_s1026" type="#_x0000_t32" style="position:absolute;margin-left:273.6pt;margin-top:26.7pt;width:60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" strokecolor="black [3213]">
                <v:stroke endarrow="block"/>
              </v:shape>
            </w:pict>
          </mc:Fallback>
        </mc:AlternateContent>
      </w:r>
      <w:r w:rsidR="00DE1FA6">
        <w:rPr>
          <w:noProof/>
        </w:rPr>
        <mc:AlternateContent>
          <mc:Choice Requires="wps">
            <w:drawing>
              <wp:anchor distT="0" distB="0" distL="114300" distR="114300" simplePos="0" relativeHeight="251670528" behindDoc="0" locked="0" layoutInCell="1" allowOverlap="1" wp14:anchorId="5B61C5D0" wp14:editId="6F16CBE3">
                <wp:simplePos x="0" y="0"/>
                <wp:positionH relativeFrom="column">
                  <wp:posOffset>1592580</wp:posOffset>
                </wp:positionH>
                <wp:positionV relativeFrom="paragraph">
                  <wp:posOffset>342900</wp:posOffset>
                </wp:positionV>
                <wp:extent cx="784860" cy="15240"/>
                <wp:effectExtent l="0" t="57150" r="15240" b="99060"/>
                <wp:wrapNone/>
                <wp:docPr id="10" name="Straight Arrow Connector 10"/>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CFBC3" id="Straight Arrow Connector 10" o:spid="_x0000_s1026" type="#_x0000_t32" style="position:absolute;margin-left:125.4pt;margin-top:27pt;width:61.8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" strokecolor="black [3213]">
                <v:stroke endarrow="block"/>
              </v:shape>
            </w:pict>
          </mc:Fallback>
        </mc:AlternateContent>
      </w:r>
      <w:r w:rsidR="00CE2163">
        <w:rPr>
          <w:noProof/>
        </w:rPr>
        <mc:AlternateContent>
          <mc:Choice Requires="wps">
            <w:drawing>
              <wp:anchor distT="0" distB="0" distL="114300" distR="114300" simplePos="0" relativeHeight="251660288" behindDoc="0" locked="0" layoutInCell="1" allowOverlap="1" wp14:anchorId="3ACA0515" wp14:editId="2C445313">
                <wp:simplePos x="0" y="0"/>
                <wp:positionH relativeFrom="column">
                  <wp:posOffset>2362200</wp:posOffset>
                </wp:positionH>
                <wp:positionV relativeFrom="paragraph">
                  <wp:posOffset>137160</wp:posOffset>
                </wp:positionV>
                <wp:extent cx="1135380" cy="4419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113538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37C319" w14:textId="142721C2" w:rsidR="002B2439" w:rsidRPr="002B2439" w:rsidRDefault="002B2439" w:rsidP="002B2439">
                            <w:pPr>
                              <w:jc w:val="center"/>
                              <w:rPr>
                                <w:lang w:val="en-IN"/>
                              </w:rPr>
                            </w:pPr>
                            <w:r>
                              <w:rPr>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A0515" id="Rectangle 3" o:spid="_x0000_s1028" style="position:absolute;margin-left:186pt;margin-top:10.8pt;width:89.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" fillcolor="white [3212]" strokecolor="#004f5b [1604]" strokeweight="2pt">
                <v:textbox>
                  <w:txbxContent>
                    <w:p w14:paraId="2E37C319" w14:textId="142721C2" w:rsidR="002B2439" w:rsidRPr="002B2439" w:rsidRDefault="002B2439" w:rsidP="002B2439">
                      <w:pPr>
                        <w:jc w:val="center"/>
                        <w:rPr>
                          <w:lang w:val="en-IN"/>
                        </w:rPr>
                      </w:pPr>
                      <w:r>
                        <w:rPr>
                          <w:lang w:val="en-IN"/>
                        </w:rPr>
                        <w:t>Pre-processing</w:t>
                      </w:r>
                    </w:p>
                  </w:txbxContent>
                </v:textbox>
              </v:rect>
            </w:pict>
          </mc:Fallback>
        </mc:AlternateContent>
      </w:r>
      <w:r w:rsidR="00A57846">
        <w:tab/>
      </w:r>
    </w:p>
    <w:p w14:paraId="4E9B698E" w14:textId="2C4253AC" w:rsidR="001E256C" w:rsidRDefault="002729BE" w:rsidP="00A57846">
      <w:r>
        <w:rPr>
          <w:noProof/>
        </w:rPr>
        <mc:AlternateContent>
          <mc:Choice Requires="wps">
            <w:drawing>
              <wp:anchor distT="0" distB="0" distL="114300" distR="114300" simplePos="0" relativeHeight="251674624" behindDoc="0" locked="0" layoutInCell="1" allowOverlap="1" wp14:anchorId="5894078F" wp14:editId="4860A393">
                <wp:simplePos x="0" y="0"/>
                <wp:positionH relativeFrom="column">
                  <wp:posOffset>4686301</wp:posOffset>
                </wp:positionH>
                <wp:positionV relativeFrom="paragraph">
                  <wp:posOffset>158115</wp:posOffset>
                </wp:positionV>
                <wp:extent cx="45719" cy="510540"/>
                <wp:effectExtent l="38100" t="0" r="50165" b="60960"/>
                <wp:wrapNone/>
                <wp:docPr id="12" name="Straight Arrow Connector 12"/>
                <wp:cNvGraphicFramePr/>
                <a:graphic xmlns:a="http://schemas.openxmlformats.org/drawingml/2006/main">
                  <a:graphicData uri="http://schemas.microsoft.com/office/word/2010/wordprocessingShape">
                    <wps:wsp>
                      <wps:cNvCnPr/>
                      <wps:spPr>
                        <a:xfrm flipH="1">
                          <a:off x="0" y="0"/>
                          <a:ext cx="45719"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71A32" id="Straight Arrow Connector 12" o:spid="_x0000_s1026" type="#_x0000_t32" style="position:absolute;margin-left:369pt;margin-top:12.45pt;width:3.6pt;height:40.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" strokecolor="black [3213]">
                <v:stroke endarrow="block"/>
              </v:shape>
            </w:pict>
          </mc:Fallback>
        </mc:AlternateContent>
      </w:r>
    </w:p>
    <w:p w14:paraId="33B22D4C" w14:textId="3BFB2189" w:rsidR="00F474AA" w:rsidRDefault="00F474AA" w:rsidP="00A57846"/>
    <w:p w14:paraId="43AC629C" w14:textId="63D3823C" w:rsidR="00F474AA" w:rsidRDefault="00AA3124" w:rsidP="00A57846">
      <w:r>
        <w:rPr>
          <w:noProof/>
        </w:rPr>
        <mc:AlternateContent>
          <mc:Choice Requires="wps">
            <w:drawing>
              <wp:anchor distT="0" distB="0" distL="114300" distR="114300" simplePos="0" relativeHeight="251664384" behindDoc="0" locked="0" layoutInCell="1" allowOverlap="1" wp14:anchorId="68F1B997" wp14:editId="60EAB530">
                <wp:simplePos x="0" y="0"/>
                <wp:positionH relativeFrom="margin">
                  <wp:posOffset>4168140</wp:posOffset>
                </wp:positionH>
                <wp:positionV relativeFrom="paragraph">
                  <wp:posOffset>62230</wp:posOffset>
                </wp:positionV>
                <wp:extent cx="1295400" cy="441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129540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5A300D" w14:textId="4470E627" w:rsidR="002B2439" w:rsidRPr="002B2439" w:rsidRDefault="002B2439" w:rsidP="002B2439">
                            <w:pPr>
                              <w:jc w:val="center"/>
                              <w:rPr>
                                <w:lang w:val="en-IN"/>
                              </w:rPr>
                            </w:pPr>
                            <w:r>
                              <w:rPr>
                                <w:lang w:val="en-IN"/>
                              </w:rPr>
                              <w:t>Aspect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F1B997" id="Rectangle 5" o:spid="_x0000_s1029" style="position:absolute;margin-left:328.2pt;margin-top:4.9pt;width:102pt;height:34.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" fillcolor="white [3212]" strokecolor="#004f5b [1604]" strokeweight="2pt">
                <v:textbox>
                  <w:txbxContent>
                    <w:p w14:paraId="2F5A300D" w14:textId="4470E627" w:rsidR="002B2439" w:rsidRPr="002B2439" w:rsidRDefault="002B2439" w:rsidP="002B2439">
                      <w:pPr>
                        <w:jc w:val="center"/>
                        <w:rPr>
                          <w:lang w:val="en-IN"/>
                        </w:rPr>
                      </w:pPr>
                      <w:r>
                        <w:rPr>
                          <w:lang w:val="en-IN"/>
                        </w:rPr>
                        <w:t>Aspect Extraction</w:t>
                      </w:r>
                    </w:p>
                  </w:txbxContent>
                </v:textbox>
                <w10:wrap anchorx="margin"/>
              </v:rect>
            </w:pict>
          </mc:Fallback>
        </mc:AlternateContent>
      </w:r>
    </w:p>
    <w:p w14:paraId="5F197A6C" w14:textId="6DC573AA" w:rsidR="00F474AA" w:rsidRDefault="002729BE" w:rsidP="00A57846">
      <w:r>
        <w:rPr>
          <w:noProof/>
        </w:rPr>
        <mc:AlternateContent>
          <mc:Choice Requires="wps">
            <w:drawing>
              <wp:anchor distT="0" distB="0" distL="114300" distR="114300" simplePos="0" relativeHeight="251676672" behindDoc="0" locked="0" layoutInCell="1" allowOverlap="1" wp14:anchorId="7F472135" wp14:editId="6E92665B">
                <wp:simplePos x="0" y="0"/>
                <wp:positionH relativeFrom="column">
                  <wp:posOffset>4739640</wp:posOffset>
                </wp:positionH>
                <wp:positionV relativeFrom="paragraph">
                  <wp:posOffset>214630</wp:posOffset>
                </wp:positionV>
                <wp:extent cx="45719" cy="510540"/>
                <wp:effectExtent l="38100" t="0" r="50165" b="60960"/>
                <wp:wrapNone/>
                <wp:docPr id="13" name="Straight Arrow Connector 13"/>
                <wp:cNvGraphicFramePr/>
                <a:graphic xmlns:a="http://schemas.openxmlformats.org/drawingml/2006/main">
                  <a:graphicData uri="http://schemas.microsoft.com/office/word/2010/wordprocessingShape">
                    <wps:wsp>
                      <wps:cNvCnPr/>
                      <wps:spPr>
                        <a:xfrm flipH="1">
                          <a:off x="0" y="0"/>
                          <a:ext cx="45719"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BF37" id="Straight Arrow Connector 13" o:spid="_x0000_s1026" type="#_x0000_t32" style="position:absolute;margin-left:373.2pt;margin-top:16.9pt;width:3.6pt;height:40.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" strokecolor="black [3213]">
                <v:stroke endarrow="block"/>
              </v:shape>
            </w:pict>
          </mc:Fallback>
        </mc:AlternateContent>
      </w:r>
    </w:p>
    <w:p w14:paraId="44359760" w14:textId="252A95E7" w:rsidR="00F474AA" w:rsidRDefault="00F474AA" w:rsidP="00A57846"/>
    <w:p w14:paraId="7F784358" w14:textId="0D47567C" w:rsidR="00AA3124" w:rsidRDefault="00C91211" w:rsidP="00A57846">
      <w:r>
        <w:rPr>
          <w:noProof/>
        </w:rPr>
        <mc:AlternateContent>
          <mc:Choice Requires="wps">
            <w:drawing>
              <wp:anchor distT="0" distB="0" distL="114300" distR="114300" simplePos="0" relativeHeight="251669504" behindDoc="0" locked="0" layoutInCell="1" allowOverlap="1" wp14:anchorId="17124F2E" wp14:editId="1E4794C6">
                <wp:simplePos x="0" y="0"/>
                <wp:positionH relativeFrom="column">
                  <wp:posOffset>358140</wp:posOffset>
                </wp:positionH>
                <wp:positionV relativeFrom="paragraph">
                  <wp:posOffset>109220</wp:posOffset>
                </wp:positionV>
                <wp:extent cx="1440180" cy="472440"/>
                <wp:effectExtent l="0" t="0" r="26670" b="22860"/>
                <wp:wrapNone/>
                <wp:docPr id="8" name="Rectangle: Rounded Corners 8"/>
                <wp:cNvGraphicFramePr/>
                <a:graphic xmlns:a="http://schemas.openxmlformats.org/drawingml/2006/main">
                  <a:graphicData uri="http://schemas.microsoft.com/office/word/2010/wordprocessingShape">
                    <wps:wsp>
                      <wps:cNvSpPr/>
                      <wps:spPr>
                        <a:xfrm>
                          <a:off x="0" y="0"/>
                          <a:ext cx="1440180" cy="4724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F78D5D" w14:textId="5C6C2604" w:rsidR="001C3914" w:rsidRPr="001C3914" w:rsidRDefault="001C3914" w:rsidP="001C3914">
                            <w:pPr>
                              <w:jc w:val="center"/>
                              <w:rPr>
                                <w:lang w:val="en-IN"/>
                              </w:rPr>
                            </w:pPr>
                            <w:r>
                              <w:rPr>
                                <w:lang w:val="en-IN"/>
                              </w:rPr>
                              <w:t>OBI</w:t>
                            </w:r>
                            <w:r w:rsidR="00C91211">
                              <w:rPr>
                                <w:lang w:val="en-IN"/>
                              </w:rPr>
                              <w:t>E</w:t>
                            </w:r>
                            <w:r>
                              <w:rPr>
                                <w:lang w:val="en-IN"/>
                              </w:rPr>
                              <w: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124F2E" id="Rectangle: Rounded Corners 8" o:spid="_x0000_s1030" style="position:absolute;margin-left:28.2pt;margin-top:8.6pt;width:113.4pt;height:37.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" fillcolor="white [3212]" strokecolor="#004f5b [1604]" strokeweight="2pt">
                <v:textbox>
                  <w:txbxContent>
                    <w:p w14:paraId="28F78D5D" w14:textId="5C6C2604" w:rsidR="001C3914" w:rsidRPr="001C3914" w:rsidRDefault="001C3914" w:rsidP="001C3914">
                      <w:pPr>
                        <w:jc w:val="center"/>
                        <w:rPr>
                          <w:lang w:val="en-IN"/>
                        </w:rPr>
                      </w:pPr>
                      <w:r>
                        <w:rPr>
                          <w:lang w:val="en-IN"/>
                        </w:rPr>
                        <w:t>OBI</w:t>
                      </w:r>
                      <w:r w:rsidR="00C91211">
                        <w:rPr>
                          <w:lang w:val="en-IN"/>
                        </w:rPr>
                        <w:t>E</w:t>
                      </w:r>
                      <w:r>
                        <w:rPr>
                          <w:lang w:val="en-IN"/>
                        </w:rPr>
                        <w:t>E Dashboard</w:t>
                      </w:r>
                    </w:p>
                  </w:txbxContent>
                </v:textbox>
              </v:roundrect>
            </w:pict>
          </mc:Fallback>
        </mc:AlternateContent>
      </w:r>
      <w:r w:rsidR="00E00314">
        <w:rPr>
          <w:noProof/>
        </w:rPr>
        <mc:AlternateContent>
          <mc:Choice Requires="wps">
            <w:drawing>
              <wp:anchor distT="0" distB="0" distL="114300" distR="114300" simplePos="0" relativeHeight="251680768" behindDoc="0" locked="0" layoutInCell="1" allowOverlap="1" wp14:anchorId="22B1A5A6" wp14:editId="4329441C">
                <wp:simplePos x="0" y="0"/>
                <wp:positionH relativeFrom="column">
                  <wp:posOffset>1798320</wp:posOffset>
                </wp:positionH>
                <wp:positionV relativeFrom="paragraph">
                  <wp:posOffset>288289</wp:posOffset>
                </wp:positionV>
                <wp:extent cx="335280" cy="45719"/>
                <wp:effectExtent l="19050" t="57150" r="26670" b="50165"/>
                <wp:wrapNone/>
                <wp:docPr id="15" name="Straight Arrow Connector 15"/>
                <wp:cNvGraphicFramePr/>
                <a:graphic xmlns:a="http://schemas.openxmlformats.org/drawingml/2006/main">
                  <a:graphicData uri="http://schemas.microsoft.com/office/word/2010/wordprocessingShape">
                    <wps:wsp>
                      <wps:cNvCnPr/>
                      <wps:spPr>
                        <a:xfrm flipH="1" flipV="1">
                          <a:off x="0" y="0"/>
                          <a:ext cx="335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02DCB" id="Straight Arrow Connector 15" o:spid="_x0000_s1026" type="#_x0000_t32" style="position:absolute;margin-left:141.6pt;margin-top:22.7pt;width:26.4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" strokecolor="black [3213]">
                <v:stroke endarrow="block"/>
              </v:shape>
            </w:pict>
          </mc:Fallback>
        </mc:AlternateContent>
      </w:r>
      <w:r w:rsidR="00E00314">
        <w:rPr>
          <w:noProof/>
        </w:rPr>
        <mc:AlternateContent>
          <mc:Choice Requires="wps">
            <w:drawing>
              <wp:anchor distT="0" distB="0" distL="114300" distR="114300" simplePos="0" relativeHeight="251668480" behindDoc="0" locked="0" layoutInCell="1" allowOverlap="1" wp14:anchorId="7E32109A" wp14:editId="36966D78">
                <wp:simplePos x="0" y="0"/>
                <wp:positionH relativeFrom="margin">
                  <wp:posOffset>2133600</wp:posOffset>
                </wp:positionH>
                <wp:positionV relativeFrom="paragraph">
                  <wp:posOffset>124460</wp:posOffset>
                </wp:positionV>
                <wp:extent cx="1424940" cy="4419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142494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40863D" w14:textId="38F33A88" w:rsidR="00E00314" w:rsidRPr="00E00314" w:rsidRDefault="00E00314" w:rsidP="00E00314">
                            <w:pPr>
                              <w:jc w:val="center"/>
                              <w:rPr>
                                <w:lang w:val="en-IN"/>
                              </w:rPr>
                            </w:pPr>
                            <w:r>
                              <w:rPr>
                                <w:lang w:val="en-IN"/>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2109A" id="Rectangle 7" o:spid="_x0000_s1031" style="position:absolute;margin-left:168pt;margin-top:9.8pt;width:112.2pt;height:34.8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" fillcolor="white [3212]" strokecolor="#004f5b [1604]" strokeweight="2pt">
                <v:textbox>
                  <w:txbxContent>
                    <w:p w14:paraId="5440863D" w14:textId="38F33A88" w:rsidR="00E00314" w:rsidRPr="00E00314" w:rsidRDefault="00E00314" w:rsidP="00E00314">
                      <w:pPr>
                        <w:jc w:val="center"/>
                        <w:rPr>
                          <w:lang w:val="en-IN"/>
                        </w:rPr>
                      </w:pPr>
                      <w:r>
                        <w:rPr>
                          <w:lang w:val="en-IN"/>
                        </w:rPr>
                        <w:t>Sentiment Analysis</w:t>
                      </w:r>
                    </w:p>
                  </w:txbxContent>
                </v:textbox>
                <w10:wrap anchorx="margin"/>
              </v:rect>
            </w:pict>
          </mc:Fallback>
        </mc:AlternateContent>
      </w:r>
      <w:r w:rsidR="00924C9A">
        <w:rPr>
          <w:noProof/>
        </w:rPr>
        <mc:AlternateContent>
          <mc:Choice Requires="wps">
            <w:drawing>
              <wp:anchor distT="0" distB="0" distL="114300" distR="114300" simplePos="0" relativeHeight="251678720" behindDoc="0" locked="0" layoutInCell="1" allowOverlap="1" wp14:anchorId="29CE7CC2" wp14:editId="5CE9F541">
                <wp:simplePos x="0" y="0"/>
                <wp:positionH relativeFrom="column">
                  <wp:posOffset>3543300</wp:posOffset>
                </wp:positionH>
                <wp:positionV relativeFrom="paragraph">
                  <wp:posOffset>295909</wp:posOffset>
                </wp:positionV>
                <wp:extent cx="327660" cy="45719"/>
                <wp:effectExtent l="19050" t="57150" r="15240" b="50165"/>
                <wp:wrapNone/>
                <wp:docPr id="14" name="Straight Arrow Connector 14"/>
                <wp:cNvGraphicFramePr/>
                <a:graphic xmlns:a="http://schemas.openxmlformats.org/drawingml/2006/main">
                  <a:graphicData uri="http://schemas.microsoft.com/office/word/2010/wordprocessingShape">
                    <wps:wsp>
                      <wps:cNvCnPr/>
                      <wps:spPr>
                        <a:xfrm flipH="1" flipV="1">
                          <a:off x="0" y="0"/>
                          <a:ext cx="3276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5E2EB" id="Straight Arrow Connector 14" o:spid="_x0000_s1026" type="#_x0000_t32" style="position:absolute;margin-left:279pt;margin-top:23.3pt;width:25.8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" strokecolor="black [3213]">
                <v:stroke endarrow="block"/>
              </v:shape>
            </w:pict>
          </mc:Fallback>
        </mc:AlternateContent>
      </w:r>
      <w:r w:rsidR="00924C9A">
        <w:rPr>
          <w:noProof/>
        </w:rPr>
        <mc:AlternateContent>
          <mc:Choice Requires="wps">
            <w:drawing>
              <wp:anchor distT="0" distB="0" distL="114300" distR="114300" simplePos="0" relativeHeight="251666432" behindDoc="0" locked="0" layoutInCell="1" allowOverlap="1" wp14:anchorId="6F08A95B" wp14:editId="058FAEBD">
                <wp:simplePos x="0" y="0"/>
                <wp:positionH relativeFrom="margin">
                  <wp:align>right</wp:align>
                </wp:positionH>
                <wp:positionV relativeFrom="paragraph">
                  <wp:posOffset>109220</wp:posOffset>
                </wp:positionV>
                <wp:extent cx="1577340" cy="4419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577340" cy="441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C61857" w14:textId="4FB55142" w:rsidR="00924C9A" w:rsidRPr="00924C9A" w:rsidRDefault="00924C9A" w:rsidP="00924C9A">
                            <w:pPr>
                              <w:jc w:val="center"/>
                              <w:rPr>
                                <w:lang w:val="en-IN"/>
                              </w:rPr>
                            </w:pPr>
                            <w:r>
                              <w:rPr>
                                <w:lang w:val="en-IN"/>
                              </w:rPr>
                              <w:t>Topic aspect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08A95B" id="Rectangle 6" o:spid="_x0000_s1032" style="position:absolute;margin-left:73pt;margin-top:8.6pt;width:124.2pt;height:34.8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" fillcolor="white [3212]" strokecolor="#004f5b [1604]" strokeweight="2pt">
                <v:textbox>
                  <w:txbxContent>
                    <w:p w14:paraId="06C61857" w14:textId="4FB55142" w:rsidR="00924C9A" w:rsidRPr="00924C9A" w:rsidRDefault="00924C9A" w:rsidP="00924C9A">
                      <w:pPr>
                        <w:jc w:val="center"/>
                        <w:rPr>
                          <w:lang w:val="en-IN"/>
                        </w:rPr>
                      </w:pPr>
                      <w:r>
                        <w:rPr>
                          <w:lang w:val="en-IN"/>
                        </w:rPr>
                        <w:t>Topic aspect Mapping</w:t>
                      </w:r>
                    </w:p>
                  </w:txbxContent>
                </v:textbox>
                <w10:wrap anchorx="margin"/>
              </v:rect>
            </w:pict>
          </mc:Fallback>
        </mc:AlternateContent>
      </w:r>
    </w:p>
    <w:p w14:paraId="30922C37" w14:textId="49D25DBE" w:rsidR="00AA3124" w:rsidRDefault="00AA3124" w:rsidP="00A57846"/>
    <w:p w14:paraId="73525E8A" w14:textId="3B0F7F07" w:rsidR="00AA3124" w:rsidRDefault="00AA3124" w:rsidP="00A57846"/>
    <w:p w14:paraId="47750E4A" w14:textId="3A985822" w:rsidR="00F474AA" w:rsidRDefault="00F474AA" w:rsidP="00A57846"/>
    <w:p w14:paraId="5A3D011B" w14:textId="1F7FAD86" w:rsidR="00FA133B" w:rsidRDefault="00FA133B" w:rsidP="00A57846">
      <w:r>
        <w:t>Above is the system architecture for the feedback analyzer.</w:t>
      </w:r>
    </w:p>
    <w:p w14:paraId="6A4C69F6" w14:textId="1089FEC0" w:rsidR="00836A3F" w:rsidRDefault="00836A3F" w:rsidP="00A57846"/>
    <w:p w14:paraId="18FED34F" w14:textId="203DAEA2" w:rsidR="00836A3F" w:rsidRDefault="003659CA" w:rsidP="00A57846">
      <w:pPr>
        <w:rPr>
          <w:color w:val="auto"/>
          <w:sz w:val="24"/>
          <w:szCs w:val="24"/>
        </w:rPr>
      </w:pPr>
      <w:r w:rsidRPr="003659CA">
        <w:rPr>
          <w:b/>
          <w:bCs/>
          <w:color w:val="00A0B8" w:themeColor="accent1"/>
          <w:sz w:val="24"/>
          <w:szCs w:val="24"/>
        </w:rPr>
        <w:t>Storage:</w:t>
      </w:r>
      <w:r>
        <w:rPr>
          <w:color w:val="auto"/>
          <w:sz w:val="24"/>
          <w:szCs w:val="24"/>
        </w:rPr>
        <w:t xml:space="preserve"> </w:t>
      </w:r>
      <w:r w:rsidRPr="003659CA">
        <w:t>Oracle 12g.</w:t>
      </w:r>
    </w:p>
    <w:p w14:paraId="796133EC" w14:textId="7B85329C" w:rsidR="003659CA" w:rsidRDefault="003659CA" w:rsidP="003659CA">
      <w:pPr>
        <w:rPr>
          <w:b/>
          <w:bCs/>
          <w:color w:val="00A0B8" w:themeColor="accent1"/>
          <w:sz w:val="24"/>
          <w:szCs w:val="24"/>
        </w:rPr>
      </w:pPr>
      <w:r>
        <w:rPr>
          <w:b/>
          <w:bCs/>
          <w:color w:val="00A0B8" w:themeColor="accent1"/>
          <w:sz w:val="24"/>
          <w:szCs w:val="24"/>
        </w:rPr>
        <w:t xml:space="preserve">Cloud: IBM </w:t>
      </w:r>
      <w:r w:rsidR="00460349">
        <w:rPr>
          <w:b/>
          <w:bCs/>
          <w:color w:val="00A0B8" w:themeColor="accent1"/>
          <w:sz w:val="24"/>
          <w:szCs w:val="24"/>
        </w:rPr>
        <w:t xml:space="preserve">Watson </w:t>
      </w:r>
      <w:r>
        <w:rPr>
          <w:b/>
          <w:bCs/>
          <w:color w:val="00A0B8" w:themeColor="accent1"/>
          <w:sz w:val="24"/>
          <w:szCs w:val="24"/>
        </w:rPr>
        <w:t>Cloud:</w:t>
      </w:r>
      <w:r w:rsidR="00571987">
        <w:rPr>
          <w:b/>
          <w:bCs/>
          <w:color w:val="00A0B8" w:themeColor="accent1"/>
          <w:sz w:val="24"/>
          <w:szCs w:val="24"/>
        </w:rPr>
        <w:t xml:space="preserve"> </w:t>
      </w:r>
    </w:p>
    <w:p w14:paraId="7126ADB6" w14:textId="68D671C0" w:rsidR="00571987" w:rsidRDefault="00571987" w:rsidP="003659CA">
      <w:pPr>
        <w:rPr>
          <w:b/>
          <w:bCs/>
          <w:color w:val="00A0B8" w:themeColor="accent1"/>
          <w:sz w:val="24"/>
          <w:szCs w:val="24"/>
        </w:rPr>
      </w:pPr>
      <w:r>
        <w:rPr>
          <w:b/>
          <w:bCs/>
          <w:color w:val="00A0B8" w:themeColor="accent1"/>
          <w:sz w:val="24"/>
          <w:szCs w:val="24"/>
        </w:rPr>
        <w:t>API:</w:t>
      </w:r>
      <w:r w:rsidR="00A12BBB">
        <w:rPr>
          <w:b/>
          <w:bCs/>
          <w:color w:val="00A0B8" w:themeColor="accent1"/>
          <w:sz w:val="24"/>
          <w:szCs w:val="24"/>
        </w:rPr>
        <w:t xml:space="preserve"> </w:t>
      </w:r>
      <w:r w:rsidR="00A12BBB" w:rsidRPr="00A12BBB">
        <w:t>Tweeter, IOCL Portal, Mobile App</w:t>
      </w:r>
      <w:r w:rsidR="00F823C2">
        <w:t>. SDMS CRM.</w:t>
      </w:r>
    </w:p>
    <w:p w14:paraId="6CE5FF2F" w14:textId="77777777" w:rsidR="00923B2F" w:rsidRDefault="003659CA" w:rsidP="003659CA">
      <w:r>
        <w:rPr>
          <w:b/>
          <w:bCs/>
          <w:color w:val="00A0B8" w:themeColor="accent1"/>
          <w:sz w:val="24"/>
          <w:szCs w:val="24"/>
        </w:rPr>
        <w:t>Core tech Stack:</w:t>
      </w:r>
      <w:r w:rsidR="00923B2F">
        <w:rPr>
          <w:b/>
          <w:bCs/>
          <w:color w:val="00A0B8" w:themeColor="accent1"/>
          <w:sz w:val="24"/>
          <w:szCs w:val="24"/>
        </w:rPr>
        <w:t xml:space="preserve"> </w:t>
      </w:r>
      <w:r w:rsidR="00923B2F" w:rsidRPr="00923B2F">
        <w:t>Top</w:t>
      </w:r>
      <w:r w:rsidR="00923B2F">
        <w:t>ic modeling is as unsupervised machine learning technique that’s capable of scanning a set of documents, detecting word and phrase patterns within them, and automatically clustering word groups and similar expression that best characterize a set of documents.</w:t>
      </w:r>
    </w:p>
    <w:p w14:paraId="31F4BEB4" w14:textId="15D0296D" w:rsidR="003F334A" w:rsidRDefault="00923B2F" w:rsidP="003659CA">
      <w:r>
        <w:t xml:space="preserve">LDA (Latent Dirichlet Allocation) </w:t>
      </w:r>
      <w:r w:rsidR="00280EB8">
        <w:t>is an example of topic model and is used to classify text in a document to particular topic. It builds a topic per document model and word per topic model, modeled as Dirichlet distribution.</w:t>
      </w:r>
      <w:r>
        <w:t xml:space="preserve"> </w:t>
      </w:r>
    </w:p>
    <w:p w14:paraId="6DD1EFDF" w14:textId="77777777" w:rsidR="00763706" w:rsidRDefault="00763706" w:rsidP="003659CA"/>
    <w:p w14:paraId="104D462F" w14:textId="6355ACDC" w:rsidR="003659CA" w:rsidRDefault="003F334A" w:rsidP="003F334A">
      <w:pPr>
        <w:pStyle w:val="ListParagraph"/>
        <w:numPr>
          <w:ilvl w:val="0"/>
          <w:numId w:val="17"/>
        </w:numPr>
        <w:rPr>
          <w:b/>
          <w:bCs/>
        </w:rPr>
      </w:pPr>
      <w:r w:rsidRPr="00763706">
        <w:rPr>
          <w:b/>
          <w:bCs/>
          <w:sz w:val="24"/>
          <w:szCs w:val="24"/>
        </w:rPr>
        <w:lastRenderedPageBreak/>
        <w:t>Data Pre-Processing</w:t>
      </w:r>
      <w:r w:rsidR="00763706">
        <w:rPr>
          <w:b/>
          <w:bCs/>
        </w:rPr>
        <w:t>:</w:t>
      </w:r>
    </w:p>
    <w:p w14:paraId="68D55B19" w14:textId="60AD9E4E" w:rsidR="00763706" w:rsidRPr="00D46CC7" w:rsidRDefault="00925A1D" w:rsidP="00763706">
      <w:pPr>
        <w:pStyle w:val="ListParagraph"/>
        <w:numPr>
          <w:ilvl w:val="1"/>
          <w:numId w:val="17"/>
        </w:numPr>
        <w:rPr>
          <w:b/>
          <w:bCs/>
        </w:rPr>
      </w:pPr>
      <w:r>
        <w:rPr>
          <w:b/>
          <w:bCs/>
        </w:rPr>
        <w:t xml:space="preserve">Tokenization: </w:t>
      </w:r>
      <w:r>
        <w:t>Split the text in to sentence and sentences into words. Lowercase the words and remove punction.</w:t>
      </w:r>
    </w:p>
    <w:p w14:paraId="7F9F127D" w14:textId="0C7060E4" w:rsidR="00D46CC7" w:rsidRDefault="00D46CC7" w:rsidP="00763706">
      <w:pPr>
        <w:pStyle w:val="ListParagraph"/>
        <w:numPr>
          <w:ilvl w:val="1"/>
          <w:numId w:val="17"/>
        </w:numPr>
      </w:pPr>
      <w:r w:rsidRPr="00D46CC7">
        <w:t xml:space="preserve">Words </w:t>
      </w:r>
      <w:r>
        <w:t>that have fewer than 3 characters are removed.</w:t>
      </w:r>
    </w:p>
    <w:p w14:paraId="4E41C113" w14:textId="2051F99C" w:rsidR="00D46CC7" w:rsidRDefault="00D46CC7" w:rsidP="00763706">
      <w:pPr>
        <w:pStyle w:val="ListParagraph"/>
        <w:numPr>
          <w:ilvl w:val="1"/>
          <w:numId w:val="17"/>
        </w:numPr>
      </w:pPr>
      <w:r>
        <w:t xml:space="preserve">All </w:t>
      </w:r>
      <w:r w:rsidRPr="00417E77">
        <w:rPr>
          <w:b/>
          <w:bCs/>
        </w:rPr>
        <w:t>stopwords</w:t>
      </w:r>
      <w:r>
        <w:t xml:space="preserve"> are removed</w:t>
      </w:r>
    </w:p>
    <w:p w14:paraId="03E18F5F" w14:textId="298A6378" w:rsidR="00D46CC7" w:rsidRDefault="00D46CC7" w:rsidP="00763706">
      <w:pPr>
        <w:pStyle w:val="ListParagraph"/>
        <w:numPr>
          <w:ilvl w:val="1"/>
          <w:numId w:val="17"/>
        </w:numPr>
      </w:pPr>
      <w:r>
        <w:t xml:space="preserve">Words are </w:t>
      </w:r>
      <w:r w:rsidRPr="00417E77">
        <w:rPr>
          <w:b/>
          <w:bCs/>
        </w:rPr>
        <w:t>lemmatized</w:t>
      </w:r>
      <w:r>
        <w:t xml:space="preserve"> – words in third person are changed to first person and verbs in past and future tenses are changed into present.</w:t>
      </w:r>
    </w:p>
    <w:p w14:paraId="3D16B3DB" w14:textId="23404B33" w:rsidR="00D46CC7" w:rsidRDefault="00D46CC7" w:rsidP="00763706">
      <w:pPr>
        <w:pStyle w:val="ListParagraph"/>
        <w:numPr>
          <w:ilvl w:val="1"/>
          <w:numId w:val="17"/>
        </w:numPr>
      </w:pPr>
      <w:r>
        <w:t xml:space="preserve">Words are </w:t>
      </w:r>
      <w:r w:rsidRPr="00417E77">
        <w:rPr>
          <w:b/>
          <w:bCs/>
        </w:rPr>
        <w:t>stemmed</w:t>
      </w:r>
      <w:r>
        <w:t xml:space="preserve"> </w:t>
      </w:r>
      <w:r w:rsidR="00EE3F80">
        <w:t>–</w:t>
      </w:r>
      <w:r>
        <w:t xml:space="preserve"> </w:t>
      </w:r>
      <w:r w:rsidR="00EE3F80">
        <w:t>words are reduced to their root form.</w:t>
      </w:r>
    </w:p>
    <w:p w14:paraId="7491AF21" w14:textId="77777777" w:rsidR="008367C7" w:rsidRDefault="008367C7" w:rsidP="008367C7">
      <w:pPr>
        <w:pStyle w:val="ListParagraph"/>
        <w:ind w:left="1500"/>
      </w:pPr>
    </w:p>
    <w:p w14:paraId="2C681A91" w14:textId="6C8697D6" w:rsidR="008367C7" w:rsidRDefault="00E73452" w:rsidP="008367C7">
      <w:pPr>
        <w:pStyle w:val="ListParagraph"/>
        <w:numPr>
          <w:ilvl w:val="0"/>
          <w:numId w:val="17"/>
        </w:numPr>
        <w:rPr>
          <w:b/>
          <w:bCs/>
          <w:sz w:val="24"/>
          <w:szCs w:val="24"/>
        </w:rPr>
      </w:pPr>
      <w:r w:rsidRPr="00E73452">
        <w:rPr>
          <w:b/>
          <w:bCs/>
          <w:sz w:val="24"/>
          <w:szCs w:val="24"/>
        </w:rPr>
        <w:t>Algorithms</w:t>
      </w:r>
      <w:r>
        <w:rPr>
          <w:b/>
          <w:bCs/>
          <w:sz w:val="24"/>
          <w:szCs w:val="24"/>
        </w:rPr>
        <w:t>:</w:t>
      </w:r>
    </w:p>
    <w:p w14:paraId="027BE35C" w14:textId="18F7A295" w:rsidR="00E73452" w:rsidRDefault="00722BE3" w:rsidP="00E73452">
      <w:pPr>
        <w:pStyle w:val="ListParagraph"/>
        <w:numPr>
          <w:ilvl w:val="1"/>
          <w:numId w:val="17"/>
        </w:numPr>
      </w:pPr>
      <w:r>
        <w:t>BOW (Bag of Words)</w:t>
      </w:r>
    </w:p>
    <w:p w14:paraId="12F67665" w14:textId="440AEC7E" w:rsidR="00E73452" w:rsidRDefault="00E73452" w:rsidP="00E73452">
      <w:pPr>
        <w:pStyle w:val="ListParagraph"/>
        <w:numPr>
          <w:ilvl w:val="1"/>
          <w:numId w:val="17"/>
        </w:numPr>
      </w:pPr>
      <w:r>
        <w:t>TF-IDF</w:t>
      </w:r>
    </w:p>
    <w:p w14:paraId="721F82ED" w14:textId="210057CC" w:rsidR="00E351A1" w:rsidRPr="00E73452" w:rsidRDefault="00E351A1" w:rsidP="00E73452">
      <w:pPr>
        <w:pStyle w:val="ListParagraph"/>
        <w:numPr>
          <w:ilvl w:val="1"/>
          <w:numId w:val="17"/>
        </w:numPr>
      </w:pPr>
      <w:r>
        <w:t>LDA (Latent Dirichlet Allocation)</w:t>
      </w:r>
    </w:p>
    <w:p w14:paraId="0652C7F1" w14:textId="3E7227FC" w:rsidR="003659CA" w:rsidRDefault="003659CA" w:rsidP="003659CA">
      <w:pPr>
        <w:rPr>
          <w:b/>
          <w:bCs/>
          <w:color w:val="00A0B8" w:themeColor="accent1"/>
          <w:sz w:val="24"/>
          <w:szCs w:val="24"/>
        </w:rPr>
      </w:pPr>
      <w:r>
        <w:rPr>
          <w:b/>
          <w:bCs/>
          <w:color w:val="00A0B8" w:themeColor="accent1"/>
          <w:sz w:val="24"/>
          <w:szCs w:val="24"/>
        </w:rPr>
        <w:t>Hosting:</w:t>
      </w:r>
    </w:p>
    <w:p w14:paraId="3C74B581" w14:textId="5F002337" w:rsidR="003659CA" w:rsidRPr="00613E70" w:rsidRDefault="003659CA" w:rsidP="003659CA">
      <w:r>
        <w:rPr>
          <w:b/>
          <w:bCs/>
          <w:color w:val="00A0B8" w:themeColor="accent1"/>
          <w:sz w:val="24"/>
          <w:szCs w:val="24"/>
        </w:rPr>
        <w:t>Dashboarding:</w:t>
      </w:r>
      <w:r w:rsidR="009641C0">
        <w:rPr>
          <w:b/>
          <w:bCs/>
          <w:color w:val="00A0B8" w:themeColor="accent1"/>
          <w:sz w:val="24"/>
          <w:szCs w:val="24"/>
        </w:rPr>
        <w:t xml:space="preserve"> </w:t>
      </w:r>
      <w:r w:rsidR="009641C0" w:rsidRPr="00613E70">
        <w:t>OBIEE</w:t>
      </w:r>
    </w:p>
    <w:p w14:paraId="0FCA6E0B" w14:textId="3160F953" w:rsidR="003659CA" w:rsidRDefault="003659CA" w:rsidP="003659CA">
      <w:pPr>
        <w:rPr>
          <w:b/>
          <w:bCs/>
          <w:color w:val="00A0B8" w:themeColor="accent1"/>
          <w:sz w:val="24"/>
          <w:szCs w:val="24"/>
        </w:rPr>
      </w:pPr>
      <w:r>
        <w:rPr>
          <w:b/>
          <w:bCs/>
          <w:color w:val="00A0B8" w:themeColor="accent1"/>
          <w:sz w:val="24"/>
          <w:szCs w:val="24"/>
        </w:rPr>
        <w:t>Monitoring:</w:t>
      </w:r>
    </w:p>
    <w:p w14:paraId="7049C49C" w14:textId="1E1C888B" w:rsidR="003659CA" w:rsidRDefault="003659CA" w:rsidP="003659CA">
      <w:pPr>
        <w:rPr>
          <w:b/>
          <w:bCs/>
          <w:color w:val="00A0B8" w:themeColor="accent1"/>
          <w:sz w:val="24"/>
          <w:szCs w:val="24"/>
        </w:rPr>
      </w:pPr>
      <w:r>
        <w:rPr>
          <w:b/>
          <w:bCs/>
          <w:color w:val="00A0B8" w:themeColor="accent1"/>
          <w:sz w:val="24"/>
          <w:szCs w:val="24"/>
        </w:rPr>
        <w:t>Hypercare:</w:t>
      </w:r>
    </w:p>
    <w:p w14:paraId="47AEEE79" w14:textId="1CFF77B8" w:rsidR="00CA45B9" w:rsidRDefault="00CA45B9" w:rsidP="003659CA">
      <w:pPr>
        <w:rPr>
          <w:b/>
          <w:bCs/>
          <w:color w:val="00A0B8" w:themeColor="accent1"/>
          <w:sz w:val="24"/>
          <w:szCs w:val="24"/>
        </w:rPr>
      </w:pPr>
    </w:p>
    <w:p w14:paraId="0FA08691" w14:textId="1C572F69" w:rsidR="00CA45B9" w:rsidRDefault="00CA45B9" w:rsidP="003659CA">
      <w:pPr>
        <w:rPr>
          <w:b/>
          <w:bCs/>
          <w:color w:val="00A0B8" w:themeColor="accent1"/>
          <w:sz w:val="24"/>
          <w:szCs w:val="24"/>
        </w:rPr>
      </w:pPr>
    </w:p>
    <w:p w14:paraId="57C2949A" w14:textId="460F7EF2" w:rsidR="00CA45B9" w:rsidRDefault="00CA45B9" w:rsidP="003659CA">
      <w:pPr>
        <w:rPr>
          <w:b/>
          <w:bCs/>
          <w:color w:val="00A0B8" w:themeColor="accent1"/>
          <w:sz w:val="36"/>
          <w:szCs w:val="36"/>
        </w:rPr>
      </w:pPr>
      <w:r w:rsidRPr="00CA45B9">
        <w:rPr>
          <w:b/>
          <w:bCs/>
          <w:color w:val="00A0B8" w:themeColor="accent1"/>
          <w:sz w:val="36"/>
          <w:szCs w:val="36"/>
        </w:rPr>
        <w:t>Question Answers:</w:t>
      </w:r>
    </w:p>
    <w:p w14:paraId="5B85EC72" w14:textId="74AEFDF7" w:rsidR="00CA45B9" w:rsidRDefault="00CA45B9" w:rsidP="003659CA">
      <w:pPr>
        <w:rPr>
          <w:b/>
          <w:bCs/>
          <w:color w:val="00A0B8" w:themeColor="accent1"/>
          <w:sz w:val="24"/>
          <w:szCs w:val="24"/>
        </w:rPr>
      </w:pPr>
      <w:r>
        <w:rPr>
          <w:b/>
          <w:bCs/>
          <w:color w:val="00A0B8" w:themeColor="accent1"/>
          <w:sz w:val="36"/>
          <w:szCs w:val="36"/>
        </w:rPr>
        <w:tab/>
      </w:r>
      <w:r w:rsidR="00F43472" w:rsidRPr="00F43472">
        <w:rPr>
          <w:b/>
          <w:bCs/>
          <w:color w:val="00A0B8" w:themeColor="accent1"/>
          <w:sz w:val="24"/>
          <w:szCs w:val="24"/>
        </w:rPr>
        <w:t>Q1. Tell me about your current project.</w:t>
      </w:r>
    </w:p>
    <w:p w14:paraId="7851D5B4" w14:textId="5BB71ABB" w:rsidR="00F43472" w:rsidRDefault="00F43472" w:rsidP="003659CA">
      <w:r>
        <w:rPr>
          <w:b/>
          <w:bCs/>
          <w:color w:val="00A0B8" w:themeColor="accent1"/>
          <w:sz w:val="24"/>
          <w:szCs w:val="24"/>
        </w:rPr>
        <w:tab/>
      </w:r>
      <w:r w:rsidR="00460349">
        <w:t>The project is called classification of customer feedback review.</w:t>
      </w:r>
    </w:p>
    <w:p w14:paraId="7FF3BB8B" w14:textId="77777777" w:rsidR="00253CBB" w:rsidRDefault="00460349" w:rsidP="003659CA">
      <w:r>
        <w:tab/>
        <w:t xml:space="preserve">Objective of this project to </w:t>
      </w:r>
      <w:r w:rsidR="001D490C">
        <w:t>listen the voice of customer via reviews, social media post, emails, chats and survey and responding in a way that will make them want to use our service or product again and even recommend it to others.</w:t>
      </w:r>
    </w:p>
    <w:p w14:paraId="1A896CE6" w14:textId="4CD80673" w:rsidR="00460349" w:rsidRDefault="00253CBB" w:rsidP="003659CA">
      <w:r>
        <w:t xml:space="preserve">Our AI Model takes the review of the customer and label/classify the review against the each review. And based on that labeling, we do analysis the business positive / negative area as long as the customer demand. </w:t>
      </w:r>
      <w:r w:rsidR="001D490C">
        <w:t xml:space="preserve">  </w:t>
      </w:r>
    </w:p>
    <w:p w14:paraId="167C4126" w14:textId="77777777" w:rsidR="00BF46B5" w:rsidRDefault="00BF46B5" w:rsidP="003659CA"/>
    <w:p w14:paraId="4683E43E" w14:textId="2B784D86" w:rsidR="00BF46B5" w:rsidRDefault="00BF46B5" w:rsidP="00BF46B5">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sidRPr="00F43472">
        <w:rPr>
          <w:b/>
          <w:bCs/>
          <w:color w:val="00A0B8" w:themeColor="accent1"/>
          <w:sz w:val="24"/>
          <w:szCs w:val="24"/>
        </w:rPr>
        <w:t xml:space="preserve">. </w:t>
      </w:r>
      <w:r>
        <w:rPr>
          <w:b/>
          <w:bCs/>
          <w:color w:val="00A0B8" w:themeColor="accent1"/>
          <w:sz w:val="24"/>
          <w:szCs w:val="24"/>
        </w:rPr>
        <w:t>What was the size of the data</w:t>
      </w:r>
      <w:r w:rsidRPr="00F43472">
        <w:rPr>
          <w:b/>
          <w:bCs/>
          <w:color w:val="00A0B8" w:themeColor="accent1"/>
          <w:sz w:val="24"/>
          <w:szCs w:val="24"/>
        </w:rPr>
        <w:t>.</w:t>
      </w:r>
    </w:p>
    <w:p w14:paraId="4142D875" w14:textId="58F1B820" w:rsidR="00BF46B5" w:rsidRDefault="00BF46B5" w:rsidP="00BF46B5">
      <w:pPr>
        <w:ind w:firstLine="720"/>
      </w:pPr>
      <w:r w:rsidRPr="00BF46B5">
        <w:t>We do receive around 3-4 K review on daily basis.</w:t>
      </w:r>
    </w:p>
    <w:p w14:paraId="22116B1F" w14:textId="30316A9A" w:rsidR="00FF4BD1" w:rsidRDefault="00FF4BD1" w:rsidP="00FF4BD1">
      <w:pPr>
        <w:ind w:firstLine="720"/>
        <w:rPr>
          <w:b/>
          <w:bCs/>
          <w:color w:val="00A0B8" w:themeColor="accent1"/>
          <w:sz w:val="24"/>
          <w:szCs w:val="24"/>
        </w:rPr>
      </w:pPr>
      <w:r w:rsidRPr="00F43472">
        <w:rPr>
          <w:b/>
          <w:bCs/>
          <w:color w:val="00A0B8" w:themeColor="accent1"/>
          <w:sz w:val="24"/>
          <w:szCs w:val="24"/>
        </w:rPr>
        <w:lastRenderedPageBreak/>
        <w:t>Q</w:t>
      </w:r>
      <w:r>
        <w:rPr>
          <w:b/>
          <w:bCs/>
          <w:color w:val="00A0B8" w:themeColor="accent1"/>
          <w:sz w:val="24"/>
          <w:szCs w:val="24"/>
        </w:rPr>
        <w:t>3</w:t>
      </w:r>
      <w:r w:rsidRPr="00F43472">
        <w:rPr>
          <w:b/>
          <w:bCs/>
          <w:color w:val="00A0B8" w:themeColor="accent1"/>
          <w:sz w:val="24"/>
          <w:szCs w:val="24"/>
        </w:rPr>
        <w:t xml:space="preserve">. </w:t>
      </w:r>
      <w:r>
        <w:rPr>
          <w:b/>
          <w:bCs/>
          <w:color w:val="00A0B8" w:themeColor="accent1"/>
          <w:sz w:val="24"/>
          <w:szCs w:val="24"/>
        </w:rPr>
        <w:t xml:space="preserve">What was the </w:t>
      </w:r>
      <w:r w:rsidR="00CA2222">
        <w:rPr>
          <w:b/>
          <w:bCs/>
          <w:color w:val="00A0B8" w:themeColor="accent1"/>
          <w:sz w:val="24"/>
          <w:szCs w:val="24"/>
        </w:rPr>
        <w:t>data type</w:t>
      </w:r>
      <w:r w:rsidRPr="00F43472">
        <w:rPr>
          <w:b/>
          <w:bCs/>
          <w:color w:val="00A0B8" w:themeColor="accent1"/>
          <w:sz w:val="24"/>
          <w:szCs w:val="24"/>
        </w:rPr>
        <w:t>.</w:t>
      </w:r>
    </w:p>
    <w:p w14:paraId="72D36B23" w14:textId="75FD907E" w:rsidR="00CA2222" w:rsidRPr="00461234" w:rsidRDefault="00276E44" w:rsidP="00FF4BD1">
      <w:pPr>
        <w:ind w:firstLine="720"/>
      </w:pPr>
      <w:r w:rsidRPr="00461234">
        <w:t xml:space="preserve">Data used for training is string and the string is converted into metrics to calculate the topic score.  </w:t>
      </w:r>
    </w:p>
    <w:p w14:paraId="4755DEFF" w14:textId="2A0F3D8D" w:rsidR="00CA054F" w:rsidRDefault="00CA054F" w:rsidP="00CA054F">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4</w:t>
      </w:r>
      <w:r w:rsidRPr="00F43472">
        <w:rPr>
          <w:b/>
          <w:bCs/>
          <w:color w:val="00A0B8" w:themeColor="accent1"/>
          <w:sz w:val="24"/>
          <w:szCs w:val="24"/>
        </w:rPr>
        <w:t xml:space="preserve">. </w:t>
      </w:r>
      <w:r>
        <w:rPr>
          <w:b/>
          <w:bCs/>
          <w:color w:val="00A0B8" w:themeColor="accent1"/>
          <w:sz w:val="24"/>
          <w:szCs w:val="24"/>
        </w:rPr>
        <w:t xml:space="preserve">What was the </w:t>
      </w:r>
      <w:r w:rsidR="00743B67">
        <w:rPr>
          <w:b/>
          <w:bCs/>
          <w:color w:val="00A0B8" w:themeColor="accent1"/>
          <w:sz w:val="24"/>
          <w:szCs w:val="24"/>
        </w:rPr>
        <w:t>team size and distribution</w:t>
      </w:r>
      <w:r w:rsidRPr="00F43472">
        <w:rPr>
          <w:b/>
          <w:bCs/>
          <w:color w:val="00A0B8" w:themeColor="accent1"/>
          <w:sz w:val="24"/>
          <w:szCs w:val="24"/>
        </w:rPr>
        <w:t>.</w:t>
      </w:r>
    </w:p>
    <w:p w14:paraId="25B913CE" w14:textId="71E161CA" w:rsidR="00743B67" w:rsidRPr="00743B67" w:rsidRDefault="00743B67" w:rsidP="00743B67">
      <w:pPr>
        <w:pStyle w:val="ListParagraph"/>
        <w:numPr>
          <w:ilvl w:val="0"/>
          <w:numId w:val="18"/>
        </w:numPr>
      </w:pPr>
      <w:r w:rsidRPr="00743B67">
        <w:t>1 Solution Architect</w:t>
      </w:r>
    </w:p>
    <w:p w14:paraId="6E718940" w14:textId="3119D543" w:rsidR="00743B67" w:rsidRPr="00743B67" w:rsidRDefault="00743B67" w:rsidP="00743B67">
      <w:pPr>
        <w:pStyle w:val="ListParagraph"/>
        <w:numPr>
          <w:ilvl w:val="0"/>
          <w:numId w:val="18"/>
        </w:numPr>
      </w:pPr>
      <w:r w:rsidRPr="00743B67">
        <w:t>1 DevOps engineers</w:t>
      </w:r>
    </w:p>
    <w:p w14:paraId="47173A20" w14:textId="583969D5" w:rsidR="00743B67" w:rsidRPr="00743B67" w:rsidRDefault="00743B67" w:rsidP="00743B67">
      <w:pPr>
        <w:pStyle w:val="ListParagraph"/>
        <w:numPr>
          <w:ilvl w:val="0"/>
          <w:numId w:val="18"/>
        </w:numPr>
      </w:pPr>
      <w:r w:rsidRPr="00743B67">
        <w:t>1 QA Engineers</w:t>
      </w:r>
    </w:p>
    <w:p w14:paraId="2D9E02DF" w14:textId="6005984E" w:rsidR="00743B67" w:rsidRPr="00743B67" w:rsidRDefault="00743B67" w:rsidP="00743B67">
      <w:pPr>
        <w:pStyle w:val="ListParagraph"/>
        <w:numPr>
          <w:ilvl w:val="0"/>
          <w:numId w:val="18"/>
        </w:numPr>
      </w:pPr>
      <w:r w:rsidRPr="00743B67">
        <w:t>2 data scientists</w:t>
      </w:r>
    </w:p>
    <w:p w14:paraId="4C31803C" w14:textId="6A90BE4F" w:rsidR="00FF4BD1" w:rsidRDefault="00FF4BD1" w:rsidP="00AA4CC6"/>
    <w:p w14:paraId="6B7A2BE2" w14:textId="230B4E72" w:rsidR="00AA4CC6" w:rsidRDefault="00AA4CC6" w:rsidP="00AA4CC6">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5</w:t>
      </w:r>
      <w:r w:rsidRPr="00F43472">
        <w:rPr>
          <w:b/>
          <w:bCs/>
          <w:color w:val="00A0B8" w:themeColor="accent1"/>
          <w:sz w:val="24"/>
          <w:szCs w:val="24"/>
        </w:rPr>
        <w:t xml:space="preserve">. </w:t>
      </w:r>
      <w:r>
        <w:rPr>
          <w:b/>
          <w:bCs/>
          <w:color w:val="00A0B8" w:themeColor="accent1"/>
          <w:sz w:val="24"/>
          <w:szCs w:val="24"/>
        </w:rPr>
        <w:t xml:space="preserve">What </w:t>
      </w:r>
      <w:r>
        <w:rPr>
          <w:b/>
          <w:bCs/>
          <w:color w:val="00A0B8" w:themeColor="accent1"/>
          <w:sz w:val="24"/>
          <w:szCs w:val="24"/>
        </w:rPr>
        <w:t>is LDA (Latent Dirichlet Allocation)</w:t>
      </w:r>
      <w:r w:rsidRPr="00F43472">
        <w:rPr>
          <w:b/>
          <w:bCs/>
          <w:color w:val="00A0B8" w:themeColor="accent1"/>
          <w:sz w:val="24"/>
          <w:szCs w:val="24"/>
        </w:rPr>
        <w:t>.</w:t>
      </w:r>
    </w:p>
    <w:p w14:paraId="03CD2AA8" w14:textId="5562A60E" w:rsidR="00AA4CC6" w:rsidRDefault="00AA4CC6" w:rsidP="005F14FC">
      <w:pPr>
        <w:ind w:left="720"/>
      </w:pPr>
      <w:r w:rsidRPr="00AA4CC6">
        <w:t xml:space="preserve">LDA is </w:t>
      </w:r>
      <w:r w:rsidR="005F14FC" w:rsidRPr="005F14FC">
        <w:t xml:space="preserve">generative probabilistic model for collections of discrete data such as </w:t>
      </w:r>
      <w:r w:rsidR="009709FA">
        <w:t>collection of written text.</w:t>
      </w:r>
    </w:p>
    <w:p w14:paraId="44895A67" w14:textId="741D9C33" w:rsidR="008A634D" w:rsidRPr="00AA4CC6" w:rsidRDefault="008A634D" w:rsidP="005F14FC">
      <w:pPr>
        <w:ind w:left="720"/>
      </w:pPr>
      <w:r w:rsidRPr="008A634D">
        <w:t>Latent Dirichlet Allocation (LDA) is an example of topic model and is used to classify text in a document to a particular topic. It builds a topic per document model and words per topic model, modeled as Dirichlet distributions. </w:t>
      </w:r>
    </w:p>
    <w:p w14:paraId="56F2AEC6" w14:textId="1F36F0CE" w:rsidR="00E31591" w:rsidRDefault="00E31591" w:rsidP="00E31591">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6</w:t>
      </w:r>
      <w:r w:rsidRPr="00F43472">
        <w:rPr>
          <w:b/>
          <w:bCs/>
          <w:color w:val="00A0B8" w:themeColor="accent1"/>
          <w:sz w:val="24"/>
          <w:szCs w:val="24"/>
        </w:rPr>
        <w:t xml:space="preserve">. </w:t>
      </w:r>
      <w:r>
        <w:rPr>
          <w:b/>
          <w:bCs/>
          <w:color w:val="00A0B8" w:themeColor="accent1"/>
          <w:sz w:val="24"/>
          <w:szCs w:val="24"/>
        </w:rPr>
        <w:t>What was the challenge you face during implementation of this model, and how you mitigate that challenge?</w:t>
      </w:r>
    </w:p>
    <w:p w14:paraId="3727C642" w14:textId="66D85A05" w:rsidR="00E31591" w:rsidRDefault="00DE50E2" w:rsidP="00E31591">
      <w:pPr>
        <w:ind w:firstLine="720"/>
      </w:pPr>
      <w:r>
        <w:t>End user review post the comments from different channel like portal, tweeter, mobile app</w:t>
      </w:r>
      <w:r w:rsidR="00E31591">
        <w:t xml:space="preserve">. Some of the </w:t>
      </w:r>
      <w:r>
        <w:t xml:space="preserve">user </w:t>
      </w:r>
      <w:r w:rsidR="00E31591">
        <w:t xml:space="preserve">write there issue in hindi font as well as Hindi sentence in English. They do mistake on spellings. </w:t>
      </w:r>
    </w:p>
    <w:p w14:paraId="0BEDB423" w14:textId="17D1D307" w:rsidR="00E31591" w:rsidRDefault="00E31591" w:rsidP="00E31591">
      <w:pPr>
        <w:ind w:firstLine="720"/>
      </w:pPr>
      <w:r>
        <w:t xml:space="preserve">We tried our best to resolve the challenge implementing as </w:t>
      </w:r>
      <w:r w:rsidR="00DE50E2">
        <w:t>third-party</w:t>
      </w:r>
      <w:r>
        <w:t xml:space="preserve"> language conversion and auto spelling correction API.</w:t>
      </w:r>
    </w:p>
    <w:p w14:paraId="3E6801D1" w14:textId="3685255D"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7</w:t>
      </w:r>
      <w:r w:rsidRPr="00F43472">
        <w:rPr>
          <w:b/>
          <w:bCs/>
          <w:color w:val="00A0B8" w:themeColor="accent1"/>
          <w:sz w:val="24"/>
          <w:szCs w:val="24"/>
        </w:rPr>
        <w:t xml:space="preserve">. </w:t>
      </w:r>
      <w:r w:rsidRPr="004A2C0A">
        <w:rPr>
          <w:b/>
          <w:bCs/>
          <w:color w:val="00A0B8" w:themeColor="accent1"/>
          <w:sz w:val="24"/>
          <w:szCs w:val="24"/>
        </w:rPr>
        <w:t>Where you have used Hypothesis Testing in your Machine learning Solution.</w:t>
      </w:r>
    </w:p>
    <w:p w14:paraId="371A8731" w14:textId="77777777" w:rsidR="004A2C0A" w:rsidRDefault="004A2C0A" w:rsidP="00B136BB">
      <w:pPr>
        <w:pStyle w:val="ListParagraph"/>
        <w:spacing w:before="0" w:after="160" w:line="259" w:lineRule="auto"/>
        <w:ind w:left="1440"/>
      </w:pPr>
      <w:r>
        <w:t>Null hypothesis is a type of hypothesis used in statistics, where we treat everything same or equal.</w:t>
      </w:r>
    </w:p>
    <w:p w14:paraId="0FC13B98" w14:textId="77777777" w:rsidR="004A2C0A" w:rsidRDefault="004A2C0A" w:rsidP="004A2C0A">
      <w:pPr>
        <w:pStyle w:val="ListParagraph"/>
        <w:ind w:left="1440"/>
      </w:pPr>
      <w:r>
        <w:t>During the experiment of the model performance, we use hypothesis testing to test whether result fall under the null hypothesis or alternat hypothesis.</w:t>
      </w:r>
    </w:p>
    <w:p w14:paraId="0317F311" w14:textId="77777777" w:rsidR="004A2C0A" w:rsidRDefault="004A2C0A" w:rsidP="004A2C0A">
      <w:pPr>
        <w:pStyle w:val="ListParagraph"/>
      </w:pPr>
    </w:p>
    <w:p w14:paraId="48D4732C" w14:textId="224EEC49" w:rsidR="004A2C0A" w:rsidRPr="004A2C0A" w:rsidRDefault="004A2C0A" w:rsidP="004A2C0A">
      <w:pPr>
        <w:ind w:firstLine="720"/>
        <w:rPr>
          <w:b/>
          <w:bCs/>
          <w:color w:val="00A0B8" w:themeColor="accent1"/>
          <w:sz w:val="24"/>
          <w:szCs w:val="24"/>
        </w:rPr>
      </w:pPr>
      <w:r w:rsidRPr="004A2C0A">
        <w:rPr>
          <w:b/>
          <w:bCs/>
          <w:color w:val="00A0B8" w:themeColor="accent1"/>
          <w:sz w:val="24"/>
          <w:szCs w:val="24"/>
        </w:rPr>
        <w:t>.</w:t>
      </w:r>
      <w:r w:rsidRPr="004A2C0A">
        <w:rPr>
          <w:b/>
          <w:bCs/>
          <w:color w:val="00A0B8" w:themeColor="accent1"/>
          <w:sz w:val="24"/>
          <w:szCs w:val="24"/>
        </w:rPr>
        <w:t xml:space="preserve"> </w:t>
      </w:r>
      <w:r w:rsidRPr="00F43472">
        <w:rPr>
          <w:b/>
          <w:bCs/>
          <w:color w:val="00A0B8" w:themeColor="accent1"/>
          <w:sz w:val="24"/>
          <w:szCs w:val="24"/>
        </w:rPr>
        <w:t>Q</w:t>
      </w:r>
      <w:r>
        <w:rPr>
          <w:b/>
          <w:bCs/>
          <w:color w:val="00A0B8" w:themeColor="accent1"/>
          <w:sz w:val="24"/>
          <w:szCs w:val="24"/>
        </w:rPr>
        <w:t>8</w:t>
      </w:r>
      <w:r w:rsidRPr="00F43472">
        <w:rPr>
          <w:b/>
          <w:bCs/>
          <w:color w:val="00A0B8" w:themeColor="accent1"/>
          <w:sz w:val="24"/>
          <w:szCs w:val="24"/>
        </w:rPr>
        <w:t xml:space="preserve">. </w:t>
      </w:r>
      <w:r w:rsidRPr="004A2C0A">
        <w:rPr>
          <w:b/>
          <w:bCs/>
          <w:color w:val="00A0B8" w:themeColor="accent1"/>
          <w:sz w:val="24"/>
          <w:szCs w:val="24"/>
        </w:rPr>
        <w:t xml:space="preserve">What kind of statistical tests you have performed in your ML Application </w:t>
      </w:r>
    </w:p>
    <w:p w14:paraId="195327F8" w14:textId="77777777" w:rsidR="004A2C0A" w:rsidRDefault="004A2C0A" w:rsidP="00B136BB">
      <w:pPr>
        <w:pStyle w:val="ListParagraph"/>
        <w:ind w:left="1440"/>
      </w:pPr>
      <w:r>
        <w:lastRenderedPageBreak/>
        <w:t>Below are statistical tests used in ML Application</w:t>
      </w:r>
    </w:p>
    <w:p w14:paraId="26311C6D" w14:textId="77777777" w:rsidR="004A2C0A" w:rsidRDefault="004A2C0A" w:rsidP="00B136BB">
      <w:pPr>
        <w:pStyle w:val="ListParagraph"/>
        <w:numPr>
          <w:ilvl w:val="0"/>
          <w:numId w:val="35"/>
        </w:numPr>
      </w:pPr>
      <w:r>
        <w:t>Hypothesis Testing</w:t>
      </w:r>
    </w:p>
    <w:p w14:paraId="451C5871" w14:textId="77777777" w:rsidR="004A2C0A" w:rsidRDefault="004A2C0A" w:rsidP="00B136BB">
      <w:pPr>
        <w:pStyle w:val="ListParagraph"/>
        <w:numPr>
          <w:ilvl w:val="0"/>
          <w:numId w:val="35"/>
        </w:numPr>
      </w:pPr>
      <w:r>
        <w:t>P-Value Testing</w:t>
      </w:r>
    </w:p>
    <w:p w14:paraId="6B79AE88" w14:textId="77777777" w:rsidR="004A2C0A" w:rsidRDefault="004A2C0A" w:rsidP="00B136BB">
      <w:pPr>
        <w:pStyle w:val="ListParagraph"/>
        <w:numPr>
          <w:ilvl w:val="0"/>
          <w:numId w:val="35"/>
        </w:numPr>
      </w:pPr>
      <w:r>
        <w:t>Z-Testing</w:t>
      </w:r>
    </w:p>
    <w:p w14:paraId="36297C30" w14:textId="77777777" w:rsidR="004A2C0A" w:rsidRDefault="004A2C0A" w:rsidP="00B136BB">
      <w:pPr>
        <w:pStyle w:val="ListParagraph"/>
        <w:numPr>
          <w:ilvl w:val="0"/>
          <w:numId w:val="35"/>
        </w:numPr>
      </w:pPr>
      <w:r>
        <w:t>T-Testing</w:t>
      </w:r>
    </w:p>
    <w:p w14:paraId="708DFCC0" w14:textId="77777777" w:rsidR="004A2C0A" w:rsidRDefault="004A2C0A" w:rsidP="00B136BB">
      <w:pPr>
        <w:pStyle w:val="ListParagraph"/>
        <w:numPr>
          <w:ilvl w:val="0"/>
          <w:numId w:val="35"/>
        </w:numPr>
      </w:pPr>
      <w:r>
        <w:t>Chi-Square Testing.</w:t>
      </w:r>
    </w:p>
    <w:p w14:paraId="12263E40" w14:textId="77777777" w:rsidR="004A2C0A" w:rsidRDefault="004A2C0A" w:rsidP="004A2C0A">
      <w:pPr>
        <w:pStyle w:val="ListParagraph"/>
        <w:ind w:left="2160"/>
      </w:pPr>
    </w:p>
    <w:p w14:paraId="602ED153" w14:textId="3D4B4A04"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9</w:t>
      </w:r>
      <w:r w:rsidRPr="00F43472">
        <w:rPr>
          <w:b/>
          <w:bCs/>
          <w:color w:val="00A0B8" w:themeColor="accent1"/>
          <w:sz w:val="24"/>
          <w:szCs w:val="24"/>
        </w:rPr>
        <w:t xml:space="preserve">. </w:t>
      </w:r>
      <w:r w:rsidRPr="004A2C0A">
        <w:rPr>
          <w:b/>
          <w:bCs/>
          <w:color w:val="00A0B8" w:themeColor="accent1"/>
          <w:sz w:val="24"/>
          <w:szCs w:val="24"/>
        </w:rPr>
        <w:t>What do you understand by P Value? And what is use of it in ML?</w:t>
      </w:r>
    </w:p>
    <w:p w14:paraId="7F214034" w14:textId="77777777" w:rsidR="004A2C0A" w:rsidRDefault="004A2C0A" w:rsidP="00B215D4">
      <w:pPr>
        <w:spacing w:before="0" w:after="160" w:line="259" w:lineRule="auto"/>
        <w:ind w:left="1080"/>
      </w:pPr>
      <w:r w:rsidRPr="00F1271F">
        <w:t>P</w:t>
      </w:r>
      <w:r>
        <w:t xml:space="preserve"> Value is the probability value based on this we test the null hypothesis to be true / false.</w:t>
      </w:r>
    </w:p>
    <w:p w14:paraId="39A9100A" w14:textId="77777777" w:rsidR="004A2C0A" w:rsidRDefault="004A2C0A" w:rsidP="004A2C0A">
      <w:pPr>
        <w:pStyle w:val="ListParagraph"/>
        <w:ind w:left="1440"/>
      </w:pPr>
    </w:p>
    <w:p w14:paraId="25D920EF" w14:textId="0BA5B093"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10</w:t>
      </w:r>
      <w:r w:rsidRPr="00F43472">
        <w:rPr>
          <w:b/>
          <w:bCs/>
          <w:color w:val="00A0B8" w:themeColor="accent1"/>
          <w:sz w:val="24"/>
          <w:szCs w:val="24"/>
        </w:rPr>
        <w:t xml:space="preserve">. </w:t>
      </w:r>
      <w:r w:rsidRPr="004A2C0A">
        <w:rPr>
          <w:b/>
          <w:bCs/>
          <w:color w:val="00A0B8" w:themeColor="accent1"/>
          <w:sz w:val="24"/>
          <w:szCs w:val="24"/>
        </w:rPr>
        <w:t>Which type of error is severe Error, Type 1 or Type 2? And why with example.</w:t>
      </w:r>
    </w:p>
    <w:p w14:paraId="15D12760" w14:textId="77777777" w:rsidR="004A2C0A" w:rsidRPr="00180128" w:rsidRDefault="004A2C0A" w:rsidP="00180128">
      <w:pPr>
        <w:pStyle w:val="ListParagraph"/>
        <w:spacing w:before="0" w:after="160" w:line="259" w:lineRule="auto"/>
        <w:ind w:left="1440"/>
      </w:pPr>
      <w:r>
        <w:t>Type 1 error (False Positive) is the error, where we predict Positive but it is false and Type 2 error (False Negative) is the error, where we predict Negative but actually it is False.</w:t>
      </w:r>
    </w:p>
    <w:p w14:paraId="13E04A58" w14:textId="77777777" w:rsidR="004A2C0A" w:rsidRPr="00180128" w:rsidRDefault="004A2C0A" w:rsidP="004A2C0A">
      <w:pPr>
        <w:pStyle w:val="ListParagraph"/>
        <w:numPr>
          <w:ilvl w:val="2"/>
          <w:numId w:val="19"/>
        </w:numPr>
        <w:spacing w:before="0" w:after="160" w:line="259" w:lineRule="auto"/>
      </w:pPr>
      <w:r>
        <w:t>Regarding the severity, it depends on the case. When we analysis the human related case, Type 2 error is the severe, Ex. Diagnose the cancer case.</w:t>
      </w:r>
    </w:p>
    <w:p w14:paraId="1E90DBDA" w14:textId="77777777" w:rsidR="004A2C0A" w:rsidRPr="00180128" w:rsidRDefault="004A2C0A" w:rsidP="004A2C0A">
      <w:pPr>
        <w:pStyle w:val="ListParagraph"/>
        <w:numPr>
          <w:ilvl w:val="2"/>
          <w:numId w:val="19"/>
        </w:numPr>
        <w:spacing w:before="0" w:after="160" w:line="259" w:lineRule="auto"/>
      </w:pPr>
      <w:r>
        <w:t xml:space="preserve">But when we analysis capital related case, Type 1 error is severe. Ex. Stock Market crash or false fire alarm. </w:t>
      </w:r>
    </w:p>
    <w:p w14:paraId="364EF16B" w14:textId="77777777" w:rsidR="004A2C0A" w:rsidRDefault="004A2C0A" w:rsidP="004A2C0A">
      <w:pPr>
        <w:pStyle w:val="ListParagraph"/>
        <w:rPr>
          <w:b/>
          <w:bCs/>
        </w:rPr>
      </w:pPr>
    </w:p>
    <w:p w14:paraId="0D906AB1" w14:textId="5A5B7FA1"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11</w:t>
      </w:r>
      <w:r w:rsidRPr="00F43472">
        <w:rPr>
          <w:b/>
          <w:bCs/>
          <w:color w:val="00A0B8" w:themeColor="accent1"/>
          <w:sz w:val="24"/>
          <w:szCs w:val="24"/>
        </w:rPr>
        <w:t xml:space="preserve">. </w:t>
      </w:r>
      <w:r w:rsidRPr="004A2C0A">
        <w:rPr>
          <w:b/>
          <w:bCs/>
          <w:color w:val="00A0B8" w:themeColor="accent1"/>
          <w:sz w:val="24"/>
          <w:szCs w:val="24"/>
        </w:rPr>
        <w:t>Where we can use chi square and have used this test anywhere in your application</w:t>
      </w:r>
    </w:p>
    <w:p w14:paraId="7859D373" w14:textId="77777777" w:rsidR="004A2C0A" w:rsidRPr="002E45A1" w:rsidRDefault="004A2C0A" w:rsidP="002E45A1">
      <w:pPr>
        <w:pStyle w:val="ListParagraph"/>
        <w:spacing w:before="0" w:after="160" w:line="259" w:lineRule="auto"/>
        <w:ind w:left="1440"/>
      </w:pPr>
      <w:r>
        <w:t>Chi Square test is another kind of statistical hypothesis testing to test whether relationship exists between categorical value.  If P Value is &lt;= 0.5 then we will reject the null hypothesis.</w:t>
      </w:r>
    </w:p>
    <w:p w14:paraId="2911EA19" w14:textId="77777777" w:rsidR="004A2C0A" w:rsidRPr="002E45A1" w:rsidRDefault="004A2C0A" w:rsidP="004A2C0A">
      <w:pPr>
        <w:pStyle w:val="ListParagraph"/>
        <w:numPr>
          <w:ilvl w:val="2"/>
          <w:numId w:val="22"/>
        </w:numPr>
        <w:spacing w:before="0" w:after="160" w:line="259" w:lineRule="auto"/>
      </w:pPr>
      <w:r>
        <w:t>Chi Square statistics compare the tallies or counts of categorical response between to independent groups</w:t>
      </w:r>
    </w:p>
    <w:p w14:paraId="2F4E9CB8" w14:textId="77777777" w:rsidR="004A2C0A" w:rsidRPr="00CF13D9" w:rsidRDefault="004A2C0A" w:rsidP="004A2C0A">
      <w:pPr>
        <w:pStyle w:val="ListParagraph"/>
        <w:ind w:left="1440"/>
        <w:rPr>
          <w:b/>
          <w:bCs/>
        </w:rPr>
      </w:pPr>
    </w:p>
    <w:p w14:paraId="75DF1E4D" w14:textId="77777777" w:rsidR="004A2C0A" w:rsidRDefault="004A2C0A" w:rsidP="004A2C0A">
      <w:pPr>
        <w:pStyle w:val="ListParagraph"/>
        <w:numPr>
          <w:ilvl w:val="2"/>
          <w:numId w:val="22"/>
        </w:numPr>
        <w:spacing w:before="0" w:after="160" w:line="259" w:lineRule="auto"/>
        <w:rPr>
          <w:b/>
          <w:bCs/>
          <w:color w:val="EA157A" w:themeColor="accent2"/>
        </w:rPr>
      </w:pPr>
      <w:r>
        <w:t xml:space="preserve">Formula </w:t>
      </w:r>
      <w:r w:rsidRPr="00CF13D9">
        <w:rPr>
          <w:b/>
          <w:bCs/>
          <w:color w:val="EA157A" w:themeColor="accent2"/>
        </w:rPr>
        <w:t>X**2 = Sum of((Observed Value – Expected Value)**2/Expected Value)</w:t>
      </w:r>
    </w:p>
    <w:p w14:paraId="0B9A598D" w14:textId="77777777" w:rsidR="004A2C0A" w:rsidRDefault="004A2C0A" w:rsidP="004A2C0A">
      <w:pPr>
        <w:pStyle w:val="ListParagraph"/>
        <w:ind w:left="2160"/>
        <w:rPr>
          <w:b/>
          <w:bCs/>
          <w:color w:val="EA157A" w:themeColor="accent2"/>
        </w:rPr>
      </w:pPr>
    </w:p>
    <w:p w14:paraId="3B6A2727" w14:textId="17E281B2"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12</w:t>
      </w:r>
      <w:r w:rsidRPr="00F43472">
        <w:rPr>
          <w:b/>
          <w:bCs/>
          <w:color w:val="00A0B8" w:themeColor="accent1"/>
          <w:sz w:val="24"/>
          <w:szCs w:val="24"/>
        </w:rPr>
        <w:t xml:space="preserve">. </w:t>
      </w:r>
      <w:r w:rsidRPr="004A2C0A">
        <w:rPr>
          <w:b/>
          <w:bCs/>
          <w:color w:val="00A0B8" w:themeColor="accent1"/>
          <w:sz w:val="24"/>
          <w:szCs w:val="24"/>
        </w:rPr>
        <w:t>Can we use Chi square with Numerical dataset? If yes, give example. If no, give Reason?</w:t>
      </w:r>
    </w:p>
    <w:p w14:paraId="726CCE18" w14:textId="77777777" w:rsidR="004A2C0A" w:rsidRPr="002B56D5" w:rsidRDefault="004A2C0A" w:rsidP="00AE30DC">
      <w:pPr>
        <w:pStyle w:val="ListParagraph"/>
        <w:spacing w:before="0" w:after="160" w:line="259" w:lineRule="auto"/>
        <w:ind w:left="1440"/>
        <w:rPr>
          <w:b/>
          <w:bCs/>
        </w:rPr>
      </w:pPr>
      <w:r>
        <w:lastRenderedPageBreak/>
        <w:t>Yes, Chi Square test can be used for the Numerical dataset also. (Except Percentage, Proportions, Means, etc.)</w:t>
      </w:r>
    </w:p>
    <w:p w14:paraId="532B6122" w14:textId="77777777" w:rsidR="004A2C0A" w:rsidRPr="00EE00BF" w:rsidRDefault="004A2C0A" w:rsidP="004A2C0A">
      <w:pPr>
        <w:pStyle w:val="ListParagraph"/>
        <w:numPr>
          <w:ilvl w:val="2"/>
          <w:numId w:val="22"/>
        </w:numPr>
        <w:spacing w:before="0" w:after="160" w:line="259" w:lineRule="auto"/>
        <w:rPr>
          <w:b/>
          <w:bCs/>
        </w:rPr>
      </w:pPr>
      <w:r>
        <w:t>Ex :- Count of car having the person.</w:t>
      </w:r>
    </w:p>
    <w:p w14:paraId="423A3D47" w14:textId="77777777" w:rsidR="004A2C0A" w:rsidRDefault="004A2C0A" w:rsidP="004A2C0A">
      <w:pPr>
        <w:rPr>
          <w:b/>
          <w:bCs/>
        </w:rPr>
      </w:pPr>
    </w:p>
    <w:p w14:paraId="4F4DA429" w14:textId="676CCAD1"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13</w:t>
      </w:r>
      <w:r w:rsidRPr="00F43472">
        <w:rPr>
          <w:b/>
          <w:bCs/>
          <w:color w:val="00A0B8" w:themeColor="accent1"/>
          <w:sz w:val="24"/>
          <w:szCs w:val="24"/>
        </w:rPr>
        <w:t xml:space="preserve">. </w:t>
      </w:r>
      <w:r w:rsidRPr="004A2C0A">
        <w:rPr>
          <w:b/>
          <w:bCs/>
          <w:color w:val="00A0B8" w:themeColor="accent1"/>
          <w:sz w:val="24"/>
          <w:szCs w:val="24"/>
        </w:rPr>
        <w:t>What do you understand by ANOVA Testing?</w:t>
      </w:r>
    </w:p>
    <w:p w14:paraId="709F8ACA" w14:textId="77777777" w:rsidR="004A2C0A" w:rsidRPr="003B5349" w:rsidRDefault="004A2C0A" w:rsidP="00AE30DC">
      <w:pPr>
        <w:pStyle w:val="ListParagraph"/>
        <w:spacing w:before="0" w:after="160" w:line="259" w:lineRule="auto"/>
        <w:ind w:left="1440"/>
        <w:rPr>
          <w:b/>
          <w:bCs/>
        </w:rPr>
      </w:pPr>
      <w:r>
        <w:t>ANOVA test is another kind of statistical hypothesis to test the relationship between One numerical feature and more than one categorical feature having with more than 2 categories. If P Value is &lt;=0.5 then we will reject the null hypothesis.</w:t>
      </w:r>
    </w:p>
    <w:p w14:paraId="339C55AE" w14:textId="77777777" w:rsidR="004A2C0A" w:rsidRDefault="004A2C0A" w:rsidP="004A2C0A">
      <w:pPr>
        <w:rPr>
          <w:b/>
          <w:bCs/>
        </w:rPr>
      </w:pPr>
    </w:p>
    <w:p w14:paraId="0F8FB614" w14:textId="70B5F616"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14</w:t>
      </w:r>
      <w:r w:rsidRPr="00F43472">
        <w:rPr>
          <w:b/>
          <w:bCs/>
          <w:color w:val="00A0B8" w:themeColor="accent1"/>
          <w:sz w:val="24"/>
          <w:szCs w:val="24"/>
        </w:rPr>
        <w:t xml:space="preserve">. </w:t>
      </w:r>
      <w:r w:rsidRPr="004A2C0A">
        <w:rPr>
          <w:b/>
          <w:bCs/>
          <w:color w:val="00A0B8" w:themeColor="accent1"/>
          <w:sz w:val="24"/>
          <w:szCs w:val="24"/>
        </w:rPr>
        <w:t>Give me a scenario where you can use Z test and T test.</w:t>
      </w:r>
    </w:p>
    <w:p w14:paraId="1748C3C8" w14:textId="77777777" w:rsidR="004A2C0A" w:rsidRPr="00EC67CA" w:rsidRDefault="004A2C0A" w:rsidP="00AE30DC">
      <w:pPr>
        <w:pStyle w:val="ListParagraph"/>
        <w:spacing w:before="0" w:after="160" w:line="259" w:lineRule="auto"/>
        <w:ind w:left="1440"/>
      </w:pPr>
      <w:r w:rsidRPr="00EC67CA">
        <w:t xml:space="preserve">Z test is </w:t>
      </w:r>
      <w:r>
        <w:t>statistical hypothesis which is used to determine that where two sample mean calculated are different in case the standard deviation is given, and sample size is large (&gt;30). T test is used where standard deviation is not available and sample size is less (&lt;30).</w:t>
      </w:r>
    </w:p>
    <w:p w14:paraId="5D8B9111" w14:textId="77777777" w:rsidR="004A2C0A" w:rsidRDefault="004A2C0A" w:rsidP="004A2C0A">
      <w:pPr>
        <w:rPr>
          <w:b/>
          <w:bCs/>
        </w:rPr>
      </w:pPr>
    </w:p>
    <w:p w14:paraId="4E4928F8" w14:textId="0364A2A5"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15</w:t>
      </w:r>
      <w:r w:rsidRPr="00F43472">
        <w:rPr>
          <w:b/>
          <w:bCs/>
          <w:color w:val="00A0B8" w:themeColor="accent1"/>
          <w:sz w:val="24"/>
          <w:szCs w:val="24"/>
        </w:rPr>
        <w:t xml:space="preserve">. </w:t>
      </w:r>
      <w:r w:rsidRPr="004A2C0A">
        <w:rPr>
          <w:b/>
          <w:bCs/>
          <w:color w:val="00A0B8" w:themeColor="accent1"/>
          <w:sz w:val="24"/>
          <w:szCs w:val="24"/>
        </w:rPr>
        <w:t>What do you understand by inferential Statistics?</w:t>
      </w:r>
    </w:p>
    <w:p w14:paraId="67B58C3B" w14:textId="77777777" w:rsidR="004A2C0A" w:rsidRPr="00E769CC" w:rsidRDefault="004A2C0A" w:rsidP="00AE30DC">
      <w:pPr>
        <w:pStyle w:val="ListParagraph"/>
        <w:spacing w:before="0" w:after="160" w:line="259" w:lineRule="auto"/>
        <w:ind w:left="1440"/>
        <w:rPr>
          <w:b/>
          <w:bCs/>
        </w:rPr>
      </w:pPr>
      <w:r>
        <w:t>Inferential statistics is the statistical method to take the random sample data from the population to make conclusions about entire populations.</w:t>
      </w:r>
    </w:p>
    <w:p w14:paraId="3AD1A0FB" w14:textId="77777777" w:rsidR="004A2C0A" w:rsidRPr="00E769CC" w:rsidRDefault="004A2C0A" w:rsidP="004A2C0A">
      <w:pPr>
        <w:pStyle w:val="ListParagraph"/>
        <w:ind w:left="1440"/>
        <w:rPr>
          <w:b/>
          <w:bCs/>
        </w:rPr>
      </w:pPr>
    </w:p>
    <w:p w14:paraId="17198617" w14:textId="52B6C66C" w:rsidR="004A2C0A" w:rsidRPr="004A2C0A" w:rsidRDefault="004A2C0A" w:rsidP="004A2C0A">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16</w:t>
      </w:r>
      <w:r w:rsidRPr="00F43472">
        <w:rPr>
          <w:b/>
          <w:bCs/>
          <w:color w:val="00A0B8" w:themeColor="accent1"/>
          <w:sz w:val="24"/>
          <w:szCs w:val="24"/>
        </w:rPr>
        <w:t xml:space="preserve">. </w:t>
      </w:r>
      <w:r w:rsidRPr="004A2C0A">
        <w:rPr>
          <w:b/>
          <w:bCs/>
          <w:color w:val="00A0B8" w:themeColor="accent1"/>
          <w:sz w:val="24"/>
          <w:szCs w:val="24"/>
        </w:rPr>
        <w:t>When you are trying to calculate Std Deviation or Variance, why you used N-1 in Denominator? (Hint: Basel Connection)</w:t>
      </w:r>
    </w:p>
    <w:p w14:paraId="4939F014" w14:textId="77777777" w:rsidR="004A2C0A" w:rsidRDefault="004A2C0A" w:rsidP="00AE30DC">
      <w:pPr>
        <w:pStyle w:val="ListParagraph"/>
        <w:spacing w:before="0" w:after="160" w:line="259" w:lineRule="auto"/>
        <w:ind w:left="1440"/>
      </w:pPr>
      <w:r w:rsidRPr="00263CAB">
        <w:t>C</w:t>
      </w:r>
      <w:r>
        <w:t xml:space="preserve">alculation for both sample standard deviation and sample variance contains little bias comparison to the population standard deviation and variance, So when you divide both from n-1 instead n, results would be near to accurate. </w:t>
      </w:r>
    </w:p>
    <w:p w14:paraId="4DE1D376" w14:textId="3924543E" w:rsidR="00AA4CC6" w:rsidRPr="00BF46B5" w:rsidRDefault="00AA4CC6" w:rsidP="00702B5D">
      <w:pPr>
        <w:pStyle w:val="ListParagraph"/>
        <w:spacing w:before="0" w:after="160" w:line="259" w:lineRule="auto"/>
      </w:pPr>
    </w:p>
    <w:p w14:paraId="473073A5" w14:textId="62604AB3"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7</w:t>
      </w:r>
      <w:r w:rsidRPr="00F43472">
        <w:rPr>
          <w:b/>
          <w:bCs/>
          <w:color w:val="00A0B8" w:themeColor="accent1"/>
          <w:sz w:val="24"/>
          <w:szCs w:val="24"/>
        </w:rPr>
        <w:t xml:space="preserve">. </w:t>
      </w:r>
      <w:r w:rsidRPr="00702B5D">
        <w:rPr>
          <w:b/>
          <w:bCs/>
          <w:color w:val="00A0B8" w:themeColor="accent1"/>
          <w:sz w:val="24"/>
          <w:szCs w:val="24"/>
        </w:rPr>
        <w:t>How you can define Machine Learning?</w:t>
      </w:r>
    </w:p>
    <w:p w14:paraId="28D16DF7" w14:textId="77777777" w:rsidR="00702B5D" w:rsidRDefault="00702B5D" w:rsidP="00AE30DC">
      <w:pPr>
        <w:pStyle w:val="ListParagraph"/>
        <w:spacing w:before="0" w:after="160" w:line="259" w:lineRule="auto"/>
        <w:ind w:left="1080"/>
      </w:pPr>
      <w:r>
        <w:t>Machine learning is a form of AI, that teaches computers to think in a similar way like human do, Learning and improving from the experience, it works by exploring data and identifying patterns and involves minimum human intervention.</w:t>
      </w:r>
    </w:p>
    <w:p w14:paraId="05745B39" w14:textId="77777777" w:rsidR="00702B5D" w:rsidRDefault="00702B5D" w:rsidP="00702B5D">
      <w:pPr>
        <w:pStyle w:val="ListParagraph"/>
        <w:ind w:left="1080"/>
      </w:pPr>
    </w:p>
    <w:p w14:paraId="5BDC5FEA" w14:textId="6794FE39"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8</w:t>
      </w:r>
      <w:r w:rsidRPr="00F43472">
        <w:rPr>
          <w:b/>
          <w:bCs/>
          <w:color w:val="00A0B8" w:themeColor="accent1"/>
          <w:sz w:val="24"/>
          <w:szCs w:val="24"/>
        </w:rPr>
        <w:t xml:space="preserve">. </w:t>
      </w:r>
      <w:r w:rsidRPr="00702B5D">
        <w:rPr>
          <w:b/>
          <w:bCs/>
          <w:color w:val="00A0B8" w:themeColor="accent1"/>
          <w:sz w:val="24"/>
          <w:szCs w:val="24"/>
        </w:rPr>
        <w:t>What do you understand Labelled training dataset?</w:t>
      </w:r>
    </w:p>
    <w:p w14:paraId="3058756A" w14:textId="77777777" w:rsidR="00702B5D" w:rsidRPr="0007751D" w:rsidRDefault="00702B5D" w:rsidP="00AE30DC">
      <w:pPr>
        <w:pStyle w:val="ListParagraph"/>
        <w:spacing w:before="0" w:after="160" w:line="259" w:lineRule="auto"/>
        <w:ind w:left="1440"/>
        <w:rPr>
          <w:b/>
          <w:bCs/>
        </w:rPr>
      </w:pPr>
      <w:r>
        <w:lastRenderedPageBreak/>
        <w:t xml:space="preserve">Labelled data is used as input for supervised machine learning model, where we divide the dataset into training and testing dataset. Training dataset is used to train the model, So training dataset size should be larger than the test dataset for better performance and accuracy. </w:t>
      </w:r>
    </w:p>
    <w:p w14:paraId="4C9D4271" w14:textId="77777777" w:rsidR="00702B5D" w:rsidRPr="0007751D" w:rsidRDefault="00702B5D" w:rsidP="00702B5D">
      <w:pPr>
        <w:pStyle w:val="ListParagraph"/>
        <w:ind w:left="1440"/>
        <w:rPr>
          <w:b/>
          <w:bCs/>
        </w:rPr>
      </w:pPr>
    </w:p>
    <w:p w14:paraId="480AC836" w14:textId="75DB9C09"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9</w:t>
      </w:r>
      <w:r w:rsidRPr="00F43472">
        <w:rPr>
          <w:b/>
          <w:bCs/>
          <w:color w:val="00A0B8" w:themeColor="accent1"/>
          <w:sz w:val="24"/>
          <w:szCs w:val="24"/>
        </w:rPr>
        <w:t xml:space="preserve">. </w:t>
      </w:r>
      <w:r w:rsidRPr="00702B5D">
        <w:rPr>
          <w:b/>
          <w:bCs/>
          <w:color w:val="00A0B8" w:themeColor="accent1"/>
          <w:sz w:val="24"/>
          <w:szCs w:val="24"/>
        </w:rPr>
        <w:t>What are 2 most common supervised ML tasks you have performed so far?</w:t>
      </w:r>
    </w:p>
    <w:p w14:paraId="60AF8D51" w14:textId="77777777" w:rsidR="00702B5D" w:rsidRPr="00FB0279" w:rsidRDefault="00702B5D" w:rsidP="00AE30DC">
      <w:pPr>
        <w:pStyle w:val="ListParagraph"/>
        <w:spacing w:before="0" w:after="160" w:line="259" w:lineRule="auto"/>
        <w:ind w:left="1440"/>
        <w:rPr>
          <w:b/>
          <w:bCs/>
        </w:rPr>
      </w:pPr>
      <w:r>
        <w:t>Logistic Regression and Random Forest.</w:t>
      </w:r>
    </w:p>
    <w:p w14:paraId="49CD4420" w14:textId="77777777" w:rsidR="00702B5D" w:rsidRPr="00FB0279" w:rsidRDefault="00702B5D" w:rsidP="00702B5D">
      <w:pPr>
        <w:pStyle w:val="ListParagraph"/>
        <w:ind w:left="1440"/>
        <w:rPr>
          <w:b/>
          <w:bCs/>
        </w:rPr>
      </w:pPr>
    </w:p>
    <w:p w14:paraId="62BB6873" w14:textId="1C35083D"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20</w:t>
      </w:r>
      <w:r w:rsidRPr="00F43472">
        <w:rPr>
          <w:b/>
          <w:bCs/>
          <w:color w:val="00A0B8" w:themeColor="accent1"/>
          <w:sz w:val="24"/>
          <w:szCs w:val="24"/>
        </w:rPr>
        <w:t xml:space="preserve">. </w:t>
      </w:r>
      <w:r w:rsidRPr="00702B5D">
        <w:rPr>
          <w:b/>
          <w:bCs/>
          <w:color w:val="00A0B8" w:themeColor="accent1"/>
          <w:sz w:val="24"/>
          <w:szCs w:val="24"/>
        </w:rPr>
        <w:t>What kind of Machine learning algorithm would you used to walk robot in various unknown area?</w:t>
      </w:r>
    </w:p>
    <w:p w14:paraId="4AA2E209" w14:textId="77777777" w:rsidR="00702B5D" w:rsidRDefault="00702B5D" w:rsidP="00AE30DC">
      <w:pPr>
        <w:pStyle w:val="ListParagraph"/>
        <w:spacing w:before="0" w:after="160" w:line="259" w:lineRule="auto"/>
        <w:ind w:left="1440"/>
      </w:pPr>
      <w:r w:rsidRPr="00D85CE5">
        <w:t>Reinforcement Learning</w:t>
      </w:r>
      <w:r>
        <w:t>, where machine can take a decision in sequence.</w:t>
      </w:r>
    </w:p>
    <w:p w14:paraId="65C66070" w14:textId="77777777" w:rsidR="00702B5D" w:rsidRDefault="00702B5D" w:rsidP="00702B5D">
      <w:pPr>
        <w:pStyle w:val="ListParagraph"/>
        <w:ind w:left="1440"/>
      </w:pPr>
    </w:p>
    <w:p w14:paraId="066E9B7B" w14:textId="4691434C"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21</w:t>
      </w:r>
      <w:r w:rsidRPr="00F43472">
        <w:rPr>
          <w:b/>
          <w:bCs/>
          <w:color w:val="00A0B8" w:themeColor="accent1"/>
          <w:sz w:val="24"/>
          <w:szCs w:val="24"/>
        </w:rPr>
        <w:t xml:space="preserve">. </w:t>
      </w:r>
      <w:r w:rsidRPr="00702B5D">
        <w:rPr>
          <w:b/>
          <w:bCs/>
          <w:color w:val="00A0B8" w:themeColor="accent1"/>
          <w:sz w:val="24"/>
          <w:szCs w:val="24"/>
        </w:rPr>
        <w:t>What kind of ML algo you can use to segment your user into multiple groups?</w:t>
      </w:r>
    </w:p>
    <w:p w14:paraId="5C4F7BA6" w14:textId="77777777" w:rsidR="00702B5D" w:rsidRDefault="00702B5D" w:rsidP="00AE30DC">
      <w:pPr>
        <w:pStyle w:val="ListParagraph"/>
        <w:spacing w:before="0" w:after="160" w:line="259" w:lineRule="auto"/>
        <w:ind w:left="1440"/>
      </w:pPr>
      <w:r w:rsidRPr="00242149">
        <w:t>Unsu</w:t>
      </w:r>
      <w:r>
        <w:t>pervised machine learning is the best option to segment the users in multiple groups. Most popular algorithm under this umbrella is – K-Means Clustering, DBSCAN.</w:t>
      </w:r>
    </w:p>
    <w:p w14:paraId="70477175" w14:textId="77777777" w:rsidR="00702B5D" w:rsidRDefault="00702B5D" w:rsidP="00702B5D">
      <w:pPr>
        <w:pStyle w:val="ListParagraph"/>
        <w:ind w:left="1440"/>
      </w:pPr>
    </w:p>
    <w:p w14:paraId="7FD893C1" w14:textId="3EC52189" w:rsidR="00702B5D" w:rsidRPr="00702B5D" w:rsidRDefault="00702B5D" w:rsidP="00702B5D">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22</w:t>
      </w:r>
      <w:r w:rsidRPr="00F43472">
        <w:rPr>
          <w:b/>
          <w:bCs/>
          <w:color w:val="00A0B8" w:themeColor="accent1"/>
          <w:sz w:val="24"/>
          <w:szCs w:val="24"/>
        </w:rPr>
        <w:t xml:space="preserve">. </w:t>
      </w:r>
      <w:r w:rsidRPr="00702B5D">
        <w:rPr>
          <w:b/>
          <w:bCs/>
          <w:color w:val="00A0B8" w:themeColor="accent1"/>
          <w:sz w:val="24"/>
          <w:szCs w:val="24"/>
        </w:rPr>
        <w:t>What type of learning algo realised on similarity measure to make a prediction?</w:t>
      </w:r>
    </w:p>
    <w:p w14:paraId="32A955DD" w14:textId="77777777" w:rsidR="00702B5D" w:rsidRDefault="00702B5D" w:rsidP="00AE30DC">
      <w:pPr>
        <w:pStyle w:val="ListParagraph"/>
        <w:spacing w:before="0" w:after="160" w:line="259" w:lineRule="auto"/>
        <w:ind w:left="1440"/>
      </w:pPr>
      <w:r w:rsidRPr="009562F1">
        <w:t>M</w:t>
      </w:r>
      <w:r>
        <w:t>ultiple learning algorithm like K-nearest neighbor’s , DBSCAN etc use similarity measure to make predictions.</w:t>
      </w:r>
    </w:p>
    <w:p w14:paraId="254FD7C7" w14:textId="77777777" w:rsidR="00702B5D" w:rsidRDefault="00702B5D" w:rsidP="00702B5D">
      <w:pPr>
        <w:pStyle w:val="ListParagraph"/>
        <w:ind w:left="2160"/>
      </w:pPr>
      <w:r>
        <w:t>Distance measures are the fundamental principals of classification, which measures the dissimilarity between given data samples.</w:t>
      </w:r>
    </w:p>
    <w:p w14:paraId="0315B4A1" w14:textId="21F4BFE5" w:rsidR="00702B5D" w:rsidRDefault="00702B5D" w:rsidP="00702B5D">
      <w:pPr>
        <w:pStyle w:val="ListParagraph"/>
        <w:ind w:left="2160"/>
      </w:pPr>
      <w:r>
        <w:t>Algorithms has multiple methods to measure distance Exp. Euclidean, Manhattan, Chebychev, Minkowski.</w:t>
      </w:r>
    </w:p>
    <w:p w14:paraId="457285F0" w14:textId="77777777" w:rsidR="00C53A81" w:rsidRDefault="00C53A81" w:rsidP="00702B5D">
      <w:pPr>
        <w:pStyle w:val="ListParagraph"/>
        <w:ind w:left="2160"/>
      </w:pPr>
    </w:p>
    <w:p w14:paraId="1FFC2742" w14:textId="09C516FC" w:rsidR="00C53A81" w:rsidRPr="00C53A81" w:rsidRDefault="00AE30DC"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3</w:t>
      </w:r>
      <w:r w:rsidRPr="00F43472">
        <w:rPr>
          <w:b/>
          <w:bCs/>
          <w:color w:val="00A0B8" w:themeColor="accent1"/>
          <w:sz w:val="24"/>
          <w:szCs w:val="24"/>
        </w:rPr>
        <w:t xml:space="preserve">. </w:t>
      </w:r>
      <w:r w:rsidR="00C53A81" w:rsidRPr="00C53A81">
        <w:rPr>
          <w:b/>
          <w:bCs/>
          <w:color w:val="00A0B8" w:themeColor="accent1"/>
          <w:sz w:val="24"/>
          <w:szCs w:val="24"/>
        </w:rPr>
        <w:t>What is out of core learning?</w:t>
      </w:r>
    </w:p>
    <w:p w14:paraId="277ADF4D" w14:textId="1EAC6E5F" w:rsidR="00C53A81" w:rsidRDefault="00C53A81" w:rsidP="00AE30DC">
      <w:pPr>
        <w:pStyle w:val="ListParagraph"/>
        <w:spacing w:before="0" w:after="160" w:line="259" w:lineRule="auto"/>
        <w:ind w:left="1080"/>
      </w:pPr>
      <w:r w:rsidRPr="00BC4141">
        <w:t xml:space="preserve">Set of </w:t>
      </w:r>
      <w:r>
        <w:t>Algorithms working with data that can not fit into the memory of single computer, but that can easily fit into some data storage such as local hard disk.</w:t>
      </w:r>
    </w:p>
    <w:p w14:paraId="5812F0B3" w14:textId="77777777" w:rsidR="00C53A81" w:rsidRDefault="00C53A81" w:rsidP="00C53A81">
      <w:pPr>
        <w:pStyle w:val="ListParagraph"/>
        <w:spacing w:before="0" w:after="160" w:line="259" w:lineRule="auto"/>
        <w:ind w:left="1080"/>
      </w:pPr>
    </w:p>
    <w:p w14:paraId="23249F61" w14:textId="73D1BC44"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4</w:t>
      </w:r>
      <w:r w:rsidRPr="00F43472">
        <w:rPr>
          <w:b/>
          <w:bCs/>
          <w:color w:val="00A0B8" w:themeColor="accent1"/>
          <w:sz w:val="24"/>
          <w:szCs w:val="24"/>
        </w:rPr>
        <w:t xml:space="preserve">. </w:t>
      </w:r>
      <w:r w:rsidR="00C53A81" w:rsidRPr="00C53A81">
        <w:rPr>
          <w:b/>
          <w:bCs/>
          <w:color w:val="00A0B8" w:themeColor="accent1"/>
          <w:sz w:val="24"/>
          <w:szCs w:val="24"/>
        </w:rPr>
        <w:t>Can you please give 1 example of hyperparameter tuning wrt some classification algorithm?</w:t>
      </w:r>
    </w:p>
    <w:p w14:paraId="4F031884" w14:textId="77777777" w:rsidR="00C53A81" w:rsidRPr="00223EC1" w:rsidRDefault="00C53A81" w:rsidP="00C53A81">
      <w:pPr>
        <w:pStyle w:val="ListParagraph"/>
        <w:rPr>
          <w:b/>
          <w:bCs/>
        </w:rPr>
      </w:pPr>
    </w:p>
    <w:p w14:paraId="44D05658" w14:textId="12AA1248" w:rsidR="00C53A81" w:rsidRDefault="00C53A81" w:rsidP="00634872">
      <w:pPr>
        <w:pStyle w:val="ListParagraph"/>
        <w:spacing w:before="0" w:after="160" w:line="259" w:lineRule="auto"/>
        <w:ind w:left="1800"/>
      </w:pPr>
      <w:r w:rsidRPr="00223EC1">
        <w:t xml:space="preserve">One very </w:t>
      </w:r>
      <w:r>
        <w:t xml:space="preserve">popular method to tune hyperparameter is GridSeachCV from the Scikit Learn library. This method tries every possible combination of each set of hyper-parameters, using this method, we can get the best set of values in parameter to achieve high accuracy and performance. </w:t>
      </w:r>
    </w:p>
    <w:p w14:paraId="218C1426" w14:textId="77777777" w:rsidR="00C53A81" w:rsidRDefault="00C53A81" w:rsidP="00634872">
      <w:pPr>
        <w:pStyle w:val="ListParagraph"/>
        <w:spacing w:before="0" w:after="160" w:line="259" w:lineRule="auto"/>
        <w:ind w:left="1800"/>
      </w:pPr>
    </w:p>
    <w:p w14:paraId="6D20DA07" w14:textId="77777777" w:rsidR="00634872" w:rsidRDefault="00634872" w:rsidP="00C53A81">
      <w:pPr>
        <w:pStyle w:val="ListParagraph"/>
        <w:spacing w:before="0" w:after="160" w:line="259" w:lineRule="auto"/>
        <w:rPr>
          <w:b/>
          <w:bCs/>
          <w:color w:val="00A0B8" w:themeColor="accent1"/>
          <w:sz w:val="24"/>
          <w:szCs w:val="24"/>
        </w:rPr>
      </w:pPr>
    </w:p>
    <w:p w14:paraId="1653CA8E" w14:textId="77777777" w:rsidR="00634872" w:rsidRDefault="00634872" w:rsidP="00C53A81">
      <w:pPr>
        <w:pStyle w:val="ListParagraph"/>
        <w:spacing w:before="0" w:after="160" w:line="259" w:lineRule="auto"/>
        <w:rPr>
          <w:b/>
          <w:bCs/>
          <w:color w:val="00A0B8" w:themeColor="accent1"/>
          <w:sz w:val="24"/>
          <w:szCs w:val="24"/>
        </w:rPr>
      </w:pPr>
    </w:p>
    <w:p w14:paraId="15612E8A" w14:textId="4FFA048C"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lastRenderedPageBreak/>
        <w:t>Q</w:t>
      </w:r>
      <w:r>
        <w:rPr>
          <w:b/>
          <w:bCs/>
          <w:color w:val="00A0B8" w:themeColor="accent1"/>
          <w:sz w:val="24"/>
          <w:szCs w:val="24"/>
        </w:rPr>
        <w:t>2</w:t>
      </w:r>
      <w:r>
        <w:rPr>
          <w:b/>
          <w:bCs/>
          <w:color w:val="00A0B8" w:themeColor="accent1"/>
          <w:sz w:val="24"/>
          <w:szCs w:val="24"/>
        </w:rPr>
        <w:t>5</w:t>
      </w:r>
      <w:r w:rsidRPr="00F43472">
        <w:rPr>
          <w:b/>
          <w:bCs/>
          <w:color w:val="00A0B8" w:themeColor="accent1"/>
          <w:sz w:val="24"/>
          <w:szCs w:val="24"/>
        </w:rPr>
        <w:t xml:space="preserve">. </w:t>
      </w:r>
      <w:r w:rsidR="00C53A81" w:rsidRPr="00C53A81">
        <w:rPr>
          <w:b/>
          <w:bCs/>
          <w:color w:val="00A0B8" w:themeColor="accent1"/>
          <w:sz w:val="24"/>
          <w:szCs w:val="24"/>
        </w:rPr>
        <w:t>What is out of bag evaluation?</w:t>
      </w:r>
    </w:p>
    <w:p w14:paraId="4C432B04" w14:textId="7B22AA43" w:rsidR="00C53A81" w:rsidRDefault="00C53A81" w:rsidP="00634872">
      <w:pPr>
        <w:pStyle w:val="ListParagraph"/>
        <w:spacing w:before="0" w:after="160" w:line="259" w:lineRule="auto"/>
        <w:ind w:left="1800"/>
      </w:pPr>
      <w:r w:rsidRPr="008B1C43">
        <w:t xml:space="preserve">Out of bag </w:t>
      </w:r>
      <w:r>
        <w:t>is validation process for the random forest model, where small set of records has randomly distributed to different decision tree model for training and testing. So during these process the record set which is not available in training dataset has been validated on testing process by the different decision trees and then majority of vote count as correct result.</w:t>
      </w:r>
    </w:p>
    <w:p w14:paraId="7BEABA08" w14:textId="77777777" w:rsidR="00C53A81" w:rsidRDefault="00C53A81" w:rsidP="00C53A81">
      <w:pPr>
        <w:pStyle w:val="ListParagraph"/>
        <w:spacing w:before="0" w:after="160" w:line="259" w:lineRule="auto"/>
        <w:ind w:left="1800"/>
      </w:pPr>
    </w:p>
    <w:p w14:paraId="22E53694" w14:textId="10F999EA" w:rsidR="00C53A81" w:rsidRPr="00634872" w:rsidRDefault="00634872" w:rsidP="00634872">
      <w:pPr>
        <w:spacing w:before="0" w:after="160" w:line="259" w:lineRule="auto"/>
        <w:ind w:left="720"/>
        <w:rPr>
          <w:b/>
          <w:bCs/>
          <w:color w:val="00A0B8" w:themeColor="accent1"/>
          <w:sz w:val="24"/>
          <w:szCs w:val="24"/>
        </w:rPr>
      </w:pPr>
      <w:r w:rsidRPr="00634872">
        <w:rPr>
          <w:b/>
          <w:bCs/>
          <w:color w:val="00A0B8" w:themeColor="accent1"/>
          <w:sz w:val="24"/>
          <w:szCs w:val="24"/>
        </w:rPr>
        <w:t>Q2</w:t>
      </w:r>
      <w:r w:rsidRPr="00634872">
        <w:rPr>
          <w:b/>
          <w:bCs/>
          <w:color w:val="00A0B8" w:themeColor="accent1"/>
          <w:sz w:val="24"/>
          <w:szCs w:val="24"/>
        </w:rPr>
        <w:t>6</w:t>
      </w:r>
      <w:r w:rsidRPr="00634872">
        <w:rPr>
          <w:b/>
          <w:bCs/>
          <w:color w:val="00A0B8" w:themeColor="accent1"/>
          <w:sz w:val="24"/>
          <w:szCs w:val="24"/>
        </w:rPr>
        <w:t xml:space="preserve">. </w:t>
      </w:r>
      <w:r w:rsidR="00C53A81" w:rsidRPr="00634872">
        <w:rPr>
          <w:b/>
          <w:bCs/>
          <w:color w:val="00A0B8" w:themeColor="accent1"/>
          <w:sz w:val="24"/>
          <w:szCs w:val="24"/>
        </w:rPr>
        <w:t>Let’s Suppose I have trained 5 diff model with same training dataset &amp; all of them have achieved 95% precision. Is there any chance that you can combine all these models to get better result? If yes, How? If no, Why?</w:t>
      </w:r>
    </w:p>
    <w:p w14:paraId="4E6BA382" w14:textId="77777777" w:rsidR="00C53A81" w:rsidRPr="004712C7" w:rsidRDefault="00C53A81" w:rsidP="00C53A81">
      <w:pPr>
        <w:pStyle w:val="ListParagraph"/>
        <w:rPr>
          <w:b/>
          <w:bCs/>
        </w:rPr>
      </w:pPr>
    </w:p>
    <w:p w14:paraId="126C809B" w14:textId="55B58F63" w:rsidR="00C53A81" w:rsidRDefault="00C53A81" w:rsidP="00634872">
      <w:pPr>
        <w:pStyle w:val="ListParagraph"/>
        <w:spacing w:before="0" w:after="160" w:line="259" w:lineRule="auto"/>
        <w:ind w:left="1800"/>
      </w:pPr>
      <w:r w:rsidRPr="007608E3">
        <w:t xml:space="preserve">We can </w:t>
      </w:r>
      <w:r>
        <w:t xml:space="preserve">use clustering algorithms to cluster the dataset and pass that every cluster to different algorithm to get better accuracy. </w:t>
      </w:r>
    </w:p>
    <w:p w14:paraId="314AB90F" w14:textId="77777777" w:rsidR="00C53A81" w:rsidRPr="00C53A81" w:rsidRDefault="00C53A81" w:rsidP="00C53A81">
      <w:pPr>
        <w:pStyle w:val="ListParagraph"/>
        <w:spacing w:before="0" w:after="160" w:line="259" w:lineRule="auto"/>
        <w:rPr>
          <w:b/>
          <w:bCs/>
          <w:color w:val="00A0B8" w:themeColor="accent1"/>
          <w:sz w:val="24"/>
          <w:szCs w:val="24"/>
        </w:rPr>
      </w:pPr>
    </w:p>
    <w:p w14:paraId="2C76FAD7" w14:textId="1EC86446"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7</w:t>
      </w:r>
      <w:r w:rsidRPr="00F43472">
        <w:rPr>
          <w:b/>
          <w:bCs/>
          <w:color w:val="00A0B8" w:themeColor="accent1"/>
          <w:sz w:val="24"/>
          <w:szCs w:val="24"/>
        </w:rPr>
        <w:t xml:space="preserve">. </w:t>
      </w:r>
      <w:r w:rsidR="00C53A81" w:rsidRPr="00C53A81">
        <w:rPr>
          <w:b/>
          <w:bCs/>
          <w:color w:val="00A0B8" w:themeColor="accent1"/>
          <w:sz w:val="24"/>
          <w:szCs w:val="24"/>
        </w:rPr>
        <w:t>What do you understand by Gradient decent? How will you explain Gradient decent to a kid?</w:t>
      </w:r>
    </w:p>
    <w:p w14:paraId="6B81E032" w14:textId="77777777" w:rsidR="00C53A81" w:rsidRDefault="00C53A81" w:rsidP="00634872">
      <w:pPr>
        <w:pStyle w:val="ListParagraph"/>
        <w:spacing w:before="0" w:after="160" w:line="259" w:lineRule="auto"/>
        <w:ind w:left="1800"/>
      </w:pPr>
      <w:r w:rsidRPr="008C7258">
        <w:t>Gradi</w:t>
      </w:r>
      <w:r>
        <w:t xml:space="preserve">ent decent is optimization algorithms to identify the slop in all directions at any point to reach the minimum point. </w:t>
      </w:r>
    </w:p>
    <w:p w14:paraId="7082D30D" w14:textId="77777777" w:rsidR="00C53A81" w:rsidRDefault="00C53A81" w:rsidP="00634872">
      <w:pPr>
        <w:pStyle w:val="ListParagraph"/>
        <w:spacing w:before="0" w:after="160" w:line="259" w:lineRule="auto"/>
        <w:ind w:left="1800"/>
      </w:pPr>
      <w:r>
        <w:t>In layman word, If we stand top in hill and wanted to go down bottom of the hill, then we have to repeat some of the steps to reach bottom point.</w:t>
      </w:r>
    </w:p>
    <w:p w14:paraId="65E78159" w14:textId="77777777" w:rsidR="00C53A81" w:rsidRDefault="00C53A81" w:rsidP="00C53A81">
      <w:pPr>
        <w:pStyle w:val="ListParagraph"/>
        <w:numPr>
          <w:ilvl w:val="2"/>
          <w:numId w:val="29"/>
        </w:numPr>
        <w:spacing w:before="0" w:after="160" w:line="259" w:lineRule="auto"/>
      </w:pPr>
      <w:r>
        <w:t>Start from any point on Hill.</w:t>
      </w:r>
    </w:p>
    <w:p w14:paraId="7D5A1543" w14:textId="77777777" w:rsidR="00C53A81" w:rsidRDefault="00C53A81" w:rsidP="00C53A81">
      <w:pPr>
        <w:pStyle w:val="ListParagraph"/>
        <w:numPr>
          <w:ilvl w:val="2"/>
          <w:numId w:val="29"/>
        </w:numPr>
        <w:spacing w:before="0" w:after="160" w:line="259" w:lineRule="auto"/>
      </w:pPr>
      <w:r>
        <w:t>Check all the direction to determine where we might be able get descend.</w:t>
      </w:r>
    </w:p>
    <w:p w14:paraId="03EE94B1" w14:textId="77777777" w:rsidR="00C53A81" w:rsidRDefault="00C53A81" w:rsidP="00C53A81">
      <w:pPr>
        <w:pStyle w:val="ListParagraph"/>
        <w:numPr>
          <w:ilvl w:val="2"/>
          <w:numId w:val="29"/>
        </w:numPr>
        <w:spacing w:before="0" w:after="160" w:line="259" w:lineRule="auto"/>
      </w:pPr>
      <w:r>
        <w:t>Take a step in that direction.</w:t>
      </w:r>
    </w:p>
    <w:p w14:paraId="72CB0CC2" w14:textId="1CC35C71" w:rsidR="00C53A81" w:rsidRDefault="00C53A81" w:rsidP="00C53A81">
      <w:pPr>
        <w:pStyle w:val="ListParagraph"/>
        <w:numPr>
          <w:ilvl w:val="2"/>
          <w:numId w:val="29"/>
        </w:numPr>
        <w:spacing w:before="0" w:after="160" w:line="259" w:lineRule="auto"/>
      </w:pPr>
      <w:r>
        <w:t>Repeat the steps until reach the minimum point. When you reached the point that doesn’t make any difference, would be minimum point.</w:t>
      </w:r>
    </w:p>
    <w:p w14:paraId="0DBE20E3" w14:textId="77777777" w:rsidR="00C53A81" w:rsidRDefault="00C53A81" w:rsidP="00C53A81">
      <w:pPr>
        <w:pStyle w:val="ListParagraph"/>
        <w:spacing w:before="0" w:after="160" w:line="259" w:lineRule="auto"/>
        <w:ind w:left="2520"/>
      </w:pPr>
    </w:p>
    <w:p w14:paraId="1FB9E67F" w14:textId="7C11B01E"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8</w:t>
      </w:r>
      <w:r w:rsidRPr="00F43472">
        <w:rPr>
          <w:b/>
          <w:bCs/>
          <w:color w:val="00A0B8" w:themeColor="accent1"/>
          <w:sz w:val="24"/>
          <w:szCs w:val="24"/>
        </w:rPr>
        <w:t xml:space="preserve">. </w:t>
      </w:r>
      <w:r w:rsidR="00C53A81" w:rsidRPr="00C53A81">
        <w:rPr>
          <w:b/>
          <w:bCs/>
          <w:color w:val="00A0B8" w:themeColor="accent1"/>
          <w:sz w:val="24"/>
          <w:szCs w:val="24"/>
        </w:rPr>
        <w:t>Can you please explain diff between regression &amp; classification?</w:t>
      </w:r>
    </w:p>
    <w:p w14:paraId="39CC4C63" w14:textId="0069B982" w:rsidR="00C53A81" w:rsidRDefault="00C53A81" w:rsidP="00C53A81">
      <w:pPr>
        <w:pStyle w:val="ListParagraph"/>
        <w:numPr>
          <w:ilvl w:val="1"/>
          <w:numId w:val="29"/>
        </w:numPr>
        <w:spacing w:before="0" w:after="160" w:line="259" w:lineRule="auto"/>
      </w:pPr>
      <w:r w:rsidRPr="00F84732">
        <w:t xml:space="preserve">Regression :- </w:t>
      </w:r>
      <w:r>
        <w:t>Predict continuous value ex. Salary, age, price. In regression, we try to find best fit line, which can predict output more accurately. Used to solve regression problem like weather prediction, house prediction. It can further divide in to Linear or non-linear Regression.</w:t>
      </w:r>
    </w:p>
    <w:p w14:paraId="72FE6832" w14:textId="77777777" w:rsidR="00C53A81" w:rsidRDefault="00C53A81" w:rsidP="00C53A81">
      <w:pPr>
        <w:pStyle w:val="ListParagraph"/>
        <w:numPr>
          <w:ilvl w:val="1"/>
          <w:numId w:val="29"/>
        </w:numPr>
        <w:spacing w:before="0" w:after="160" w:line="259" w:lineRule="auto"/>
      </w:pPr>
    </w:p>
    <w:p w14:paraId="64A49964" w14:textId="29B2ED1A" w:rsidR="00C53A81" w:rsidRDefault="00C53A81" w:rsidP="00C53A81">
      <w:pPr>
        <w:pStyle w:val="ListParagraph"/>
        <w:numPr>
          <w:ilvl w:val="1"/>
          <w:numId w:val="29"/>
        </w:numPr>
        <w:spacing w:before="0" w:after="160" w:line="259" w:lineRule="auto"/>
      </w:pPr>
      <w:r>
        <w:t xml:space="preserve">Classification :- Predict/classify discreate value ex. Male/Female, True/False,Spam/Not Spam. Try to find decision boundary, which can </w:t>
      </w:r>
      <w:r>
        <w:lastRenderedPageBreak/>
        <w:t>divide dataset into different classes. It used to solve classification problem. It can further divide into to binary or multi class classifier.</w:t>
      </w:r>
    </w:p>
    <w:p w14:paraId="503EB884" w14:textId="77777777" w:rsidR="00C53A81" w:rsidRPr="00C53A81" w:rsidRDefault="00C53A81" w:rsidP="00C53A81">
      <w:pPr>
        <w:pStyle w:val="ListParagraph"/>
        <w:spacing w:before="0" w:after="160" w:line="259" w:lineRule="auto"/>
        <w:rPr>
          <w:b/>
          <w:bCs/>
          <w:color w:val="00A0B8" w:themeColor="accent1"/>
          <w:sz w:val="24"/>
          <w:szCs w:val="24"/>
        </w:rPr>
      </w:pPr>
    </w:p>
    <w:p w14:paraId="078E760A" w14:textId="067FEA80"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9</w:t>
      </w:r>
      <w:r w:rsidRPr="00F43472">
        <w:rPr>
          <w:b/>
          <w:bCs/>
          <w:color w:val="00A0B8" w:themeColor="accent1"/>
          <w:sz w:val="24"/>
          <w:szCs w:val="24"/>
        </w:rPr>
        <w:t xml:space="preserve">. </w:t>
      </w:r>
      <w:r w:rsidR="00C53A81" w:rsidRPr="00C53A81">
        <w:rPr>
          <w:b/>
          <w:bCs/>
          <w:color w:val="00A0B8" w:themeColor="accent1"/>
          <w:sz w:val="24"/>
          <w:szCs w:val="24"/>
        </w:rPr>
        <w:t>Explain a clustering algorithm of your choice.</w:t>
      </w:r>
    </w:p>
    <w:p w14:paraId="7F531587" w14:textId="77777777" w:rsidR="00C53A81" w:rsidRDefault="00C53A81" w:rsidP="00C53A81">
      <w:pPr>
        <w:pStyle w:val="ListParagraph"/>
        <w:numPr>
          <w:ilvl w:val="1"/>
          <w:numId w:val="29"/>
        </w:numPr>
        <w:spacing w:before="0" w:after="160" w:line="259" w:lineRule="auto"/>
      </w:pPr>
      <w:r w:rsidRPr="005B457A">
        <w:t xml:space="preserve">We </w:t>
      </w:r>
      <w:r>
        <w:t>below most popular clustering algorithm.</w:t>
      </w:r>
    </w:p>
    <w:p w14:paraId="316DC937" w14:textId="77777777" w:rsidR="00C53A81" w:rsidRDefault="00C53A81" w:rsidP="00C53A81">
      <w:pPr>
        <w:pStyle w:val="ListParagraph"/>
        <w:numPr>
          <w:ilvl w:val="2"/>
          <w:numId w:val="29"/>
        </w:numPr>
        <w:spacing w:before="0" w:after="160" w:line="259" w:lineRule="auto"/>
      </w:pPr>
      <w:r>
        <w:t>K-Means Clustering</w:t>
      </w:r>
    </w:p>
    <w:p w14:paraId="5BCD0F7B" w14:textId="77777777" w:rsidR="00C53A81" w:rsidRDefault="00C53A81" w:rsidP="00C53A81">
      <w:pPr>
        <w:pStyle w:val="ListParagraph"/>
        <w:numPr>
          <w:ilvl w:val="2"/>
          <w:numId w:val="29"/>
        </w:numPr>
        <w:spacing w:before="0" w:after="160" w:line="259" w:lineRule="auto"/>
      </w:pPr>
      <w:r>
        <w:t>Hierarchical Clustering</w:t>
      </w:r>
    </w:p>
    <w:p w14:paraId="64D7CCFB" w14:textId="77777777" w:rsidR="00C53A81" w:rsidRDefault="00C53A81" w:rsidP="00C53A81">
      <w:pPr>
        <w:pStyle w:val="ListParagraph"/>
        <w:numPr>
          <w:ilvl w:val="2"/>
          <w:numId w:val="29"/>
        </w:numPr>
        <w:spacing w:before="0" w:after="160" w:line="259" w:lineRule="auto"/>
      </w:pPr>
      <w:r>
        <w:t xml:space="preserve">DBSCAN (Density Based Clustering and Application with Noise) </w:t>
      </w:r>
    </w:p>
    <w:p w14:paraId="45DF9738" w14:textId="77777777" w:rsidR="00C53A81" w:rsidRDefault="00C53A81" w:rsidP="00C53A81">
      <w:pPr>
        <w:ind w:left="1440"/>
      </w:pPr>
      <w:r>
        <w:t>DBSCAN :- It is density based clustering, which has 2 most important hyperparameter, 1) distance epsilon € 2) Minimum Point. Distance epsilon works as radius of circle from any datapoint and if under that circle minimum point available then that would have a core point and within epsilon distance all the point comes in same cluster. Like the similar way process would repeat for all the points. If any point which does not cover the minimum point within his epsilon distance, then that point count as noise / outlier point.</w:t>
      </w:r>
    </w:p>
    <w:p w14:paraId="2DB9179C" w14:textId="77777777" w:rsidR="00C53A81" w:rsidRDefault="00C53A81" w:rsidP="00C53A81">
      <w:pPr>
        <w:ind w:left="1440"/>
      </w:pPr>
      <w:r>
        <w:t>Advantage :- As per the process mechanism, doesn’t require pre-set number of cluster at all. It also identifies noise / outlier data points. It can be find arbitrarily sized and  arbitrarily shaped cluster quite well.</w:t>
      </w:r>
    </w:p>
    <w:p w14:paraId="30CB9477" w14:textId="77777777" w:rsidR="00C53A81" w:rsidRDefault="00C53A81" w:rsidP="00C53A81">
      <w:pPr>
        <w:ind w:left="1440"/>
      </w:pPr>
      <w:r>
        <w:t>Disadvantage :- It doesn’t perform well if low / varying density and if high-dimensional data.</w:t>
      </w:r>
    </w:p>
    <w:p w14:paraId="0D0B5613" w14:textId="77777777" w:rsidR="00C53A81" w:rsidRDefault="00C53A81" w:rsidP="00C53A81">
      <w:pPr>
        <w:ind w:left="1440"/>
      </w:pPr>
    </w:p>
    <w:p w14:paraId="06F1DD44" w14:textId="217640C8" w:rsidR="00C53A81" w:rsidRPr="00C53A81" w:rsidRDefault="00634872" w:rsidP="00C53A8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30</w:t>
      </w:r>
      <w:r w:rsidRPr="00F43472">
        <w:rPr>
          <w:b/>
          <w:bCs/>
          <w:color w:val="00A0B8" w:themeColor="accent1"/>
          <w:sz w:val="24"/>
          <w:szCs w:val="24"/>
        </w:rPr>
        <w:t xml:space="preserve">. </w:t>
      </w:r>
      <w:r w:rsidR="00C53A81" w:rsidRPr="00C53A81">
        <w:rPr>
          <w:b/>
          <w:bCs/>
          <w:color w:val="00A0B8" w:themeColor="accent1"/>
          <w:sz w:val="24"/>
          <w:szCs w:val="24"/>
        </w:rPr>
        <w:t>How you can explain ML, DL, NLP, Computer vision &amp; reinforcement learning with example in your own terms?</w:t>
      </w:r>
    </w:p>
    <w:p w14:paraId="07C21C53" w14:textId="77777777" w:rsidR="00C53A81" w:rsidRDefault="00C53A81" w:rsidP="00C53A81">
      <w:pPr>
        <w:pStyle w:val="ListParagraph"/>
        <w:numPr>
          <w:ilvl w:val="1"/>
          <w:numId w:val="29"/>
        </w:numPr>
        <w:spacing w:before="0" w:after="160" w:line="259" w:lineRule="auto"/>
      </w:pPr>
      <w:r w:rsidRPr="002E75D8">
        <w:t>Re</w:t>
      </w:r>
      <w:r>
        <w:t xml:space="preserve">inforcement learning is the training of machine learning model to make a sequence of decisions. The agent leans to achieve a goal in an uncertain, potentially complex environment. In Reinforcement learning an artificial intelligence face a game like situation. Exp Autonomous / Self driving Car. </w:t>
      </w:r>
    </w:p>
    <w:p w14:paraId="321764D4" w14:textId="0B8ABDEB" w:rsidR="00BF46B5" w:rsidRPr="00F43472" w:rsidRDefault="00BF46B5" w:rsidP="00C53A81"/>
    <w:sectPr w:rsidR="00BF46B5" w:rsidRPr="00F4347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FCFBD" w14:textId="77777777" w:rsidR="00353457" w:rsidRDefault="00353457" w:rsidP="00C6554A">
      <w:pPr>
        <w:spacing w:before="0" w:after="0" w:line="240" w:lineRule="auto"/>
      </w:pPr>
      <w:r>
        <w:separator/>
      </w:r>
    </w:p>
  </w:endnote>
  <w:endnote w:type="continuationSeparator" w:id="0">
    <w:p w14:paraId="2FAD04C8" w14:textId="77777777" w:rsidR="00353457" w:rsidRDefault="003534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983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C74A2" w14:textId="77777777" w:rsidR="00353457" w:rsidRDefault="00353457" w:rsidP="00C6554A">
      <w:pPr>
        <w:spacing w:before="0" w:after="0" w:line="240" w:lineRule="auto"/>
      </w:pPr>
      <w:r>
        <w:separator/>
      </w:r>
    </w:p>
  </w:footnote>
  <w:footnote w:type="continuationSeparator" w:id="0">
    <w:p w14:paraId="78C7E7A5" w14:textId="77777777" w:rsidR="00353457" w:rsidRDefault="003534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4145B1"/>
    <w:multiLevelType w:val="hybridMultilevel"/>
    <w:tmpl w:val="B7827D54"/>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E00B27"/>
    <w:multiLevelType w:val="hybridMultilevel"/>
    <w:tmpl w:val="E574389E"/>
    <w:lvl w:ilvl="0" w:tplc="4009000B">
      <w:start w:val="1"/>
      <w:numFmt w:val="bullet"/>
      <w:lvlText w:val=""/>
      <w:lvlJc w:val="left"/>
      <w:pPr>
        <w:ind w:left="816" w:hanging="360"/>
      </w:pPr>
      <w:rPr>
        <w:rFonts w:ascii="Wingdings" w:hAnsi="Wingdings" w:hint="default"/>
      </w:rPr>
    </w:lvl>
    <w:lvl w:ilvl="1" w:tplc="4009000D">
      <w:start w:val="1"/>
      <w:numFmt w:val="bullet"/>
      <w:lvlText w:val=""/>
      <w:lvlJc w:val="left"/>
      <w:pPr>
        <w:ind w:left="1536" w:hanging="360"/>
      </w:pPr>
      <w:rPr>
        <w:rFonts w:ascii="Wingdings" w:hAnsi="Wingdings" w:hint="default"/>
      </w:rPr>
    </w:lvl>
    <w:lvl w:ilvl="2" w:tplc="40090005">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4" w15:restartNumberingAfterBreak="0">
    <w:nsid w:val="38606FC2"/>
    <w:multiLevelType w:val="hybridMultilevel"/>
    <w:tmpl w:val="D4D8FBB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CB23D35"/>
    <w:multiLevelType w:val="hybridMultilevel"/>
    <w:tmpl w:val="D2DCF454"/>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BD2B8D"/>
    <w:multiLevelType w:val="hybridMultilevel"/>
    <w:tmpl w:val="B5C4BD38"/>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50180F"/>
    <w:multiLevelType w:val="hybridMultilevel"/>
    <w:tmpl w:val="345AC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CA6E70"/>
    <w:multiLevelType w:val="hybridMultilevel"/>
    <w:tmpl w:val="259412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E95367"/>
    <w:multiLevelType w:val="hybridMultilevel"/>
    <w:tmpl w:val="93DA7D62"/>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9E6724"/>
    <w:multiLevelType w:val="hybridMultilevel"/>
    <w:tmpl w:val="1F2C21D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8231219"/>
    <w:multiLevelType w:val="hybridMultilevel"/>
    <w:tmpl w:val="5AB663D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169B6"/>
    <w:multiLevelType w:val="hybridMultilevel"/>
    <w:tmpl w:val="3216CD0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38E1278"/>
    <w:multiLevelType w:val="hybridMultilevel"/>
    <w:tmpl w:val="CC3EE35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AB7883"/>
    <w:multiLevelType w:val="hybridMultilevel"/>
    <w:tmpl w:val="D29C26BA"/>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3A65BB"/>
    <w:multiLevelType w:val="hybridMultilevel"/>
    <w:tmpl w:val="426CA4A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461F4E"/>
    <w:multiLevelType w:val="hybridMultilevel"/>
    <w:tmpl w:val="0D640E8C"/>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501364"/>
    <w:multiLevelType w:val="hybridMultilevel"/>
    <w:tmpl w:val="7C9259C8"/>
    <w:lvl w:ilvl="0" w:tplc="4009000B">
      <w:start w:val="1"/>
      <w:numFmt w:val="bullet"/>
      <w:lvlText w:val=""/>
      <w:lvlJc w:val="left"/>
      <w:pPr>
        <w:ind w:left="768" w:hanging="360"/>
      </w:pPr>
      <w:rPr>
        <w:rFonts w:ascii="Wingdings" w:hAnsi="Wingdings" w:hint="default"/>
      </w:rPr>
    </w:lvl>
    <w:lvl w:ilvl="1" w:tplc="4009000D">
      <w:start w:val="1"/>
      <w:numFmt w:val="bullet"/>
      <w:lvlText w:val=""/>
      <w:lvlJc w:val="left"/>
      <w:pPr>
        <w:ind w:left="1488" w:hanging="360"/>
      </w:pPr>
      <w:rPr>
        <w:rFonts w:ascii="Wingdings" w:hAnsi="Wingdings"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9" w15:restartNumberingAfterBreak="0">
    <w:nsid w:val="78011648"/>
    <w:multiLevelType w:val="hybridMultilevel"/>
    <w:tmpl w:val="73F6276C"/>
    <w:lvl w:ilvl="0" w:tplc="40090009">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7CD6029F"/>
    <w:multiLevelType w:val="hybridMultilevel"/>
    <w:tmpl w:val="7400B29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F3447FD"/>
    <w:multiLevelType w:val="hybridMultilevel"/>
    <w:tmpl w:val="D8B63DF2"/>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29"/>
  </w:num>
  <w:num w:numId="18">
    <w:abstractNumId w:val="17"/>
  </w:num>
  <w:num w:numId="19">
    <w:abstractNumId w:val="16"/>
  </w:num>
  <w:num w:numId="20">
    <w:abstractNumId w:val="18"/>
  </w:num>
  <w:num w:numId="21">
    <w:abstractNumId w:val="14"/>
  </w:num>
  <w:num w:numId="22">
    <w:abstractNumId w:val="27"/>
  </w:num>
  <w:num w:numId="23">
    <w:abstractNumId w:val="26"/>
  </w:num>
  <w:num w:numId="24">
    <w:abstractNumId w:val="19"/>
  </w:num>
  <w:num w:numId="25">
    <w:abstractNumId w:val="21"/>
  </w:num>
  <w:num w:numId="26">
    <w:abstractNumId w:val="30"/>
  </w:num>
  <w:num w:numId="27">
    <w:abstractNumId w:val="12"/>
  </w:num>
  <w:num w:numId="28">
    <w:abstractNumId w:val="31"/>
  </w:num>
  <w:num w:numId="29">
    <w:abstractNumId w:val="15"/>
  </w:num>
  <w:num w:numId="30">
    <w:abstractNumId w:val="28"/>
  </w:num>
  <w:num w:numId="31">
    <w:abstractNumId w:val="24"/>
  </w:num>
  <w:num w:numId="32">
    <w:abstractNumId w:val="25"/>
  </w:num>
  <w:num w:numId="33">
    <w:abstractNumId w:val="22"/>
  </w:num>
  <w:num w:numId="34">
    <w:abstractNumId w:val="1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CD"/>
    <w:rsid w:val="00044558"/>
    <w:rsid w:val="00051955"/>
    <w:rsid w:val="00093D0D"/>
    <w:rsid w:val="000C4575"/>
    <w:rsid w:val="00131CAD"/>
    <w:rsid w:val="001514CA"/>
    <w:rsid w:val="00180128"/>
    <w:rsid w:val="00187F8E"/>
    <w:rsid w:val="001C37CD"/>
    <w:rsid w:val="001C3914"/>
    <w:rsid w:val="001D490C"/>
    <w:rsid w:val="001E256C"/>
    <w:rsid w:val="00253CBB"/>
    <w:rsid w:val="002554CD"/>
    <w:rsid w:val="002729BE"/>
    <w:rsid w:val="00276E44"/>
    <w:rsid w:val="00280EB8"/>
    <w:rsid w:val="00293B83"/>
    <w:rsid w:val="002B2439"/>
    <w:rsid w:val="002B4294"/>
    <w:rsid w:val="002E45A1"/>
    <w:rsid w:val="00333D0D"/>
    <w:rsid w:val="00353457"/>
    <w:rsid w:val="003659CA"/>
    <w:rsid w:val="00384842"/>
    <w:rsid w:val="003B0F89"/>
    <w:rsid w:val="003F334A"/>
    <w:rsid w:val="004075D7"/>
    <w:rsid w:val="00417E77"/>
    <w:rsid w:val="00460349"/>
    <w:rsid w:val="00461234"/>
    <w:rsid w:val="00467CAE"/>
    <w:rsid w:val="004A2C0A"/>
    <w:rsid w:val="004C049F"/>
    <w:rsid w:val="004C09D6"/>
    <w:rsid w:val="004D66A8"/>
    <w:rsid w:val="005000E2"/>
    <w:rsid w:val="00571987"/>
    <w:rsid w:val="005A1BA4"/>
    <w:rsid w:val="005D1E96"/>
    <w:rsid w:val="005F14FC"/>
    <w:rsid w:val="00613E70"/>
    <w:rsid w:val="00634872"/>
    <w:rsid w:val="006A0284"/>
    <w:rsid w:val="006A3CE7"/>
    <w:rsid w:val="00702B5D"/>
    <w:rsid w:val="00722BE3"/>
    <w:rsid w:val="00743B67"/>
    <w:rsid w:val="00763706"/>
    <w:rsid w:val="007D0277"/>
    <w:rsid w:val="008367C7"/>
    <w:rsid w:val="00836A3F"/>
    <w:rsid w:val="008A634D"/>
    <w:rsid w:val="00923B2F"/>
    <w:rsid w:val="00924C9A"/>
    <w:rsid w:val="00925A1D"/>
    <w:rsid w:val="009641C0"/>
    <w:rsid w:val="009709FA"/>
    <w:rsid w:val="009B6B84"/>
    <w:rsid w:val="00A12BBB"/>
    <w:rsid w:val="00A2034A"/>
    <w:rsid w:val="00A40EF2"/>
    <w:rsid w:val="00A5728B"/>
    <w:rsid w:val="00A57846"/>
    <w:rsid w:val="00AA3124"/>
    <w:rsid w:val="00AA4CC6"/>
    <w:rsid w:val="00AE30DC"/>
    <w:rsid w:val="00B06BA4"/>
    <w:rsid w:val="00B07C8E"/>
    <w:rsid w:val="00B136BB"/>
    <w:rsid w:val="00B215D4"/>
    <w:rsid w:val="00B77C3E"/>
    <w:rsid w:val="00B85827"/>
    <w:rsid w:val="00BA2AE5"/>
    <w:rsid w:val="00BF36F1"/>
    <w:rsid w:val="00BF46B5"/>
    <w:rsid w:val="00C00AEA"/>
    <w:rsid w:val="00C30F9C"/>
    <w:rsid w:val="00C53A81"/>
    <w:rsid w:val="00C6554A"/>
    <w:rsid w:val="00C91211"/>
    <w:rsid w:val="00CA054F"/>
    <w:rsid w:val="00CA2222"/>
    <w:rsid w:val="00CA45B9"/>
    <w:rsid w:val="00CC661D"/>
    <w:rsid w:val="00CE2163"/>
    <w:rsid w:val="00CE4CF7"/>
    <w:rsid w:val="00D46CC7"/>
    <w:rsid w:val="00DE1FA6"/>
    <w:rsid w:val="00DE50E2"/>
    <w:rsid w:val="00E00314"/>
    <w:rsid w:val="00E31591"/>
    <w:rsid w:val="00E351A1"/>
    <w:rsid w:val="00E55123"/>
    <w:rsid w:val="00E73452"/>
    <w:rsid w:val="00EB43CD"/>
    <w:rsid w:val="00ED7C44"/>
    <w:rsid w:val="00EE3F80"/>
    <w:rsid w:val="00F43472"/>
    <w:rsid w:val="00F474AA"/>
    <w:rsid w:val="00F823C2"/>
    <w:rsid w:val="00FA133B"/>
    <w:rsid w:val="00FF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63A21"/>
  <w15:chartTrackingRefBased/>
  <w15:docId w15:val="{1FD42068-91FA-4FD5-86DE-6C8236BF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A136949A0B0D486CB2F9884E19120D4D">
    <w:name w:val="A136949A0B0D486CB2F9884E19120D4D"/>
    <w:rsid w:val="005A1BA4"/>
    <w:pPr>
      <w:spacing w:before="0" w:after="160" w:line="259" w:lineRule="auto"/>
    </w:pPr>
    <w:rPr>
      <w:rFonts w:eastAsiaTheme="minorEastAsia"/>
      <w:color w:val="auto"/>
      <w:lang w:val="en-IN" w:eastAsia="en-IN"/>
    </w:rPr>
  </w:style>
  <w:style w:type="paragraph" w:styleId="ListParagraph">
    <w:name w:val="List Paragraph"/>
    <w:basedOn w:val="Normal"/>
    <w:uiPriority w:val="34"/>
    <w:unhideWhenUsed/>
    <w:qFormat/>
    <w:rsid w:val="003F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eshNaik\AppData\Local\Microsoft\Office\16.0\DTS\en-US%7bDD1629CF-571E-4059-82A3-0AF3A15A922D%7d\%7b9F07A3CA-81E7-41A0-96E2-18749A3C0E9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{9F07A3CA-81E7-41A0-96E2-18749A3C0E98}tf02835058_win32.dotx</Template>
  <TotalTime>1723</TotalTime>
  <Pages>10</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Naik</dc:creator>
  <cp:keywords/>
  <dc:description/>
  <cp:lastModifiedBy>Dinesh K Naik</cp:lastModifiedBy>
  <cp:revision>85</cp:revision>
  <dcterms:created xsi:type="dcterms:W3CDTF">2021-08-02T05:53:00Z</dcterms:created>
  <dcterms:modified xsi:type="dcterms:W3CDTF">2021-08-04T06:05:00Z</dcterms:modified>
</cp:coreProperties>
</file>